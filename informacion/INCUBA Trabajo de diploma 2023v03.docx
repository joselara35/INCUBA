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1B98" w14:textId="77777777" w:rsidR="00EA35C3" w:rsidRPr="005B46E4" w:rsidRDefault="00EA35C3" w:rsidP="00DF0F02">
      <w:pPr>
        <w:pStyle w:val="Textoindependiente1"/>
        <w:jc w:val="center"/>
        <w:rPr>
          <w:b/>
          <w:sz w:val="40"/>
          <w:szCs w:val="40"/>
        </w:rPr>
      </w:pPr>
      <w:r w:rsidRPr="005B46E4">
        <w:rPr>
          <w:b/>
          <w:sz w:val="40"/>
          <w:szCs w:val="40"/>
        </w:rPr>
        <w:t xml:space="preserve">Universidad </w:t>
      </w:r>
      <w:r w:rsidR="00F31215" w:rsidRPr="005B46E4">
        <w:rPr>
          <w:b/>
          <w:sz w:val="40"/>
          <w:szCs w:val="40"/>
        </w:rPr>
        <w:t>de Oriente</w:t>
      </w:r>
    </w:p>
    <w:p w14:paraId="5BE95FCC" w14:textId="77777777" w:rsidR="00CA4739" w:rsidRDefault="00CA4739" w:rsidP="00DF0F02">
      <w:pPr>
        <w:pStyle w:val="Textoindependiente1"/>
        <w:jc w:val="center"/>
        <w:rPr>
          <w:b/>
          <w:sz w:val="32"/>
          <w:szCs w:val="32"/>
        </w:rPr>
      </w:pPr>
      <w:r w:rsidRPr="005B46E4">
        <w:rPr>
          <w:b/>
          <w:sz w:val="36"/>
          <w:szCs w:val="36"/>
        </w:rPr>
        <w:t xml:space="preserve">Facultad de Ingeniería </w:t>
      </w:r>
      <w:r>
        <w:rPr>
          <w:b/>
          <w:sz w:val="36"/>
          <w:szCs w:val="36"/>
        </w:rPr>
        <w:t>en Telecomunicaciones, Informática y Biomédica</w:t>
      </w:r>
      <w:r w:rsidRPr="005B46E4">
        <w:rPr>
          <w:b/>
          <w:sz w:val="32"/>
          <w:szCs w:val="32"/>
        </w:rPr>
        <w:t xml:space="preserve"> </w:t>
      </w:r>
    </w:p>
    <w:p w14:paraId="230CFD30" w14:textId="77777777" w:rsidR="00EA35C3" w:rsidRPr="005B46E4" w:rsidRDefault="00EA35C3" w:rsidP="00DF0F02">
      <w:pPr>
        <w:pStyle w:val="Textoindependiente1"/>
        <w:jc w:val="center"/>
        <w:rPr>
          <w:b/>
          <w:sz w:val="32"/>
          <w:szCs w:val="32"/>
        </w:rPr>
      </w:pPr>
      <w:r w:rsidRPr="005B46E4">
        <w:rPr>
          <w:b/>
          <w:sz w:val="32"/>
          <w:szCs w:val="32"/>
        </w:rPr>
        <w:t xml:space="preserve">Departamento de </w:t>
      </w:r>
      <w:r w:rsidR="00342445">
        <w:rPr>
          <w:b/>
          <w:sz w:val="32"/>
          <w:szCs w:val="32"/>
        </w:rPr>
        <w:t>Ingeniería Informática</w:t>
      </w:r>
    </w:p>
    <w:p w14:paraId="4459D961" w14:textId="5619BBF4" w:rsidR="00EA35C3" w:rsidRPr="005B46E4" w:rsidRDefault="00F31215" w:rsidP="00DF0F02">
      <w:pPr>
        <w:pStyle w:val="Textoindependiente1"/>
        <w:jc w:val="center"/>
        <w:rPr>
          <w:bCs/>
          <w:sz w:val="24"/>
        </w:rPr>
      </w:pPr>
      <w:r w:rsidRPr="005B46E4">
        <w:rPr>
          <w:bCs/>
          <w:noProof/>
          <w:sz w:val="24"/>
          <w:lang w:val="en-US" w:eastAsia="en-US"/>
        </w:rPr>
        <w:drawing>
          <wp:inline distT="0" distB="0" distL="0" distR="0" wp14:anchorId="3287E8FA" wp14:editId="230197B0">
            <wp:extent cx="1209675" cy="1209675"/>
            <wp:effectExtent l="19050" t="0" r="9525" b="0"/>
            <wp:docPr id="5"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8" cstate="print"/>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14:paraId="45F527E5" w14:textId="77777777" w:rsidR="00EA35C3" w:rsidRDefault="00EA35C3" w:rsidP="00DF0F02">
      <w:pPr>
        <w:pStyle w:val="Textoindependiente1"/>
        <w:jc w:val="center"/>
        <w:rPr>
          <w:b/>
          <w:sz w:val="48"/>
          <w:szCs w:val="48"/>
        </w:rPr>
      </w:pPr>
      <w:r w:rsidRPr="005B46E4">
        <w:rPr>
          <w:b/>
          <w:sz w:val="48"/>
          <w:szCs w:val="48"/>
        </w:rPr>
        <w:t>TRABAJO DE DIPLOMA</w:t>
      </w:r>
    </w:p>
    <w:p w14:paraId="690844DF" w14:textId="77777777" w:rsidR="00DE63CD" w:rsidRPr="007C6225" w:rsidRDefault="007C6225" w:rsidP="007C6225">
      <w:pPr>
        <w:pStyle w:val="Textoindependiente1"/>
        <w:jc w:val="center"/>
        <w:rPr>
          <w:b/>
          <w:sz w:val="36"/>
          <w:szCs w:val="48"/>
        </w:rPr>
      </w:pPr>
      <w:r w:rsidRPr="007C6225">
        <w:rPr>
          <w:b/>
          <w:sz w:val="36"/>
          <w:szCs w:val="48"/>
        </w:rPr>
        <w:t>e</w:t>
      </w:r>
      <w:r w:rsidR="00DE63CD" w:rsidRPr="007C6225">
        <w:rPr>
          <w:b/>
          <w:sz w:val="36"/>
          <w:szCs w:val="48"/>
        </w:rPr>
        <w:t>n opción al título de Ingeniero Informático</w:t>
      </w:r>
    </w:p>
    <w:p w14:paraId="7D470031" w14:textId="77777777" w:rsidR="00EA35C3" w:rsidRPr="005B46E4" w:rsidRDefault="00EA35C3" w:rsidP="005A1014">
      <w:pPr>
        <w:pStyle w:val="Textoindependiente1"/>
      </w:pPr>
    </w:p>
    <w:p w14:paraId="3BE16B53" w14:textId="1A22E14D" w:rsidR="00EA35C3" w:rsidRDefault="006917F5" w:rsidP="006917F5">
      <w:pPr>
        <w:pStyle w:val="Textoindependiente1"/>
        <w:jc w:val="center"/>
        <w:rPr>
          <w:sz w:val="18"/>
          <w:szCs w:val="18"/>
        </w:rPr>
      </w:pPr>
      <w:r w:rsidRPr="006917F5">
        <w:rPr>
          <w:b/>
          <w:sz w:val="40"/>
          <w:szCs w:val="40"/>
        </w:rPr>
        <w:t>Aplicación móvil para el monitoreo y análisis de las incubadoras de aves.</w:t>
      </w:r>
    </w:p>
    <w:p w14:paraId="41AC584A" w14:textId="77777777" w:rsidR="006917F5" w:rsidRPr="005B46E4" w:rsidRDefault="006917F5" w:rsidP="005A1014">
      <w:pPr>
        <w:pStyle w:val="Textoindependiente1"/>
        <w:rPr>
          <w:sz w:val="18"/>
          <w:szCs w:val="18"/>
        </w:rPr>
      </w:pPr>
    </w:p>
    <w:p w14:paraId="3BCD81C1" w14:textId="77777777" w:rsidR="006917F5" w:rsidRDefault="00EA35C3" w:rsidP="006917F5">
      <w:pPr>
        <w:pStyle w:val="Textoindependiente1"/>
        <w:jc w:val="left"/>
        <w:rPr>
          <w:b/>
          <w:bCs/>
          <w:sz w:val="28"/>
          <w:szCs w:val="28"/>
        </w:rPr>
      </w:pPr>
      <w:r w:rsidRPr="005B46E4">
        <w:rPr>
          <w:b/>
          <w:sz w:val="28"/>
          <w:szCs w:val="28"/>
        </w:rPr>
        <w:t xml:space="preserve">Autor: </w:t>
      </w:r>
      <w:r w:rsidR="006917F5" w:rsidRPr="006917F5">
        <w:rPr>
          <w:b/>
          <w:bCs/>
          <w:sz w:val="28"/>
          <w:szCs w:val="28"/>
        </w:rPr>
        <w:t>José Carlos Lara Ramos.</w:t>
      </w:r>
    </w:p>
    <w:p w14:paraId="287D901A" w14:textId="654FA72E" w:rsidR="006917F5" w:rsidRPr="001B6E14" w:rsidRDefault="0042672A" w:rsidP="006917F5">
      <w:pPr>
        <w:pStyle w:val="Textoindependiente1"/>
        <w:jc w:val="left"/>
        <w:rPr>
          <w:b/>
          <w:sz w:val="28"/>
          <w:szCs w:val="28"/>
          <w:lang w:val="pt-PT"/>
        </w:rPr>
      </w:pPr>
      <w:r w:rsidRPr="005B46E4">
        <w:rPr>
          <w:b/>
          <w:sz w:val="28"/>
          <w:szCs w:val="28"/>
        </w:rPr>
        <w:t xml:space="preserve">Tutor: </w:t>
      </w:r>
      <w:r w:rsidR="006917F5" w:rsidRPr="006917F5">
        <w:rPr>
          <w:b/>
          <w:sz w:val="28"/>
          <w:szCs w:val="28"/>
        </w:rPr>
        <w:t xml:space="preserve">Dr. </w:t>
      </w:r>
      <w:proofErr w:type="spellStart"/>
      <w:r w:rsidR="006917F5" w:rsidRPr="006917F5">
        <w:rPr>
          <w:b/>
          <w:sz w:val="28"/>
          <w:szCs w:val="28"/>
        </w:rPr>
        <w:t>Dionis</w:t>
      </w:r>
      <w:proofErr w:type="spellEnd"/>
      <w:r w:rsidR="006917F5" w:rsidRPr="006917F5">
        <w:rPr>
          <w:b/>
          <w:sz w:val="28"/>
          <w:szCs w:val="28"/>
        </w:rPr>
        <w:t xml:space="preserve"> López Ramos.</w:t>
      </w:r>
    </w:p>
    <w:p w14:paraId="56FF2DB6" w14:textId="77777777" w:rsidR="00E973F5" w:rsidRPr="005B46E4" w:rsidRDefault="00E973F5" w:rsidP="00DF0F02">
      <w:pPr>
        <w:pStyle w:val="Textoindependiente1"/>
        <w:jc w:val="center"/>
        <w:rPr>
          <w:b/>
          <w:bCs/>
          <w:sz w:val="24"/>
        </w:rPr>
      </w:pPr>
      <w:r w:rsidRPr="005B46E4">
        <w:rPr>
          <w:b/>
          <w:bCs/>
          <w:sz w:val="24"/>
        </w:rPr>
        <w:t>Sant</w:t>
      </w:r>
      <w:r w:rsidR="00F31215" w:rsidRPr="005B46E4">
        <w:rPr>
          <w:b/>
          <w:bCs/>
          <w:sz w:val="24"/>
        </w:rPr>
        <w:t>iago de Cuba</w:t>
      </w:r>
    </w:p>
    <w:p w14:paraId="16898DB7" w14:textId="5877801F" w:rsidR="00416593" w:rsidRPr="005B46E4" w:rsidRDefault="006917F5" w:rsidP="00DF0F02">
      <w:pPr>
        <w:pStyle w:val="Textoindependiente1"/>
        <w:jc w:val="center"/>
        <w:rPr>
          <w:b/>
          <w:bCs/>
          <w:sz w:val="24"/>
        </w:rPr>
      </w:pPr>
      <w:r>
        <w:rPr>
          <w:b/>
          <w:bCs/>
          <w:sz w:val="24"/>
        </w:rPr>
        <w:t>2023</w:t>
      </w:r>
    </w:p>
    <w:p w14:paraId="360E5CDA" w14:textId="77777777" w:rsidR="00AF457C" w:rsidRDefault="00AF457C" w:rsidP="00DF0F02">
      <w:pPr>
        <w:pStyle w:val="Textoindependiente1"/>
        <w:jc w:val="center"/>
        <w:rPr>
          <w:b/>
          <w:bCs/>
          <w:sz w:val="24"/>
        </w:rPr>
        <w:sectPr w:rsidR="00AF457C" w:rsidSect="003F12FE">
          <w:headerReference w:type="default" r:id="rId9"/>
          <w:footerReference w:type="even" r:id="rId10"/>
          <w:footerReference w:type="default" r:id="rId11"/>
          <w:type w:val="nextColumn"/>
          <w:pgSz w:w="12240" w:h="15840" w:code="119"/>
          <w:pgMar w:top="1440" w:right="1134" w:bottom="1440" w:left="1701" w:header="720" w:footer="720" w:gutter="0"/>
          <w:pgNumType w:start="1"/>
          <w:cols w:space="720"/>
          <w:noEndnote/>
        </w:sectPr>
      </w:pPr>
    </w:p>
    <w:p w14:paraId="600CF9F3" w14:textId="77777777" w:rsidR="00FD36FF" w:rsidRPr="005B46E4" w:rsidRDefault="00F31215" w:rsidP="00DF0F02">
      <w:pPr>
        <w:pStyle w:val="Textoindependiente1"/>
        <w:jc w:val="center"/>
        <w:rPr>
          <w:rStyle w:val="EstiloTimesNewRoman"/>
        </w:rPr>
      </w:pPr>
      <w:r w:rsidRPr="005B46E4">
        <w:rPr>
          <w:noProof/>
          <w:lang w:val="en-US" w:eastAsia="en-US"/>
        </w:rPr>
        <w:lastRenderedPageBreak/>
        <w:drawing>
          <wp:inline distT="0" distB="0" distL="0" distR="0" wp14:anchorId="0F24FEC0" wp14:editId="194DCDFD">
            <wp:extent cx="942975" cy="942975"/>
            <wp:effectExtent l="19050" t="0" r="9525" b="0"/>
            <wp:docPr id="6"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12"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14:paraId="6CDDC88D" w14:textId="77777777" w:rsidR="00FD36FF" w:rsidRPr="005B46E4" w:rsidRDefault="00FD36FF" w:rsidP="006B4B88">
      <w:pPr>
        <w:pStyle w:val="Textoindependiente1"/>
        <w:rPr>
          <w:rStyle w:val="EstiloTimesNewRoman"/>
          <w:rFonts w:ascii="Arial" w:hAnsi="Arial"/>
        </w:rPr>
      </w:pPr>
      <w:r w:rsidRPr="005B46E4">
        <w:rPr>
          <w:rStyle w:val="EstiloTimesNewRoman"/>
          <w:rFonts w:ascii="Arial" w:hAnsi="Arial"/>
        </w:rPr>
        <w:t xml:space="preserve">Hago constar que el presente trabajo de diploma </w:t>
      </w:r>
      <w:r w:rsidR="00087DE0" w:rsidRPr="005B46E4">
        <w:rPr>
          <w:rStyle w:val="EstiloTimesNewRoman"/>
          <w:rFonts w:ascii="Arial" w:hAnsi="Arial"/>
        </w:rPr>
        <w:t xml:space="preserve">es </w:t>
      </w:r>
      <w:r w:rsidR="003E59DA" w:rsidRPr="005B46E4">
        <w:rPr>
          <w:rStyle w:val="EstiloTimesNewRoman"/>
          <w:rFonts w:ascii="Arial" w:hAnsi="Arial"/>
        </w:rPr>
        <w:t xml:space="preserve">de mi autoría </w:t>
      </w:r>
      <w:r w:rsidR="00087DE0" w:rsidRPr="005B46E4">
        <w:rPr>
          <w:rStyle w:val="EstiloTimesNewRoman"/>
          <w:rFonts w:ascii="Arial" w:hAnsi="Arial"/>
        </w:rPr>
        <w:t>exclusivamente, no constituyendo copia de ningún trabajo</w:t>
      </w:r>
      <w:r w:rsidRPr="005B46E4">
        <w:rPr>
          <w:rStyle w:val="EstiloTimesNewRoman"/>
          <w:rFonts w:ascii="Arial" w:hAnsi="Arial"/>
        </w:rPr>
        <w:t xml:space="preserve"> realizado </w:t>
      </w:r>
      <w:r w:rsidR="00087DE0" w:rsidRPr="005B46E4">
        <w:rPr>
          <w:rStyle w:val="EstiloTimesNewRoman"/>
          <w:rFonts w:ascii="Arial" w:hAnsi="Arial"/>
        </w:rPr>
        <w:t>anteriormente y las fuentes usadas para la realización del trabajo se encuentran referidas en la bibliografía. Doy mi consentimiento</w:t>
      </w:r>
      <w:r w:rsidRPr="005B46E4">
        <w:rPr>
          <w:rStyle w:val="EstiloTimesNewRoman"/>
          <w:rFonts w:ascii="Arial" w:hAnsi="Arial"/>
        </w:rPr>
        <w:t xml:space="preserve"> a que el mismo sea utilizado por la Institución, para los fines que estime conveniente, tanto de forma parcial como total y que además no podrá ser presentado en eventos, ni publicados sin autorizaci</w:t>
      </w:r>
      <w:r w:rsidR="00F31215" w:rsidRPr="005B46E4">
        <w:rPr>
          <w:rStyle w:val="EstiloTimesNewRoman"/>
          <w:rFonts w:ascii="Arial" w:hAnsi="Arial"/>
        </w:rPr>
        <w:t>ón del Tutor</w:t>
      </w:r>
      <w:r w:rsidR="00087DE0" w:rsidRPr="005B46E4">
        <w:rPr>
          <w:rStyle w:val="EstiloTimesNewRoman"/>
          <w:rFonts w:ascii="Arial" w:hAnsi="Arial"/>
        </w:rPr>
        <w:t xml:space="preserve"> o Institución</w:t>
      </w:r>
      <w:r w:rsidRPr="005B46E4">
        <w:rPr>
          <w:rStyle w:val="EstiloTimesNewRoman"/>
          <w:rFonts w:ascii="Arial" w:hAnsi="Arial"/>
        </w:rPr>
        <w:t>.</w:t>
      </w:r>
    </w:p>
    <w:p w14:paraId="1363AAEF" w14:textId="77777777" w:rsidR="00FD36FF" w:rsidRPr="005B46E4" w:rsidRDefault="00FD36FF" w:rsidP="005A1014">
      <w:pPr>
        <w:pStyle w:val="Textoindependiente1"/>
      </w:pPr>
    </w:p>
    <w:p w14:paraId="71A140E7" w14:textId="77777777" w:rsidR="0096696E" w:rsidRPr="005B46E4" w:rsidRDefault="0096696E" w:rsidP="005A1014">
      <w:pPr>
        <w:pStyle w:val="Textoindependiente1"/>
      </w:pPr>
    </w:p>
    <w:p w14:paraId="5243D2F5" w14:textId="77777777" w:rsidR="00FD36FF" w:rsidRPr="005B46E4" w:rsidRDefault="00FD36FF" w:rsidP="005A1014">
      <w:pPr>
        <w:pStyle w:val="Textoindependiente1"/>
      </w:pPr>
    </w:p>
    <w:tbl>
      <w:tblPr>
        <w:tblStyle w:val="TableGrid"/>
        <w:tblW w:w="3528" w:type="dxa"/>
        <w:jc w:val="center"/>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28"/>
      </w:tblGrid>
      <w:tr w:rsidR="00FD36FF" w:rsidRPr="005B46E4" w14:paraId="2D45F43F" w14:textId="77777777">
        <w:trPr>
          <w:jc w:val="center"/>
        </w:trPr>
        <w:tc>
          <w:tcPr>
            <w:tcW w:w="3528" w:type="dxa"/>
          </w:tcPr>
          <w:p w14:paraId="0F00D05B" w14:textId="77777777" w:rsidR="00FD36FF" w:rsidRPr="005B46E4" w:rsidRDefault="00CA4739" w:rsidP="005A1014">
            <w:pPr>
              <w:pStyle w:val="Textoindependiente1"/>
            </w:pPr>
            <w:r>
              <w:t xml:space="preserve">              </w:t>
            </w:r>
            <w:r w:rsidR="00365E68">
              <w:t>Firma del a</w:t>
            </w:r>
            <w:r w:rsidR="00FD36FF" w:rsidRPr="005B46E4">
              <w:t xml:space="preserve">utor </w:t>
            </w:r>
          </w:p>
        </w:tc>
      </w:tr>
    </w:tbl>
    <w:p w14:paraId="6FB7EFC6" w14:textId="77777777" w:rsidR="00FD36FF" w:rsidRPr="005B46E4" w:rsidRDefault="00FD36FF" w:rsidP="005A1014">
      <w:pPr>
        <w:pStyle w:val="Textoindependiente1"/>
      </w:pPr>
    </w:p>
    <w:p w14:paraId="7E76656E" w14:textId="77777777" w:rsidR="00416593" w:rsidRPr="005B46E4" w:rsidRDefault="00416593">
      <w:pPr>
        <w:spacing w:line="240" w:lineRule="auto"/>
        <w:jc w:val="left"/>
        <w:rPr>
          <w:rFonts w:ascii="Arial" w:hAnsi="Arial"/>
          <w:sz w:val="22"/>
        </w:rPr>
      </w:pPr>
      <w:r w:rsidRPr="005B46E4">
        <w:br w:type="page"/>
      </w:r>
    </w:p>
    <w:p w14:paraId="1F1E1962" w14:textId="77777777" w:rsidR="0096696E" w:rsidRPr="005B46E4" w:rsidRDefault="0096696E" w:rsidP="005A1014">
      <w:pPr>
        <w:pStyle w:val="Textoindependiente1"/>
      </w:pPr>
    </w:p>
    <w:p w14:paraId="60C09825" w14:textId="77777777" w:rsidR="00E42D0F" w:rsidRPr="00D835FB" w:rsidRDefault="00E42D0F" w:rsidP="00D835FB">
      <w:pPr>
        <w:pStyle w:val="Textoindependiente1"/>
        <w:spacing w:after="0"/>
        <w:rPr>
          <w:caps/>
          <w:spacing w:val="5"/>
          <w:sz w:val="28"/>
          <w:szCs w:val="52"/>
          <w:lang w:eastAsia="en-US"/>
        </w:rPr>
      </w:pPr>
      <w:bookmarkStart w:id="0" w:name="_Toc133918205"/>
      <w:r w:rsidRPr="00D835FB">
        <w:rPr>
          <w:caps/>
          <w:spacing w:val="5"/>
          <w:sz w:val="28"/>
          <w:szCs w:val="52"/>
          <w:lang w:eastAsia="en-US"/>
        </w:rPr>
        <w:t>PENSAMIENTO</w:t>
      </w:r>
      <w:bookmarkEnd w:id="0"/>
    </w:p>
    <w:p w14:paraId="5799B196"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71552" behindDoc="0" locked="0" layoutInCell="1" allowOverlap="1" wp14:anchorId="58E42C44" wp14:editId="4482FFE0">
                <wp:simplePos x="0" y="0"/>
                <wp:positionH relativeFrom="column">
                  <wp:posOffset>32385</wp:posOffset>
                </wp:positionH>
                <wp:positionV relativeFrom="paragraph">
                  <wp:posOffset>104775</wp:posOffset>
                </wp:positionV>
                <wp:extent cx="60655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C1A4FC0" id="Straight Connector 5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P6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Dhj9P6HwIAAK4EAAAOAAAAAAAAAAAAAAAAAC4CAABkcnMvZTJvRG9jLnhtbFBLAQIt&#10;ABQABgAIAAAAIQB+0GmB2wAAAAcBAAAPAAAAAAAAAAAAAAAAAHkEAABkcnMvZG93bnJldi54bWxQ&#10;SwUGAAAAAAQABADzAAAAgQUAAAAA&#10;" strokecolor="black [3200]">
                <v:stroke dashstyle="dash"/>
              </v:line>
            </w:pict>
          </mc:Fallback>
        </mc:AlternateContent>
      </w:r>
    </w:p>
    <w:p w14:paraId="3E3EA1C8" w14:textId="77777777" w:rsidR="006046D3" w:rsidRPr="005B46E4" w:rsidRDefault="00C162CD" w:rsidP="005A1014">
      <w:pPr>
        <w:pStyle w:val="Textoindependiente1"/>
      </w:pPr>
      <w:r w:rsidRPr="005B46E4">
        <w:t>Escrib</w:t>
      </w:r>
      <w:r w:rsidR="00313441" w:rsidRPr="005B46E4">
        <w:t>a</w:t>
      </w:r>
      <w:r w:rsidRPr="005B46E4">
        <w:t xml:space="preserve"> </w:t>
      </w:r>
      <w:r w:rsidR="006046D3" w:rsidRPr="005B46E4">
        <w:t xml:space="preserve">aquí </w:t>
      </w:r>
      <w:r w:rsidR="00313441" w:rsidRPr="005B46E4">
        <w:t>el texto del</w:t>
      </w:r>
      <w:r w:rsidR="006046D3" w:rsidRPr="005B46E4">
        <w:t xml:space="preserve"> pensamiento</w:t>
      </w:r>
      <w:r w:rsidRPr="005B46E4">
        <w:t xml:space="preserve"> (Opcional)</w:t>
      </w:r>
    </w:p>
    <w:p w14:paraId="03D14AC7" w14:textId="77777777" w:rsidR="00E42D0F" w:rsidRPr="00D835FB" w:rsidRDefault="006046D3" w:rsidP="00D835FB">
      <w:pPr>
        <w:pStyle w:val="Textoindependiente1"/>
        <w:spacing w:after="0"/>
        <w:rPr>
          <w:caps/>
          <w:spacing w:val="5"/>
          <w:sz w:val="28"/>
          <w:szCs w:val="52"/>
          <w:lang w:eastAsia="en-US"/>
        </w:rPr>
      </w:pPr>
      <w:r w:rsidRPr="005B46E4">
        <w:rPr>
          <w:bCs/>
        </w:rPr>
        <w:br w:type="page"/>
      </w:r>
      <w:bookmarkStart w:id="1" w:name="_Toc133918206"/>
      <w:r w:rsidR="00E42D0F" w:rsidRPr="00D835FB">
        <w:rPr>
          <w:caps/>
          <w:spacing w:val="5"/>
          <w:sz w:val="28"/>
          <w:szCs w:val="52"/>
          <w:lang w:eastAsia="en-US"/>
        </w:rPr>
        <w:lastRenderedPageBreak/>
        <w:t>DEDICATORIA</w:t>
      </w:r>
      <w:bookmarkEnd w:id="1"/>
    </w:p>
    <w:p w14:paraId="0F2E74F6"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73600" behindDoc="0" locked="0" layoutInCell="1" allowOverlap="1" wp14:anchorId="709EFFAD" wp14:editId="1EC37EBE">
                <wp:simplePos x="0" y="0"/>
                <wp:positionH relativeFrom="column">
                  <wp:posOffset>32385</wp:posOffset>
                </wp:positionH>
                <wp:positionV relativeFrom="paragraph">
                  <wp:posOffset>104775</wp:posOffset>
                </wp:positionV>
                <wp:extent cx="6065520" cy="0"/>
                <wp:effectExtent l="0" t="0" r="11430" b="19050"/>
                <wp:wrapNone/>
                <wp:docPr id="57" name="Straight Connector 57"/>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C960BAB" id="Straight Connector 5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ArIAIAAK4EAAAOAAAAZHJzL2Uyb0RvYy54bWysVMmO2zAMvRfoPwi6N04CJG2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VHTgKyACAACuBAAADgAAAAAAAAAAAAAAAAAuAgAAZHJzL2Uyb0RvYy54bWxQSwEC&#10;LQAUAAYACAAAACEAftBpgdsAAAAHAQAADwAAAAAAAAAAAAAAAAB6BAAAZHJzL2Rvd25yZXYueG1s&#10;UEsFBgAAAAAEAAQA8wAAAIIFAAAAAA==&#10;" strokecolor="black [3200]">
                <v:stroke dashstyle="dash"/>
              </v:line>
            </w:pict>
          </mc:Fallback>
        </mc:AlternateContent>
      </w:r>
    </w:p>
    <w:p w14:paraId="0449AB7B" w14:textId="77777777" w:rsidR="00313441" w:rsidRPr="005B46E4" w:rsidRDefault="00D6694F" w:rsidP="005A1014">
      <w:pPr>
        <w:pStyle w:val="Textoindependiente1"/>
      </w:pPr>
      <w:r w:rsidRPr="005B46E4">
        <w:t xml:space="preserve">Escriba aquí el </w:t>
      </w:r>
      <w:r w:rsidR="00313441" w:rsidRPr="005B46E4">
        <w:t>texto de la dedicatoria (Opcional)</w:t>
      </w:r>
    </w:p>
    <w:p w14:paraId="1944444F" w14:textId="77777777" w:rsidR="0075683E" w:rsidRPr="005B46E4" w:rsidRDefault="0075683E" w:rsidP="005A1014">
      <w:pPr>
        <w:pStyle w:val="Textoindependiente1"/>
      </w:pPr>
    </w:p>
    <w:p w14:paraId="6AFD4E22" w14:textId="77777777" w:rsidR="006046D3" w:rsidRPr="00D835FB" w:rsidRDefault="00E42D0F" w:rsidP="00D835FB">
      <w:pPr>
        <w:pStyle w:val="Textoindependiente1"/>
        <w:spacing w:after="0"/>
        <w:rPr>
          <w:caps/>
          <w:spacing w:val="5"/>
          <w:sz w:val="28"/>
          <w:szCs w:val="52"/>
          <w:lang w:eastAsia="en-US"/>
        </w:rPr>
      </w:pPr>
      <w:r w:rsidRPr="005B46E4">
        <w:rPr>
          <w:bCs/>
        </w:rPr>
        <w:br w:type="page"/>
      </w:r>
      <w:bookmarkStart w:id="2" w:name="_Toc133918207"/>
      <w:r w:rsidR="006046D3" w:rsidRPr="00D835FB">
        <w:rPr>
          <w:caps/>
          <w:spacing w:val="5"/>
          <w:sz w:val="28"/>
          <w:szCs w:val="52"/>
          <w:lang w:eastAsia="en-US"/>
        </w:rPr>
        <w:lastRenderedPageBreak/>
        <w:t>AGRADECIMIENTOS</w:t>
      </w:r>
      <w:bookmarkEnd w:id="2"/>
    </w:p>
    <w:p w14:paraId="12AB5A7A"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75648" behindDoc="0" locked="0" layoutInCell="1" allowOverlap="1" wp14:anchorId="4CE21245" wp14:editId="17E3B357">
                <wp:simplePos x="0" y="0"/>
                <wp:positionH relativeFrom="column">
                  <wp:posOffset>32385</wp:posOffset>
                </wp:positionH>
                <wp:positionV relativeFrom="paragraph">
                  <wp:posOffset>104775</wp:posOffset>
                </wp:positionV>
                <wp:extent cx="6065520" cy="0"/>
                <wp:effectExtent l="0" t="0" r="11430" b="19050"/>
                <wp:wrapNone/>
                <wp:docPr id="58" name="Straight Connector 5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22C6724"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JO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BxXsJOHwIAAK4EAAAOAAAAAAAAAAAAAAAAAC4CAABkcnMvZTJvRG9jLnhtbFBLAQIt&#10;ABQABgAIAAAAIQB+0GmB2wAAAAcBAAAPAAAAAAAAAAAAAAAAAHkEAABkcnMvZG93bnJldi54bWxQ&#10;SwUGAAAAAAQABADzAAAAgQUAAAAA&#10;" strokecolor="black [3200]">
                <v:stroke dashstyle="dash"/>
              </v:line>
            </w:pict>
          </mc:Fallback>
        </mc:AlternateContent>
      </w:r>
    </w:p>
    <w:p w14:paraId="52BAB1FE" w14:textId="77777777" w:rsidR="00DE4908" w:rsidRPr="005B46E4" w:rsidRDefault="00DE4908" w:rsidP="005A1014">
      <w:pPr>
        <w:pStyle w:val="Textoindependiente1"/>
      </w:pPr>
      <w:r w:rsidRPr="005B46E4">
        <w:t>Escriba aquí el texto de los agradecimientos (Opcional)</w:t>
      </w:r>
    </w:p>
    <w:p w14:paraId="5F4B358A" w14:textId="77777777" w:rsidR="006D2C3B" w:rsidRPr="005B46E4" w:rsidRDefault="006046D3" w:rsidP="005A1014">
      <w:pPr>
        <w:pStyle w:val="Textoindependiente1"/>
      </w:pPr>
      <w:r w:rsidRPr="005B46E4">
        <w:rPr>
          <w:bCs/>
        </w:rPr>
        <w:br w:type="page"/>
      </w:r>
      <w:bookmarkStart w:id="3" w:name="_Toc133918209"/>
    </w:p>
    <w:p w14:paraId="6351C7EC" w14:textId="77777777" w:rsidR="006046D3" w:rsidRPr="005B46E4" w:rsidRDefault="006D2C3B" w:rsidP="00D835FB">
      <w:pPr>
        <w:pStyle w:val="Textoindependiente1"/>
        <w:spacing w:after="0"/>
        <w:rPr>
          <w:bCs/>
          <w:caps/>
          <w:spacing w:val="5"/>
          <w:sz w:val="28"/>
          <w:szCs w:val="52"/>
          <w:lang w:eastAsia="en-US"/>
        </w:rPr>
      </w:pPr>
      <w:r w:rsidRPr="005B46E4">
        <w:rPr>
          <w:caps/>
          <w:spacing w:val="5"/>
          <w:sz w:val="28"/>
          <w:szCs w:val="52"/>
          <w:lang w:eastAsia="en-US"/>
        </w:rPr>
        <w:lastRenderedPageBreak/>
        <w:t>Resumen</w:t>
      </w:r>
      <w:bookmarkEnd w:id="3"/>
    </w:p>
    <w:p w14:paraId="536F8BF0"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69504" behindDoc="0" locked="0" layoutInCell="1" allowOverlap="1" wp14:anchorId="1563D505" wp14:editId="31EFCE13">
                <wp:simplePos x="0" y="0"/>
                <wp:positionH relativeFrom="column">
                  <wp:posOffset>32385</wp:posOffset>
                </wp:positionH>
                <wp:positionV relativeFrom="paragraph">
                  <wp:posOffset>104775</wp:posOffset>
                </wp:positionV>
                <wp:extent cx="6065520" cy="0"/>
                <wp:effectExtent l="0" t="0" r="11430" b="19050"/>
                <wp:wrapNone/>
                <wp:docPr id="54" name="Straight Connector 54"/>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23837DF1" id="Straight Connector 5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WD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yn7FgyACAACuBAAADgAAAAAAAAAAAAAAAAAuAgAAZHJzL2Uyb0RvYy54bWxQSwEC&#10;LQAUAAYACAAAACEAftBpgdsAAAAHAQAADwAAAAAAAAAAAAAAAAB6BAAAZHJzL2Rvd25yZXYueG1s&#10;UEsFBgAAAAAEAAQA8wAAAIIFAAAAAA==&#10;" strokecolor="black [3200]">
                <v:stroke dashstyle="dash"/>
              </v:line>
            </w:pict>
          </mc:Fallback>
        </mc:AlternateContent>
      </w:r>
    </w:p>
    <w:p w14:paraId="54891617" w14:textId="77777777" w:rsidR="00445F0D" w:rsidRPr="00960F60" w:rsidRDefault="00445F0D" w:rsidP="005A1014">
      <w:pPr>
        <w:pStyle w:val="Textoindependiente1"/>
        <w:rPr>
          <w:rFonts w:cs="Arial"/>
          <w:szCs w:val="22"/>
        </w:rPr>
      </w:pPr>
      <w:r w:rsidRPr="00960F60">
        <w:rPr>
          <w:rFonts w:cs="Arial"/>
          <w:szCs w:val="22"/>
        </w:rPr>
        <w:t>El presente trabajo se centra en el desarrollo de una aplicación denominada “INCUBA” orientada a dispositivos móviles sobre plataforma Android, que posibilite el monitoreo y análisis del ciclo de trabajo de las incubadoras de aves en la Empresa Avícola Santiago. Esta aplicación obtiene la información necesaria desde un servicio de interfaz de programación de aplicaciones que se encuentra conectado a una base de datos. El propósito de “INCUBA” es mantener informado a los operarios y técnicos sobre el estado de las incubadoras casi en tiempo real en cuanto a su nivel de temperatura, humedad, cantidad de volteos y de fallos eléctricos producidos durante un ciclo de incubación de huevos de aves. Para esto se abordan conceptos relacionados con el desarrollo de las aplicaciones móviles, la conexión mediante el Protocolo de Transferencia de Hipertexto y bases de datos, y metodologías de desarrollo para aplicaciones móviles.</w:t>
      </w:r>
    </w:p>
    <w:p w14:paraId="4ED74DA0" w14:textId="5140A580" w:rsidR="006D2C3B" w:rsidRPr="004E5EE6" w:rsidRDefault="006D2C3B" w:rsidP="005A1014">
      <w:pPr>
        <w:pStyle w:val="Textoindependiente1"/>
        <w:rPr>
          <w:rFonts w:cs="Arial"/>
          <w:szCs w:val="22"/>
          <w:lang w:val="es-MX"/>
        </w:rPr>
      </w:pPr>
      <w:r w:rsidRPr="004E5EE6">
        <w:rPr>
          <w:rStyle w:val="PalabrasClaveCar"/>
          <w:rFonts w:eastAsia="Calibri" w:cs="Arial"/>
          <w:i w:val="0"/>
          <w:szCs w:val="22"/>
          <w:lang w:val="es-MX"/>
        </w:rPr>
        <w:t>Palabras clave:</w:t>
      </w:r>
      <w:r w:rsidRPr="004E5EE6">
        <w:rPr>
          <w:rFonts w:cs="Arial"/>
          <w:szCs w:val="22"/>
          <w:lang w:val="es-MX"/>
        </w:rPr>
        <w:t xml:space="preserve"> </w:t>
      </w:r>
      <w:r w:rsidR="004E5EE6" w:rsidRPr="004E5EE6">
        <w:rPr>
          <w:rFonts w:cs="Arial"/>
          <w:szCs w:val="22"/>
          <w:lang w:val="es-MX"/>
        </w:rPr>
        <w:t>plataforma, monitoreo</w:t>
      </w:r>
      <w:r w:rsidR="004E5EE6">
        <w:rPr>
          <w:rFonts w:cs="Arial"/>
          <w:szCs w:val="22"/>
          <w:lang w:val="es-MX"/>
        </w:rPr>
        <w:t xml:space="preserve"> y</w:t>
      </w:r>
      <w:r w:rsidR="004E5EE6" w:rsidRPr="004E5EE6">
        <w:rPr>
          <w:rFonts w:cs="Arial"/>
          <w:szCs w:val="22"/>
          <w:lang w:val="es-MX"/>
        </w:rPr>
        <w:t xml:space="preserve"> ciclo de incubación </w:t>
      </w:r>
    </w:p>
    <w:p w14:paraId="34C9C9F8" w14:textId="77777777" w:rsidR="004D47DB" w:rsidRPr="004E5EE6" w:rsidRDefault="004D47DB" w:rsidP="005A1014">
      <w:pPr>
        <w:pStyle w:val="Textoindependiente1"/>
        <w:rPr>
          <w:rStyle w:val="EstiloTimesNewRoman"/>
          <w:lang w:val="es-MX"/>
        </w:rPr>
      </w:pPr>
    </w:p>
    <w:p w14:paraId="2EF5D35C" w14:textId="77777777" w:rsidR="00445F0D" w:rsidRPr="004E5EE6" w:rsidRDefault="00445F0D" w:rsidP="005A1014">
      <w:pPr>
        <w:pStyle w:val="Textoindependiente1"/>
        <w:rPr>
          <w:i/>
          <w:sz w:val="28"/>
          <w:szCs w:val="28"/>
          <w:lang w:val="es-MX"/>
        </w:rPr>
      </w:pPr>
    </w:p>
    <w:p w14:paraId="2E83B7C0" w14:textId="77777777" w:rsidR="00445F0D" w:rsidRPr="004E5EE6" w:rsidRDefault="00445F0D" w:rsidP="005A1014">
      <w:pPr>
        <w:pStyle w:val="Textoindependiente1"/>
        <w:rPr>
          <w:i/>
          <w:sz w:val="28"/>
          <w:szCs w:val="28"/>
          <w:lang w:val="es-MX"/>
        </w:rPr>
      </w:pPr>
    </w:p>
    <w:p w14:paraId="6FBBAE8E" w14:textId="77777777" w:rsidR="00445F0D" w:rsidRPr="004E5EE6" w:rsidRDefault="00445F0D" w:rsidP="005A1014">
      <w:pPr>
        <w:pStyle w:val="Textoindependiente1"/>
        <w:rPr>
          <w:i/>
          <w:sz w:val="28"/>
          <w:szCs w:val="28"/>
          <w:lang w:val="es-MX"/>
        </w:rPr>
      </w:pPr>
    </w:p>
    <w:p w14:paraId="2867E6A7" w14:textId="77777777" w:rsidR="00445F0D" w:rsidRPr="004E5EE6" w:rsidRDefault="00445F0D" w:rsidP="005A1014">
      <w:pPr>
        <w:pStyle w:val="Textoindependiente1"/>
        <w:rPr>
          <w:i/>
          <w:sz w:val="28"/>
          <w:szCs w:val="28"/>
          <w:lang w:val="es-MX"/>
        </w:rPr>
      </w:pPr>
    </w:p>
    <w:p w14:paraId="1C738635" w14:textId="77777777" w:rsidR="00445F0D" w:rsidRPr="004E5EE6" w:rsidRDefault="00445F0D" w:rsidP="005A1014">
      <w:pPr>
        <w:pStyle w:val="Textoindependiente1"/>
        <w:rPr>
          <w:i/>
          <w:sz w:val="28"/>
          <w:szCs w:val="28"/>
          <w:lang w:val="es-MX"/>
        </w:rPr>
      </w:pPr>
    </w:p>
    <w:p w14:paraId="1E716CC9" w14:textId="1BD6C75A" w:rsidR="00445F0D" w:rsidRPr="004E5EE6" w:rsidRDefault="00445F0D" w:rsidP="005A1014">
      <w:pPr>
        <w:pStyle w:val="Textoindependiente1"/>
        <w:rPr>
          <w:i/>
          <w:sz w:val="28"/>
          <w:szCs w:val="28"/>
          <w:lang w:val="es-MX"/>
        </w:rPr>
      </w:pPr>
    </w:p>
    <w:p w14:paraId="19AA9A0B" w14:textId="14C52960" w:rsidR="004E5EE6" w:rsidRDefault="004E5EE6" w:rsidP="005A1014">
      <w:pPr>
        <w:pStyle w:val="Textoindependiente1"/>
        <w:rPr>
          <w:i/>
          <w:sz w:val="28"/>
          <w:szCs w:val="28"/>
          <w:lang w:val="en-US"/>
        </w:rPr>
      </w:pPr>
      <w:r>
        <w:rPr>
          <w:i/>
          <w:sz w:val="28"/>
          <w:szCs w:val="28"/>
          <w:lang w:val="en-US"/>
        </w:rPr>
        <w:t>.</w:t>
      </w:r>
    </w:p>
    <w:p w14:paraId="6AD116FF" w14:textId="77777777" w:rsidR="004E5EE6" w:rsidRPr="004E5EE6" w:rsidRDefault="004E5EE6" w:rsidP="005A1014">
      <w:pPr>
        <w:pStyle w:val="Textoindependiente1"/>
        <w:rPr>
          <w:i/>
          <w:sz w:val="28"/>
          <w:szCs w:val="28"/>
          <w:lang w:val="en-US"/>
        </w:rPr>
      </w:pPr>
    </w:p>
    <w:p w14:paraId="10A061E7" w14:textId="77777777" w:rsidR="00445F0D" w:rsidRPr="004E5EE6" w:rsidRDefault="00445F0D" w:rsidP="005A1014">
      <w:pPr>
        <w:pStyle w:val="Textoindependiente1"/>
        <w:rPr>
          <w:i/>
          <w:sz w:val="28"/>
          <w:szCs w:val="28"/>
          <w:lang w:val="en-US"/>
        </w:rPr>
      </w:pPr>
    </w:p>
    <w:p w14:paraId="5504026E" w14:textId="77777777" w:rsidR="00445F0D" w:rsidRPr="004E5EE6" w:rsidRDefault="00445F0D" w:rsidP="005A1014">
      <w:pPr>
        <w:pStyle w:val="Textoindependiente1"/>
        <w:rPr>
          <w:i/>
          <w:sz w:val="28"/>
          <w:szCs w:val="28"/>
          <w:lang w:val="en-US"/>
        </w:rPr>
      </w:pPr>
    </w:p>
    <w:p w14:paraId="3C55F693" w14:textId="73D888C6" w:rsidR="006D2C3B" w:rsidRPr="004E5EE6" w:rsidRDefault="006D2C3B" w:rsidP="005A1014">
      <w:pPr>
        <w:pStyle w:val="Textoindependiente1"/>
        <w:rPr>
          <w:i/>
          <w:sz w:val="28"/>
          <w:szCs w:val="28"/>
          <w:lang w:val="en-US"/>
        </w:rPr>
      </w:pPr>
      <w:r w:rsidRPr="004E5EE6">
        <w:rPr>
          <w:i/>
          <w:sz w:val="28"/>
          <w:szCs w:val="28"/>
          <w:lang w:val="en-US"/>
        </w:rPr>
        <w:t>Abstract</w:t>
      </w:r>
    </w:p>
    <w:p w14:paraId="2FD7C621" w14:textId="77777777" w:rsidR="00445F0D" w:rsidRPr="005051F9" w:rsidRDefault="00445F0D" w:rsidP="00445F0D">
      <w:pPr>
        <w:rPr>
          <w:rFonts w:ascii="Arial" w:hAnsi="Arial" w:cs="Arial"/>
          <w:lang w:val="en-US"/>
        </w:rPr>
      </w:pPr>
      <w:r w:rsidRPr="009362DE">
        <w:rPr>
          <w:rFonts w:ascii="Arial" w:hAnsi="Arial" w:cs="Arial"/>
          <w:lang w:val="en-US"/>
        </w:rPr>
        <w:lastRenderedPageBreak/>
        <w:t>This work focuses on the development of an application called "INCUBA" aimed at mobile devices on the Android platform, which enables monitoring and analysis of the work cycle of bird incubators in the Santiago Poultry Company. This application obtains the necessary information from an application programming interface service that is connected to a database. The purpose of "INCUBA" is to keep operators and technicians informed about the state of the incubators almost in real-time regarding their level of temperature, humidity, number of turns, and electrical failures produced during a bird egg incubation cycle. Concepts related to mobile application development, connection via Hypertext Transfer Protocol and databases, and development methodologies for mobile applications are addressed for this purpose.</w:t>
      </w:r>
    </w:p>
    <w:p w14:paraId="05E7AC51" w14:textId="4158952F" w:rsidR="006D2C3B" w:rsidRPr="005B46E4" w:rsidRDefault="006D2C3B" w:rsidP="005A1014">
      <w:pPr>
        <w:pStyle w:val="Textoindependiente1"/>
        <w:rPr>
          <w:rFonts w:cs="Arial"/>
          <w:i/>
          <w:szCs w:val="22"/>
        </w:rPr>
      </w:pPr>
      <w:proofErr w:type="spellStart"/>
      <w:r w:rsidRPr="005B46E4">
        <w:rPr>
          <w:rStyle w:val="PalabrasClaveCar"/>
          <w:rFonts w:eastAsia="Calibri" w:cs="Arial"/>
          <w:szCs w:val="22"/>
        </w:rPr>
        <w:t>Keywords</w:t>
      </w:r>
      <w:proofErr w:type="spellEnd"/>
      <w:r w:rsidRPr="005B46E4">
        <w:rPr>
          <w:rStyle w:val="PalabrasClaveCar"/>
          <w:rFonts w:eastAsia="Calibri" w:cs="Arial"/>
          <w:szCs w:val="22"/>
        </w:rPr>
        <w:t>:</w:t>
      </w:r>
      <w:r w:rsidRPr="005B46E4">
        <w:rPr>
          <w:rFonts w:cs="Arial"/>
          <w:i/>
          <w:szCs w:val="22"/>
        </w:rPr>
        <w:t xml:space="preserve"> </w:t>
      </w:r>
      <w:r w:rsidR="008E1E55" w:rsidRPr="009362DE">
        <w:rPr>
          <w:rFonts w:cs="Arial"/>
          <w:lang w:val="en-US"/>
        </w:rPr>
        <w:t>incubation cycle</w:t>
      </w:r>
      <w:r w:rsidR="00283165">
        <w:rPr>
          <w:rFonts w:cs="Arial"/>
          <w:lang w:val="en-US"/>
        </w:rPr>
        <w:t>,</w:t>
      </w:r>
      <w:r w:rsidR="00283165" w:rsidRPr="00283165">
        <w:rPr>
          <w:rFonts w:cs="Arial"/>
          <w:lang w:val="en-US"/>
        </w:rPr>
        <w:t xml:space="preserve"> </w:t>
      </w:r>
      <w:r w:rsidR="00283165" w:rsidRPr="009362DE">
        <w:rPr>
          <w:rFonts w:cs="Arial"/>
          <w:lang w:val="en-US"/>
        </w:rPr>
        <w:t>monitoring</w:t>
      </w:r>
      <w:r w:rsidR="00283165">
        <w:rPr>
          <w:rFonts w:cs="Arial"/>
          <w:lang w:val="en-US"/>
        </w:rPr>
        <w:t xml:space="preserve"> y </w:t>
      </w:r>
      <w:r w:rsidR="00283165" w:rsidRPr="009362DE">
        <w:rPr>
          <w:rFonts w:cs="Arial"/>
          <w:lang w:val="en-US"/>
        </w:rPr>
        <w:t>platform</w:t>
      </w:r>
    </w:p>
    <w:p w14:paraId="23CA5E98" w14:textId="77777777" w:rsidR="00751643" w:rsidRPr="00D835FB" w:rsidRDefault="006046D3" w:rsidP="00D835FB">
      <w:pPr>
        <w:pStyle w:val="Textoindependiente1"/>
        <w:spacing w:after="0"/>
        <w:rPr>
          <w:caps/>
          <w:spacing w:val="5"/>
          <w:sz w:val="28"/>
          <w:szCs w:val="52"/>
          <w:lang w:eastAsia="en-US"/>
        </w:rPr>
      </w:pPr>
      <w:r w:rsidRPr="005B46E4">
        <w:rPr>
          <w:bCs/>
          <w:sz w:val="32"/>
        </w:rPr>
        <w:br w:type="page"/>
      </w:r>
      <w:bookmarkStart w:id="4" w:name="_Toc12979339"/>
      <w:r w:rsidR="00E06769" w:rsidRPr="00D835FB">
        <w:rPr>
          <w:caps/>
          <w:spacing w:val="5"/>
          <w:sz w:val="28"/>
          <w:szCs w:val="52"/>
          <w:lang w:eastAsia="en-US"/>
        </w:rPr>
        <w:lastRenderedPageBreak/>
        <w:t>ÍNDICE</w:t>
      </w:r>
      <w:r w:rsidR="003522C6" w:rsidRPr="00D835FB">
        <w:rPr>
          <w:caps/>
          <w:spacing w:val="5"/>
          <w:sz w:val="28"/>
          <w:szCs w:val="52"/>
          <w:lang w:eastAsia="en-US"/>
        </w:rPr>
        <w:t xml:space="preserve"> de contenidos</w:t>
      </w:r>
    </w:p>
    <w:p w14:paraId="259BA56B" w14:textId="77777777" w:rsidR="00E06769" w:rsidRPr="001B6E14" w:rsidRDefault="00E06769" w:rsidP="00E06769">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59264" behindDoc="0" locked="0" layoutInCell="1" allowOverlap="1" wp14:anchorId="57C17DA7" wp14:editId="34FE45D6">
                <wp:simplePos x="0" y="0"/>
                <wp:positionH relativeFrom="column">
                  <wp:posOffset>32385</wp:posOffset>
                </wp:positionH>
                <wp:positionV relativeFrom="paragraph">
                  <wp:posOffset>104775</wp:posOffset>
                </wp:positionV>
                <wp:extent cx="6065520" cy="0"/>
                <wp:effectExtent l="0" t="0" r="11430" b="19050"/>
                <wp:wrapNone/>
                <wp:docPr id="48" name="Straight Connector 4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7FB54300" id="Straight Connector 4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j1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iSoY9SACAACuBAAADgAAAAAAAAAAAAAAAAAuAgAAZHJzL2Uyb0RvYy54bWxQSwEC&#10;LQAUAAYACAAAACEAftBpgdsAAAAHAQAADwAAAAAAAAAAAAAAAAB6BAAAZHJzL2Rvd25yZXYueG1s&#10;UEsFBgAAAAAEAAQA8wAAAIIFAAAAAA==&#10;" strokecolor="black [3200]">
                <v:stroke dashstyle="dash"/>
              </v:line>
            </w:pict>
          </mc:Fallback>
        </mc:AlternateContent>
      </w:r>
    </w:p>
    <w:sdt>
      <w:sdtPr>
        <w:rPr>
          <w:rFonts w:ascii="Times New Roman" w:eastAsia="Times New Roman" w:hAnsi="Times New Roman" w:cs="Times New Roman"/>
          <w:color w:val="auto"/>
          <w:sz w:val="24"/>
          <w:szCs w:val="24"/>
          <w:lang w:val="es-ES" w:eastAsia="es-ES"/>
        </w:rPr>
        <w:id w:val="1466003580"/>
        <w:docPartObj>
          <w:docPartGallery w:val="Table of Contents"/>
          <w:docPartUnique/>
        </w:docPartObj>
      </w:sdtPr>
      <w:sdtEndPr>
        <w:rPr>
          <w:b/>
          <w:bCs/>
          <w:noProof/>
        </w:rPr>
      </w:sdtEndPr>
      <w:sdtContent>
        <w:p w14:paraId="5F25B630" w14:textId="77777777" w:rsidR="00AF6086" w:rsidRPr="00AF6086" w:rsidRDefault="00AF6086">
          <w:pPr>
            <w:pStyle w:val="TOCHeading"/>
            <w:rPr>
              <w:sz w:val="16"/>
            </w:rPr>
          </w:pPr>
        </w:p>
        <w:p w14:paraId="44CB31BE" w14:textId="77777777" w:rsidR="00B66A2A" w:rsidRDefault="00AF6086">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134491793" w:history="1">
            <w:r w:rsidR="00B66A2A" w:rsidRPr="00186918">
              <w:rPr>
                <w:rStyle w:val="Hyperlink"/>
              </w:rPr>
              <w:t>INTRODUCCIÓN</w:t>
            </w:r>
            <w:r w:rsidR="00B66A2A">
              <w:rPr>
                <w:webHidden/>
              </w:rPr>
              <w:tab/>
            </w:r>
            <w:r w:rsidR="00B66A2A">
              <w:rPr>
                <w:webHidden/>
              </w:rPr>
              <w:fldChar w:fldCharType="begin"/>
            </w:r>
            <w:r w:rsidR="00B66A2A">
              <w:rPr>
                <w:webHidden/>
              </w:rPr>
              <w:instrText xml:space="preserve"> PAGEREF _Toc134491793 \h </w:instrText>
            </w:r>
            <w:r w:rsidR="00B66A2A">
              <w:rPr>
                <w:webHidden/>
              </w:rPr>
            </w:r>
            <w:r w:rsidR="00B66A2A">
              <w:rPr>
                <w:webHidden/>
              </w:rPr>
              <w:fldChar w:fldCharType="separate"/>
            </w:r>
            <w:r w:rsidR="001C0285">
              <w:rPr>
                <w:webHidden/>
              </w:rPr>
              <w:t>1</w:t>
            </w:r>
            <w:r w:rsidR="00B66A2A">
              <w:rPr>
                <w:webHidden/>
              </w:rPr>
              <w:fldChar w:fldCharType="end"/>
            </w:r>
          </w:hyperlink>
        </w:p>
        <w:p w14:paraId="42402BDA" w14:textId="77777777" w:rsidR="00B66A2A" w:rsidRDefault="00783A4F">
          <w:pPr>
            <w:pStyle w:val="TOC1"/>
            <w:tabs>
              <w:tab w:val="left" w:pos="1760"/>
            </w:tabs>
            <w:rPr>
              <w:rFonts w:asciiTheme="minorHAnsi" w:eastAsiaTheme="minorEastAsia" w:hAnsiTheme="minorHAnsi" w:cstheme="minorBidi"/>
              <w:sz w:val="22"/>
              <w:szCs w:val="22"/>
              <w:lang w:val="en-US" w:eastAsia="en-US"/>
            </w:rPr>
          </w:pPr>
          <w:hyperlink w:anchor="_Toc134491794" w:history="1">
            <w:r w:rsidR="00B66A2A" w:rsidRPr="00186918">
              <w:rPr>
                <w:rStyle w:val="Hyperlink"/>
              </w:rPr>
              <w:t>CAPITULO 1 .</w:t>
            </w:r>
            <w:r w:rsidR="00B66A2A">
              <w:rPr>
                <w:rFonts w:asciiTheme="minorHAnsi" w:eastAsiaTheme="minorEastAsia" w:hAnsiTheme="minorHAnsi" w:cstheme="minorBidi"/>
                <w:sz w:val="22"/>
                <w:szCs w:val="22"/>
                <w:lang w:val="en-US" w:eastAsia="en-US"/>
              </w:rPr>
              <w:tab/>
            </w:r>
            <w:r w:rsidR="00B66A2A" w:rsidRPr="00186918">
              <w:rPr>
                <w:rStyle w:val="Hyperlink"/>
              </w:rPr>
              <w:t>PROPUESTA DE SISTEMA</w:t>
            </w:r>
            <w:r w:rsidR="00B66A2A">
              <w:rPr>
                <w:webHidden/>
              </w:rPr>
              <w:tab/>
            </w:r>
            <w:r w:rsidR="00B66A2A">
              <w:rPr>
                <w:webHidden/>
              </w:rPr>
              <w:fldChar w:fldCharType="begin"/>
            </w:r>
            <w:r w:rsidR="00B66A2A">
              <w:rPr>
                <w:webHidden/>
              </w:rPr>
              <w:instrText xml:space="preserve"> PAGEREF _Toc134491794 \h </w:instrText>
            </w:r>
            <w:r w:rsidR="00B66A2A">
              <w:rPr>
                <w:webHidden/>
              </w:rPr>
            </w:r>
            <w:r w:rsidR="00B66A2A">
              <w:rPr>
                <w:webHidden/>
              </w:rPr>
              <w:fldChar w:fldCharType="separate"/>
            </w:r>
            <w:r w:rsidR="001C0285">
              <w:rPr>
                <w:webHidden/>
              </w:rPr>
              <w:t>10</w:t>
            </w:r>
            <w:r w:rsidR="00B66A2A">
              <w:rPr>
                <w:webHidden/>
              </w:rPr>
              <w:fldChar w:fldCharType="end"/>
            </w:r>
          </w:hyperlink>
        </w:p>
        <w:p w14:paraId="32DF1E44" w14:textId="77777777" w:rsidR="00B66A2A" w:rsidRDefault="00783A4F">
          <w:pPr>
            <w:pStyle w:val="TOC2"/>
            <w:rPr>
              <w:rFonts w:asciiTheme="minorHAnsi" w:eastAsiaTheme="minorEastAsia" w:hAnsiTheme="minorHAnsi" w:cstheme="minorBidi"/>
              <w:sz w:val="22"/>
              <w:szCs w:val="22"/>
              <w:lang w:val="en-US" w:eastAsia="en-US"/>
            </w:rPr>
          </w:pPr>
          <w:hyperlink w:anchor="_Toc134491795" w:history="1">
            <w:r w:rsidR="00B66A2A" w:rsidRPr="00186918">
              <w:rPr>
                <w:rStyle w:val="Hyperlink"/>
              </w:rPr>
              <w:t>1.1</w:t>
            </w:r>
            <w:r w:rsidR="00B66A2A">
              <w:rPr>
                <w:rFonts w:asciiTheme="minorHAnsi" w:eastAsiaTheme="minorEastAsia" w:hAnsiTheme="minorHAnsi" w:cstheme="minorBidi"/>
                <w:sz w:val="22"/>
                <w:szCs w:val="22"/>
                <w:lang w:val="en-US" w:eastAsia="en-US"/>
              </w:rPr>
              <w:tab/>
            </w:r>
            <w:r w:rsidR="00B66A2A" w:rsidRPr="00186918">
              <w:rPr>
                <w:rStyle w:val="Hyperlink"/>
              </w:rPr>
              <w:t>Segunda división (o sub-epígrafe) dentro del primer epígrafe</w:t>
            </w:r>
            <w:r w:rsidR="00B66A2A">
              <w:rPr>
                <w:webHidden/>
              </w:rPr>
              <w:tab/>
            </w:r>
            <w:r w:rsidR="00B66A2A">
              <w:rPr>
                <w:webHidden/>
              </w:rPr>
              <w:fldChar w:fldCharType="begin"/>
            </w:r>
            <w:r w:rsidR="00B66A2A">
              <w:rPr>
                <w:webHidden/>
              </w:rPr>
              <w:instrText xml:space="preserve"> PAGEREF _Toc134491795 \h </w:instrText>
            </w:r>
            <w:r w:rsidR="00B66A2A">
              <w:rPr>
                <w:webHidden/>
              </w:rPr>
            </w:r>
            <w:r w:rsidR="00B66A2A">
              <w:rPr>
                <w:webHidden/>
              </w:rPr>
              <w:fldChar w:fldCharType="separate"/>
            </w:r>
            <w:r w:rsidR="001C0285">
              <w:rPr>
                <w:webHidden/>
              </w:rPr>
              <w:t>11</w:t>
            </w:r>
            <w:r w:rsidR="00B66A2A">
              <w:rPr>
                <w:webHidden/>
              </w:rPr>
              <w:fldChar w:fldCharType="end"/>
            </w:r>
          </w:hyperlink>
        </w:p>
        <w:p w14:paraId="3498E8E7" w14:textId="77777777" w:rsidR="00B66A2A" w:rsidRDefault="00783A4F">
          <w:pPr>
            <w:pStyle w:val="TOC2"/>
            <w:rPr>
              <w:rFonts w:asciiTheme="minorHAnsi" w:eastAsiaTheme="minorEastAsia" w:hAnsiTheme="minorHAnsi" w:cstheme="minorBidi"/>
              <w:sz w:val="22"/>
              <w:szCs w:val="22"/>
              <w:lang w:val="en-US" w:eastAsia="en-US"/>
            </w:rPr>
          </w:pPr>
          <w:hyperlink w:anchor="_Toc134491796" w:history="1">
            <w:r w:rsidR="00B66A2A" w:rsidRPr="00186918">
              <w:rPr>
                <w:rStyle w:val="Hyperlink"/>
              </w:rPr>
              <w:t>1.2</w:t>
            </w:r>
            <w:r w:rsidR="00B66A2A">
              <w:rPr>
                <w:rFonts w:asciiTheme="minorHAnsi" w:eastAsiaTheme="minorEastAsia" w:hAnsiTheme="minorHAnsi" w:cstheme="minorBidi"/>
                <w:sz w:val="22"/>
                <w:szCs w:val="22"/>
                <w:lang w:val="en-US" w:eastAsia="en-US"/>
              </w:rPr>
              <w:tab/>
            </w:r>
            <w:r w:rsidR="00B66A2A" w:rsidRPr="00186918">
              <w:rPr>
                <w:rStyle w:val="Hyperlink"/>
              </w:rPr>
              <w:t>Ponga aquí el segundo epígrafe</w:t>
            </w:r>
            <w:r w:rsidR="00B66A2A">
              <w:rPr>
                <w:webHidden/>
              </w:rPr>
              <w:tab/>
            </w:r>
            <w:r w:rsidR="00B66A2A">
              <w:rPr>
                <w:webHidden/>
              </w:rPr>
              <w:fldChar w:fldCharType="begin"/>
            </w:r>
            <w:r w:rsidR="00B66A2A">
              <w:rPr>
                <w:webHidden/>
              </w:rPr>
              <w:instrText xml:space="preserve"> PAGEREF _Toc134491796 \h </w:instrText>
            </w:r>
            <w:r w:rsidR="00B66A2A">
              <w:rPr>
                <w:webHidden/>
              </w:rPr>
            </w:r>
            <w:r w:rsidR="00B66A2A">
              <w:rPr>
                <w:webHidden/>
              </w:rPr>
              <w:fldChar w:fldCharType="separate"/>
            </w:r>
            <w:r w:rsidR="001C0285">
              <w:rPr>
                <w:webHidden/>
              </w:rPr>
              <w:t>11</w:t>
            </w:r>
            <w:r w:rsidR="00B66A2A">
              <w:rPr>
                <w:webHidden/>
              </w:rPr>
              <w:fldChar w:fldCharType="end"/>
            </w:r>
          </w:hyperlink>
        </w:p>
        <w:p w14:paraId="692BA35B" w14:textId="77777777" w:rsidR="00B66A2A" w:rsidRDefault="00783A4F">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797" w:history="1">
            <w:r w:rsidR="00B66A2A" w:rsidRPr="00186918">
              <w:rPr>
                <w:rStyle w:val="Hyperlink"/>
                <w:noProof/>
              </w:rPr>
              <w:t>1.2.1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del segundo epígrafe</w:t>
            </w:r>
            <w:r w:rsidR="00B66A2A">
              <w:rPr>
                <w:noProof/>
                <w:webHidden/>
              </w:rPr>
              <w:tab/>
            </w:r>
            <w:r w:rsidR="00B66A2A">
              <w:rPr>
                <w:noProof/>
                <w:webHidden/>
              </w:rPr>
              <w:fldChar w:fldCharType="begin"/>
            </w:r>
            <w:r w:rsidR="00B66A2A">
              <w:rPr>
                <w:noProof/>
                <w:webHidden/>
              </w:rPr>
              <w:instrText xml:space="preserve"> PAGEREF _Toc134491797 \h </w:instrText>
            </w:r>
            <w:r w:rsidR="00B66A2A">
              <w:rPr>
                <w:noProof/>
                <w:webHidden/>
              </w:rPr>
            </w:r>
            <w:r w:rsidR="00B66A2A">
              <w:rPr>
                <w:noProof/>
                <w:webHidden/>
              </w:rPr>
              <w:fldChar w:fldCharType="separate"/>
            </w:r>
            <w:r w:rsidR="001C0285">
              <w:rPr>
                <w:noProof/>
                <w:webHidden/>
              </w:rPr>
              <w:t>12</w:t>
            </w:r>
            <w:r w:rsidR="00B66A2A">
              <w:rPr>
                <w:noProof/>
                <w:webHidden/>
              </w:rPr>
              <w:fldChar w:fldCharType="end"/>
            </w:r>
          </w:hyperlink>
        </w:p>
        <w:p w14:paraId="4A26D82A" w14:textId="77777777" w:rsidR="00B66A2A" w:rsidRDefault="00783A4F">
          <w:pPr>
            <w:pStyle w:val="TOC1"/>
            <w:tabs>
              <w:tab w:val="left" w:pos="1760"/>
            </w:tabs>
            <w:rPr>
              <w:rFonts w:asciiTheme="minorHAnsi" w:eastAsiaTheme="minorEastAsia" w:hAnsiTheme="minorHAnsi" w:cstheme="minorBidi"/>
              <w:sz w:val="22"/>
              <w:szCs w:val="22"/>
              <w:lang w:val="en-US" w:eastAsia="en-US"/>
            </w:rPr>
          </w:pPr>
          <w:hyperlink w:anchor="_Toc134491798" w:history="1">
            <w:r w:rsidR="00B66A2A" w:rsidRPr="00186918">
              <w:rPr>
                <w:rStyle w:val="Hyperlink"/>
              </w:rPr>
              <w:t>CAPITULO 2 .</w:t>
            </w:r>
            <w:r w:rsidR="00B66A2A">
              <w:rPr>
                <w:rFonts w:asciiTheme="minorHAnsi" w:eastAsiaTheme="minorEastAsia" w:hAnsiTheme="minorHAnsi" w:cstheme="minorBidi"/>
                <w:sz w:val="22"/>
                <w:szCs w:val="22"/>
                <w:lang w:val="en-US" w:eastAsia="en-US"/>
              </w:rPr>
              <w:tab/>
            </w:r>
            <w:r w:rsidR="00B66A2A" w:rsidRPr="00186918">
              <w:rPr>
                <w:rStyle w:val="Hyperlink"/>
              </w:rPr>
              <w:t>ESPECIFICACIÓN TÉCNICA DEL PRODUCTO</w:t>
            </w:r>
            <w:r w:rsidR="00B66A2A">
              <w:rPr>
                <w:webHidden/>
              </w:rPr>
              <w:tab/>
            </w:r>
            <w:r w:rsidR="00B66A2A">
              <w:rPr>
                <w:webHidden/>
              </w:rPr>
              <w:fldChar w:fldCharType="begin"/>
            </w:r>
            <w:r w:rsidR="00B66A2A">
              <w:rPr>
                <w:webHidden/>
              </w:rPr>
              <w:instrText xml:space="preserve"> PAGEREF _Toc134491798 \h </w:instrText>
            </w:r>
            <w:r w:rsidR="00B66A2A">
              <w:rPr>
                <w:webHidden/>
              </w:rPr>
            </w:r>
            <w:r w:rsidR="00B66A2A">
              <w:rPr>
                <w:webHidden/>
              </w:rPr>
              <w:fldChar w:fldCharType="separate"/>
            </w:r>
            <w:r w:rsidR="001C0285">
              <w:rPr>
                <w:webHidden/>
              </w:rPr>
              <w:t>13</w:t>
            </w:r>
            <w:r w:rsidR="00B66A2A">
              <w:rPr>
                <w:webHidden/>
              </w:rPr>
              <w:fldChar w:fldCharType="end"/>
            </w:r>
          </w:hyperlink>
        </w:p>
        <w:p w14:paraId="4F3F91A2" w14:textId="77777777" w:rsidR="00B66A2A" w:rsidRDefault="00783A4F">
          <w:pPr>
            <w:pStyle w:val="TOC2"/>
            <w:rPr>
              <w:rFonts w:asciiTheme="minorHAnsi" w:eastAsiaTheme="minorEastAsia" w:hAnsiTheme="minorHAnsi" w:cstheme="minorBidi"/>
              <w:sz w:val="22"/>
              <w:szCs w:val="22"/>
              <w:lang w:val="en-US" w:eastAsia="en-US"/>
            </w:rPr>
          </w:pPr>
          <w:hyperlink w:anchor="_Toc134491799" w:history="1">
            <w:r w:rsidR="00B66A2A" w:rsidRPr="00186918">
              <w:rPr>
                <w:rStyle w:val="Hyperlink"/>
              </w:rPr>
              <w:t>2.1</w:t>
            </w:r>
            <w:r w:rsidR="00B66A2A">
              <w:rPr>
                <w:rFonts w:asciiTheme="minorHAnsi" w:eastAsiaTheme="minorEastAsia" w:hAnsiTheme="minorHAnsi" w:cstheme="minorBidi"/>
                <w:sz w:val="22"/>
                <w:szCs w:val="22"/>
                <w:lang w:val="en-US" w:eastAsia="en-US"/>
              </w:rPr>
              <w:tab/>
            </w:r>
            <w:r w:rsidR="00B66A2A" w:rsidRPr="00186918">
              <w:rPr>
                <w:rStyle w:val="Hyperlink"/>
              </w:rPr>
              <w:t>Primer epígrafe del segundo capítulo</w:t>
            </w:r>
            <w:r w:rsidR="00B66A2A">
              <w:rPr>
                <w:webHidden/>
              </w:rPr>
              <w:tab/>
            </w:r>
            <w:r w:rsidR="00B66A2A">
              <w:rPr>
                <w:webHidden/>
              </w:rPr>
              <w:fldChar w:fldCharType="begin"/>
            </w:r>
            <w:r w:rsidR="00B66A2A">
              <w:rPr>
                <w:webHidden/>
              </w:rPr>
              <w:instrText xml:space="preserve"> PAGEREF _Toc134491799 \h </w:instrText>
            </w:r>
            <w:r w:rsidR="00B66A2A">
              <w:rPr>
                <w:webHidden/>
              </w:rPr>
            </w:r>
            <w:r w:rsidR="00B66A2A">
              <w:rPr>
                <w:webHidden/>
              </w:rPr>
              <w:fldChar w:fldCharType="separate"/>
            </w:r>
            <w:r w:rsidR="001C0285">
              <w:rPr>
                <w:webHidden/>
              </w:rPr>
              <w:t>13</w:t>
            </w:r>
            <w:r w:rsidR="00B66A2A">
              <w:rPr>
                <w:webHidden/>
              </w:rPr>
              <w:fldChar w:fldCharType="end"/>
            </w:r>
          </w:hyperlink>
        </w:p>
        <w:p w14:paraId="54C2CD8A" w14:textId="77777777" w:rsidR="00B66A2A" w:rsidRDefault="00783A4F">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800" w:history="1">
            <w:r w:rsidR="00B66A2A" w:rsidRPr="00186918">
              <w:rPr>
                <w:rStyle w:val="Hyperlink"/>
                <w:noProof/>
              </w:rPr>
              <w:t>2.1.1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del primer epígrafe</w:t>
            </w:r>
            <w:r w:rsidR="00B66A2A">
              <w:rPr>
                <w:noProof/>
                <w:webHidden/>
              </w:rPr>
              <w:tab/>
            </w:r>
            <w:r w:rsidR="00B66A2A">
              <w:rPr>
                <w:noProof/>
                <w:webHidden/>
              </w:rPr>
              <w:fldChar w:fldCharType="begin"/>
            </w:r>
            <w:r w:rsidR="00B66A2A">
              <w:rPr>
                <w:noProof/>
                <w:webHidden/>
              </w:rPr>
              <w:instrText xml:space="preserve"> PAGEREF _Toc134491800 \h </w:instrText>
            </w:r>
            <w:r w:rsidR="00B66A2A">
              <w:rPr>
                <w:noProof/>
                <w:webHidden/>
              </w:rPr>
            </w:r>
            <w:r w:rsidR="00B66A2A">
              <w:rPr>
                <w:noProof/>
                <w:webHidden/>
              </w:rPr>
              <w:fldChar w:fldCharType="separate"/>
            </w:r>
            <w:r w:rsidR="001C0285">
              <w:rPr>
                <w:noProof/>
                <w:webHidden/>
              </w:rPr>
              <w:t>14</w:t>
            </w:r>
            <w:r w:rsidR="00B66A2A">
              <w:rPr>
                <w:noProof/>
                <w:webHidden/>
              </w:rPr>
              <w:fldChar w:fldCharType="end"/>
            </w:r>
          </w:hyperlink>
        </w:p>
        <w:p w14:paraId="5054113B" w14:textId="77777777" w:rsidR="00B66A2A" w:rsidRDefault="00783A4F">
          <w:pPr>
            <w:pStyle w:val="TOC2"/>
            <w:rPr>
              <w:rFonts w:asciiTheme="minorHAnsi" w:eastAsiaTheme="minorEastAsia" w:hAnsiTheme="minorHAnsi" w:cstheme="minorBidi"/>
              <w:sz w:val="22"/>
              <w:szCs w:val="22"/>
              <w:lang w:val="en-US" w:eastAsia="en-US"/>
            </w:rPr>
          </w:pPr>
          <w:hyperlink w:anchor="_Toc134491801" w:history="1">
            <w:r w:rsidR="00B66A2A" w:rsidRPr="00186918">
              <w:rPr>
                <w:rStyle w:val="Hyperlink"/>
              </w:rPr>
              <w:t>2.2</w:t>
            </w:r>
            <w:r w:rsidR="00B66A2A">
              <w:rPr>
                <w:rFonts w:asciiTheme="minorHAnsi" w:eastAsiaTheme="minorEastAsia" w:hAnsiTheme="minorHAnsi" w:cstheme="minorBidi"/>
                <w:sz w:val="22"/>
                <w:szCs w:val="22"/>
                <w:lang w:val="en-US" w:eastAsia="en-US"/>
              </w:rPr>
              <w:tab/>
            </w:r>
            <w:r w:rsidR="00B66A2A" w:rsidRPr="00186918">
              <w:rPr>
                <w:rStyle w:val="Hyperlink"/>
              </w:rPr>
              <w:t>Ponga aquí el segundo epígrafe</w:t>
            </w:r>
            <w:r w:rsidR="00B66A2A">
              <w:rPr>
                <w:webHidden/>
              </w:rPr>
              <w:tab/>
            </w:r>
            <w:r w:rsidR="00B66A2A">
              <w:rPr>
                <w:webHidden/>
              </w:rPr>
              <w:fldChar w:fldCharType="begin"/>
            </w:r>
            <w:r w:rsidR="00B66A2A">
              <w:rPr>
                <w:webHidden/>
              </w:rPr>
              <w:instrText xml:space="preserve"> PAGEREF _Toc134491801 \h </w:instrText>
            </w:r>
            <w:r w:rsidR="00B66A2A">
              <w:rPr>
                <w:webHidden/>
              </w:rPr>
            </w:r>
            <w:r w:rsidR="00B66A2A">
              <w:rPr>
                <w:webHidden/>
              </w:rPr>
              <w:fldChar w:fldCharType="separate"/>
            </w:r>
            <w:r w:rsidR="001C0285">
              <w:rPr>
                <w:webHidden/>
              </w:rPr>
              <w:t>15</w:t>
            </w:r>
            <w:r w:rsidR="00B66A2A">
              <w:rPr>
                <w:webHidden/>
              </w:rPr>
              <w:fldChar w:fldCharType="end"/>
            </w:r>
          </w:hyperlink>
        </w:p>
        <w:p w14:paraId="4425E611" w14:textId="77777777" w:rsidR="00B66A2A" w:rsidRDefault="00783A4F">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802" w:history="1">
            <w:r w:rsidR="00B66A2A" w:rsidRPr="00186918">
              <w:rPr>
                <w:rStyle w:val="Hyperlink"/>
                <w:noProof/>
              </w:rPr>
              <w:t>2.2.1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 este epígrafe</w:t>
            </w:r>
            <w:r w:rsidR="00B66A2A">
              <w:rPr>
                <w:noProof/>
                <w:webHidden/>
              </w:rPr>
              <w:tab/>
            </w:r>
            <w:r w:rsidR="00B66A2A">
              <w:rPr>
                <w:noProof/>
                <w:webHidden/>
              </w:rPr>
              <w:fldChar w:fldCharType="begin"/>
            </w:r>
            <w:r w:rsidR="00B66A2A">
              <w:rPr>
                <w:noProof/>
                <w:webHidden/>
              </w:rPr>
              <w:instrText xml:space="preserve"> PAGEREF _Toc134491802 \h </w:instrText>
            </w:r>
            <w:r w:rsidR="00B66A2A">
              <w:rPr>
                <w:noProof/>
                <w:webHidden/>
              </w:rPr>
            </w:r>
            <w:r w:rsidR="00B66A2A">
              <w:rPr>
                <w:noProof/>
                <w:webHidden/>
              </w:rPr>
              <w:fldChar w:fldCharType="separate"/>
            </w:r>
            <w:r w:rsidR="001C0285">
              <w:rPr>
                <w:noProof/>
                <w:webHidden/>
              </w:rPr>
              <w:t>15</w:t>
            </w:r>
            <w:r w:rsidR="00B66A2A">
              <w:rPr>
                <w:noProof/>
                <w:webHidden/>
              </w:rPr>
              <w:fldChar w:fldCharType="end"/>
            </w:r>
          </w:hyperlink>
        </w:p>
        <w:p w14:paraId="7CF7E7A6" w14:textId="77777777" w:rsidR="00B66A2A" w:rsidRDefault="00783A4F">
          <w:pPr>
            <w:pStyle w:val="TOC2"/>
            <w:rPr>
              <w:rFonts w:asciiTheme="minorHAnsi" w:eastAsiaTheme="minorEastAsia" w:hAnsiTheme="minorHAnsi" w:cstheme="minorBidi"/>
              <w:sz w:val="22"/>
              <w:szCs w:val="22"/>
              <w:lang w:val="en-US" w:eastAsia="en-US"/>
            </w:rPr>
          </w:pPr>
          <w:hyperlink w:anchor="_Toc134491803" w:history="1">
            <w:r w:rsidR="00B66A2A" w:rsidRPr="00186918">
              <w:rPr>
                <w:rStyle w:val="Hyperlink"/>
              </w:rPr>
              <w:t>2.3</w:t>
            </w:r>
            <w:r w:rsidR="00B66A2A">
              <w:rPr>
                <w:rFonts w:asciiTheme="minorHAnsi" w:eastAsiaTheme="minorEastAsia" w:hAnsiTheme="minorHAnsi" w:cstheme="minorBidi"/>
                <w:sz w:val="22"/>
                <w:szCs w:val="22"/>
                <w:lang w:val="en-US" w:eastAsia="en-US"/>
              </w:rPr>
              <w:tab/>
            </w:r>
            <w:r w:rsidR="00B66A2A" w:rsidRPr="00186918">
              <w:rPr>
                <w:rStyle w:val="Hyperlink"/>
              </w:rPr>
              <w:t>Conclusiones del capítulo</w:t>
            </w:r>
            <w:r w:rsidR="00B66A2A">
              <w:rPr>
                <w:webHidden/>
              </w:rPr>
              <w:tab/>
            </w:r>
            <w:r w:rsidR="00B66A2A">
              <w:rPr>
                <w:webHidden/>
              </w:rPr>
              <w:fldChar w:fldCharType="begin"/>
            </w:r>
            <w:r w:rsidR="00B66A2A">
              <w:rPr>
                <w:webHidden/>
              </w:rPr>
              <w:instrText xml:space="preserve"> PAGEREF _Toc134491803 \h </w:instrText>
            </w:r>
            <w:r w:rsidR="00B66A2A">
              <w:rPr>
                <w:webHidden/>
              </w:rPr>
            </w:r>
            <w:r w:rsidR="00B66A2A">
              <w:rPr>
                <w:webHidden/>
              </w:rPr>
              <w:fldChar w:fldCharType="separate"/>
            </w:r>
            <w:r w:rsidR="001C0285">
              <w:rPr>
                <w:webHidden/>
              </w:rPr>
              <w:t>15</w:t>
            </w:r>
            <w:r w:rsidR="00B66A2A">
              <w:rPr>
                <w:webHidden/>
              </w:rPr>
              <w:fldChar w:fldCharType="end"/>
            </w:r>
          </w:hyperlink>
        </w:p>
        <w:p w14:paraId="4D7EC477" w14:textId="77777777" w:rsidR="00B66A2A" w:rsidRDefault="00783A4F">
          <w:pPr>
            <w:pStyle w:val="TOC1"/>
            <w:rPr>
              <w:rFonts w:asciiTheme="minorHAnsi" w:eastAsiaTheme="minorEastAsia" w:hAnsiTheme="minorHAnsi" w:cstheme="minorBidi"/>
              <w:sz w:val="22"/>
              <w:szCs w:val="22"/>
              <w:lang w:val="en-US" w:eastAsia="en-US"/>
            </w:rPr>
          </w:pPr>
          <w:hyperlink w:anchor="_Toc134491804" w:history="1">
            <w:r w:rsidR="00B66A2A" w:rsidRPr="00186918">
              <w:rPr>
                <w:rStyle w:val="Hyperlink"/>
                <w:kern w:val="32"/>
                <w:lang w:eastAsia="en-US"/>
              </w:rPr>
              <w:t>CONCLUSIONES Y RECOMENDACIONES</w:t>
            </w:r>
            <w:r w:rsidR="00B66A2A">
              <w:rPr>
                <w:webHidden/>
              </w:rPr>
              <w:tab/>
            </w:r>
            <w:r w:rsidR="00B66A2A">
              <w:rPr>
                <w:webHidden/>
              </w:rPr>
              <w:fldChar w:fldCharType="begin"/>
            </w:r>
            <w:r w:rsidR="00B66A2A">
              <w:rPr>
                <w:webHidden/>
              </w:rPr>
              <w:instrText xml:space="preserve"> PAGEREF _Toc134491804 \h </w:instrText>
            </w:r>
            <w:r w:rsidR="00B66A2A">
              <w:rPr>
                <w:webHidden/>
              </w:rPr>
            </w:r>
            <w:r w:rsidR="00B66A2A">
              <w:rPr>
                <w:webHidden/>
              </w:rPr>
              <w:fldChar w:fldCharType="separate"/>
            </w:r>
            <w:r w:rsidR="001C0285">
              <w:rPr>
                <w:webHidden/>
              </w:rPr>
              <w:t>16</w:t>
            </w:r>
            <w:r w:rsidR="00B66A2A">
              <w:rPr>
                <w:webHidden/>
              </w:rPr>
              <w:fldChar w:fldCharType="end"/>
            </w:r>
          </w:hyperlink>
        </w:p>
        <w:p w14:paraId="1343D822" w14:textId="77777777" w:rsidR="00B66A2A" w:rsidRDefault="00783A4F">
          <w:pPr>
            <w:pStyle w:val="TOC1"/>
            <w:rPr>
              <w:rFonts w:asciiTheme="minorHAnsi" w:eastAsiaTheme="minorEastAsia" w:hAnsiTheme="minorHAnsi" w:cstheme="minorBidi"/>
              <w:sz w:val="22"/>
              <w:szCs w:val="22"/>
              <w:lang w:val="en-US" w:eastAsia="en-US"/>
            </w:rPr>
          </w:pPr>
          <w:hyperlink w:anchor="_Toc134491805" w:history="1">
            <w:r w:rsidR="00B66A2A" w:rsidRPr="00186918">
              <w:rPr>
                <w:rStyle w:val="Hyperlink"/>
                <w:kern w:val="32"/>
                <w:lang w:eastAsia="en-US"/>
              </w:rPr>
              <w:t>REFERENCIAS BIBLIOGRÁFICAS</w:t>
            </w:r>
            <w:r w:rsidR="00B66A2A">
              <w:rPr>
                <w:webHidden/>
              </w:rPr>
              <w:tab/>
            </w:r>
            <w:r w:rsidR="00B66A2A">
              <w:rPr>
                <w:webHidden/>
              </w:rPr>
              <w:fldChar w:fldCharType="begin"/>
            </w:r>
            <w:r w:rsidR="00B66A2A">
              <w:rPr>
                <w:webHidden/>
              </w:rPr>
              <w:instrText xml:space="preserve"> PAGEREF _Toc134491805 \h </w:instrText>
            </w:r>
            <w:r w:rsidR="00B66A2A">
              <w:rPr>
                <w:webHidden/>
              </w:rPr>
            </w:r>
            <w:r w:rsidR="00B66A2A">
              <w:rPr>
                <w:webHidden/>
              </w:rPr>
              <w:fldChar w:fldCharType="separate"/>
            </w:r>
            <w:r w:rsidR="001C0285">
              <w:rPr>
                <w:webHidden/>
              </w:rPr>
              <w:t>17</w:t>
            </w:r>
            <w:r w:rsidR="00B66A2A">
              <w:rPr>
                <w:webHidden/>
              </w:rPr>
              <w:fldChar w:fldCharType="end"/>
            </w:r>
          </w:hyperlink>
        </w:p>
        <w:p w14:paraId="2CC74E18" w14:textId="77777777" w:rsidR="00B66A2A" w:rsidRDefault="00783A4F">
          <w:pPr>
            <w:pStyle w:val="TOC1"/>
            <w:rPr>
              <w:rFonts w:asciiTheme="minorHAnsi" w:eastAsiaTheme="minorEastAsia" w:hAnsiTheme="minorHAnsi" w:cstheme="minorBidi"/>
              <w:sz w:val="22"/>
              <w:szCs w:val="22"/>
              <w:lang w:val="en-US" w:eastAsia="en-US"/>
            </w:rPr>
          </w:pPr>
          <w:hyperlink w:anchor="_Toc134491806" w:history="1">
            <w:r w:rsidR="00B66A2A" w:rsidRPr="00186918">
              <w:rPr>
                <w:rStyle w:val="Hyperlink"/>
              </w:rPr>
              <w:t>Glosario de términos</w:t>
            </w:r>
            <w:r w:rsidR="00B66A2A">
              <w:rPr>
                <w:webHidden/>
              </w:rPr>
              <w:tab/>
            </w:r>
            <w:r w:rsidR="00B66A2A">
              <w:rPr>
                <w:webHidden/>
              </w:rPr>
              <w:fldChar w:fldCharType="begin"/>
            </w:r>
            <w:r w:rsidR="00B66A2A">
              <w:rPr>
                <w:webHidden/>
              </w:rPr>
              <w:instrText xml:space="preserve"> PAGEREF _Toc134491806 \h </w:instrText>
            </w:r>
            <w:r w:rsidR="00B66A2A">
              <w:rPr>
                <w:webHidden/>
              </w:rPr>
            </w:r>
            <w:r w:rsidR="00B66A2A">
              <w:rPr>
                <w:webHidden/>
              </w:rPr>
              <w:fldChar w:fldCharType="separate"/>
            </w:r>
            <w:r w:rsidR="001C0285">
              <w:rPr>
                <w:webHidden/>
              </w:rPr>
              <w:t>19</w:t>
            </w:r>
            <w:r w:rsidR="00B66A2A">
              <w:rPr>
                <w:webHidden/>
              </w:rPr>
              <w:fldChar w:fldCharType="end"/>
            </w:r>
          </w:hyperlink>
        </w:p>
        <w:p w14:paraId="750BBBF8" w14:textId="77777777" w:rsidR="00AF6086" w:rsidRDefault="00AF6086">
          <w:r>
            <w:rPr>
              <w:b/>
              <w:bCs/>
              <w:noProof/>
            </w:rPr>
            <w:fldChar w:fldCharType="end"/>
          </w:r>
        </w:p>
      </w:sdtContent>
    </w:sdt>
    <w:p w14:paraId="5E36FD59" w14:textId="77777777" w:rsidR="00E06769" w:rsidRDefault="00E06769" w:rsidP="005A1014">
      <w:pPr>
        <w:pStyle w:val="Textoindependiente1"/>
        <w:rPr>
          <w:caps/>
        </w:rPr>
      </w:pPr>
      <w:r>
        <w:rPr>
          <w:caps/>
        </w:rPr>
        <w:br w:type="page"/>
      </w:r>
    </w:p>
    <w:p w14:paraId="7EA21AAB" w14:textId="77777777" w:rsidR="00E06769" w:rsidRPr="00D835FB" w:rsidRDefault="00E06769" w:rsidP="00D835FB">
      <w:pPr>
        <w:pStyle w:val="Textoindependiente1"/>
        <w:spacing w:after="0"/>
        <w:rPr>
          <w:caps/>
          <w:spacing w:val="5"/>
          <w:sz w:val="28"/>
          <w:szCs w:val="52"/>
          <w:lang w:eastAsia="en-US"/>
        </w:rPr>
      </w:pPr>
      <w:r w:rsidRPr="00D835FB">
        <w:rPr>
          <w:caps/>
          <w:spacing w:val="5"/>
          <w:sz w:val="28"/>
          <w:szCs w:val="52"/>
          <w:lang w:eastAsia="en-US"/>
        </w:rPr>
        <w:lastRenderedPageBreak/>
        <w:t>ÍNDICE DE FIGURAS</w:t>
      </w:r>
    </w:p>
    <w:p w14:paraId="2BE5FC12" w14:textId="77777777" w:rsidR="00E06769" w:rsidRDefault="00A33EEA" w:rsidP="005A1014">
      <w:pPr>
        <w:pStyle w:val="Textoindependiente1"/>
        <w:rPr>
          <w:caps/>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65408" behindDoc="0" locked="0" layoutInCell="1" allowOverlap="1" wp14:anchorId="19C9F83D" wp14:editId="7444F94C">
                <wp:simplePos x="0" y="0"/>
                <wp:positionH relativeFrom="column">
                  <wp:posOffset>0</wp:posOffset>
                </wp:positionH>
                <wp:positionV relativeFrom="paragraph">
                  <wp:posOffset>-635</wp:posOffset>
                </wp:positionV>
                <wp:extent cx="6065520" cy="0"/>
                <wp:effectExtent l="0" t="0" r="11430" b="19050"/>
                <wp:wrapNone/>
                <wp:docPr id="52" name="Straight Connector 52"/>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055A6F1" id="Straight Connector 5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" strokecolor="black [3200]">
                <v:stroke dashstyle="dash"/>
              </v:line>
            </w:pict>
          </mc:Fallback>
        </mc:AlternateContent>
      </w:r>
    </w:p>
    <w:p w14:paraId="31041263" w14:textId="77777777" w:rsidR="00633AF7" w:rsidRDefault="00633AF7">
      <w:pPr>
        <w:pStyle w:val="TableofFigures"/>
        <w:tabs>
          <w:tab w:val="right" w:leader="dot" w:pos="9395"/>
        </w:tabs>
        <w:rPr>
          <w:rFonts w:eastAsiaTheme="minorEastAsia" w:cstheme="minorBidi"/>
          <w:smallCaps w:val="0"/>
          <w:noProof/>
          <w:sz w:val="22"/>
          <w:szCs w:val="22"/>
          <w:lang w:val="en-US" w:eastAsia="en-US"/>
        </w:rPr>
      </w:pPr>
      <w:r>
        <w:rPr>
          <w:caps/>
        </w:rPr>
        <w:fldChar w:fldCharType="begin"/>
      </w:r>
      <w:r>
        <w:rPr>
          <w:caps/>
        </w:rPr>
        <w:instrText xml:space="preserve"> TOC \h \z \c "Ilustración" </w:instrText>
      </w:r>
      <w:r>
        <w:rPr>
          <w:caps/>
        </w:rPr>
        <w:fldChar w:fldCharType="separate"/>
      </w:r>
      <w:hyperlink w:anchor="_Toc134049603" w:history="1">
        <w:r w:rsidRPr="0078152C">
          <w:rPr>
            <w:rStyle w:val="Hyperlink"/>
            <w:rFonts w:ascii="Arial" w:hAnsi="Arial" w:cs="Arial"/>
            <w:noProof/>
          </w:rPr>
          <w:t>Ilustración 2.1 Escribir aquí el título de la figura (Fuente: [3]).</w:t>
        </w:r>
        <w:r>
          <w:rPr>
            <w:noProof/>
            <w:webHidden/>
          </w:rPr>
          <w:tab/>
        </w:r>
        <w:r>
          <w:rPr>
            <w:noProof/>
            <w:webHidden/>
          </w:rPr>
          <w:fldChar w:fldCharType="begin"/>
        </w:r>
        <w:r>
          <w:rPr>
            <w:noProof/>
            <w:webHidden/>
          </w:rPr>
          <w:instrText xml:space="preserve"> PAGEREF _Toc134049603 \h </w:instrText>
        </w:r>
        <w:r>
          <w:rPr>
            <w:noProof/>
            <w:webHidden/>
          </w:rPr>
        </w:r>
        <w:r>
          <w:rPr>
            <w:noProof/>
            <w:webHidden/>
          </w:rPr>
          <w:fldChar w:fldCharType="separate"/>
        </w:r>
        <w:r w:rsidR="001C0285">
          <w:rPr>
            <w:noProof/>
            <w:webHidden/>
          </w:rPr>
          <w:t>14</w:t>
        </w:r>
        <w:r>
          <w:rPr>
            <w:noProof/>
            <w:webHidden/>
          </w:rPr>
          <w:fldChar w:fldCharType="end"/>
        </w:r>
      </w:hyperlink>
    </w:p>
    <w:p w14:paraId="04421D43" w14:textId="77777777" w:rsidR="00E06769" w:rsidRDefault="00633AF7" w:rsidP="005A1014">
      <w:pPr>
        <w:pStyle w:val="Textoindependiente1"/>
        <w:rPr>
          <w:caps/>
        </w:rPr>
      </w:pPr>
      <w:r>
        <w:rPr>
          <w:caps/>
        </w:rPr>
        <w:fldChar w:fldCharType="end"/>
      </w:r>
    </w:p>
    <w:p w14:paraId="776936C7" w14:textId="77777777" w:rsidR="00E06769" w:rsidRDefault="00E06769" w:rsidP="005A1014">
      <w:pPr>
        <w:pStyle w:val="Textoindependiente1"/>
        <w:rPr>
          <w:caps/>
        </w:rPr>
      </w:pPr>
    </w:p>
    <w:p w14:paraId="1A676D47" w14:textId="77777777" w:rsidR="00E06769" w:rsidRDefault="00E06769" w:rsidP="005A1014">
      <w:pPr>
        <w:pStyle w:val="Textoindependiente1"/>
        <w:rPr>
          <w:caps/>
        </w:rPr>
      </w:pPr>
      <w:r>
        <w:rPr>
          <w:caps/>
        </w:rPr>
        <w:br w:type="page"/>
      </w:r>
    </w:p>
    <w:p w14:paraId="0CD7EF5F" w14:textId="77777777" w:rsidR="00AF457C" w:rsidRPr="00D835FB" w:rsidRDefault="00E06769" w:rsidP="00D835FB">
      <w:pPr>
        <w:pStyle w:val="Textoindependiente1"/>
        <w:spacing w:after="0"/>
        <w:rPr>
          <w:caps/>
          <w:spacing w:val="5"/>
          <w:sz w:val="28"/>
          <w:szCs w:val="52"/>
          <w:lang w:eastAsia="en-US"/>
        </w:rPr>
      </w:pPr>
      <w:r w:rsidRPr="00D835FB">
        <w:rPr>
          <w:caps/>
          <w:spacing w:val="5"/>
          <w:sz w:val="28"/>
          <w:szCs w:val="52"/>
          <w:lang w:eastAsia="en-US"/>
        </w:rPr>
        <w:lastRenderedPageBreak/>
        <w:t>ÍNDICE DE TABLAS</w:t>
      </w:r>
    </w:p>
    <w:p w14:paraId="5306DA4A" w14:textId="77777777" w:rsidR="00E06769" w:rsidRDefault="00A33EEA" w:rsidP="005A1014">
      <w:pPr>
        <w:pStyle w:val="Textoindependiente1"/>
        <w:rPr>
          <w:caps/>
        </w:rPr>
      </w:pPr>
      <w:r w:rsidRPr="00E06769">
        <w:rPr>
          <w:rFonts w:ascii="Times New Roman" w:eastAsia="Calibri" w:hAnsi="Times New Roman"/>
          <w:bCs/>
          <w:caps/>
          <w:noProof/>
          <w:spacing w:val="5"/>
          <w:sz w:val="28"/>
          <w:szCs w:val="52"/>
          <w:lang w:val="en-US" w:eastAsia="en-US"/>
        </w:rPr>
        <mc:AlternateContent>
          <mc:Choice Requires="wps">
            <w:drawing>
              <wp:anchor distT="0" distB="0" distL="114300" distR="114300" simplePos="0" relativeHeight="251667456" behindDoc="0" locked="0" layoutInCell="1" allowOverlap="1" wp14:anchorId="151CE135" wp14:editId="0FF866D4">
                <wp:simplePos x="0" y="0"/>
                <wp:positionH relativeFrom="column">
                  <wp:posOffset>0</wp:posOffset>
                </wp:positionH>
                <wp:positionV relativeFrom="paragraph">
                  <wp:posOffset>-635</wp:posOffset>
                </wp:positionV>
                <wp:extent cx="6065520" cy="0"/>
                <wp:effectExtent l="0" t="0" r="11430" b="19050"/>
                <wp:wrapNone/>
                <wp:docPr id="53" name="Straight Connector 53"/>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29AD1225" id="Straight Connector 5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3ZIAIAAK4EAAAOAAAAZHJzL2Uyb0RvYy54bWysVMmO2zAMvRfoPwi6N05SJG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" strokecolor="black [3200]">
                <v:stroke dashstyle="dash"/>
              </v:line>
            </w:pict>
          </mc:Fallback>
        </mc:AlternateContent>
      </w:r>
    </w:p>
    <w:p w14:paraId="48F12D5D" w14:textId="77777777" w:rsidR="00633AF7" w:rsidRDefault="00633AF7">
      <w:pPr>
        <w:pStyle w:val="TableofFigures"/>
        <w:tabs>
          <w:tab w:val="right" w:leader="dot" w:pos="9395"/>
        </w:tabs>
        <w:rPr>
          <w:rFonts w:eastAsiaTheme="minorEastAsia" w:cstheme="minorBidi"/>
          <w:smallCaps w:val="0"/>
          <w:noProof/>
          <w:sz w:val="22"/>
          <w:szCs w:val="22"/>
          <w:lang w:val="en-US" w:eastAsia="en-US"/>
        </w:rPr>
      </w:pPr>
      <w:r>
        <w:rPr>
          <w:caps/>
        </w:rPr>
        <w:fldChar w:fldCharType="begin"/>
      </w:r>
      <w:r>
        <w:rPr>
          <w:caps/>
        </w:rPr>
        <w:instrText xml:space="preserve"> TOC \h \z \c "Tabla" </w:instrText>
      </w:r>
      <w:r>
        <w:rPr>
          <w:caps/>
        </w:rPr>
        <w:fldChar w:fldCharType="separate"/>
      </w:r>
      <w:hyperlink w:anchor="_Toc134049641" w:history="1">
        <w:r w:rsidRPr="00C72D34">
          <w:rPr>
            <w:rStyle w:val="Hyperlink"/>
            <w:rFonts w:ascii="Arial" w:hAnsi="Arial" w:cs="Arial"/>
            <w:noProof/>
          </w:rPr>
          <w:t>Tabla 2.1 Escribir aquí el título de la tabla (Fuente: sitio de la UIT, 2014)</w:t>
        </w:r>
        <w:r>
          <w:rPr>
            <w:noProof/>
            <w:webHidden/>
          </w:rPr>
          <w:tab/>
        </w:r>
        <w:r>
          <w:rPr>
            <w:noProof/>
            <w:webHidden/>
          </w:rPr>
          <w:fldChar w:fldCharType="begin"/>
        </w:r>
        <w:r>
          <w:rPr>
            <w:noProof/>
            <w:webHidden/>
          </w:rPr>
          <w:instrText xml:space="preserve"> PAGEREF _Toc134049641 \h </w:instrText>
        </w:r>
        <w:r>
          <w:rPr>
            <w:noProof/>
            <w:webHidden/>
          </w:rPr>
        </w:r>
        <w:r>
          <w:rPr>
            <w:noProof/>
            <w:webHidden/>
          </w:rPr>
          <w:fldChar w:fldCharType="separate"/>
        </w:r>
        <w:r w:rsidR="001C0285">
          <w:rPr>
            <w:noProof/>
            <w:webHidden/>
          </w:rPr>
          <w:t>13</w:t>
        </w:r>
        <w:r>
          <w:rPr>
            <w:noProof/>
            <w:webHidden/>
          </w:rPr>
          <w:fldChar w:fldCharType="end"/>
        </w:r>
      </w:hyperlink>
    </w:p>
    <w:p w14:paraId="67661283" w14:textId="77777777" w:rsidR="00E06769" w:rsidRPr="00E053A2" w:rsidRDefault="00633AF7" w:rsidP="005A1014">
      <w:pPr>
        <w:pStyle w:val="Textoindependiente1"/>
        <w:rPr>
          <w:caps/>
          <w:lang w:val="en-US"/>
        </w:rPr>
      </w:pPr>
      <w:r>
        <w:rPr>
          <w:caps/>
        </w:rPr>
        <w:fldChar w:fldCharType="end"/>
      </w:r>
    </w:p>
    <w:p w14:paraId="51E1219A" w14:textId="77777777" w:rsidR="00E06769" w:rsidRDefault="00E06769" w:rsidP="005A1014">
      <w:pPr>
        <w:pStyle w:val="Textoindependiente1"/>
        <w:rPr>
          <w:caps/>
        </w:rPr>
      </w:pPr>
    </w:p>
    <w:p w14:paraId="44D2EE02" w14:textId="77777777" w:rsidR="00E06769" w:rsidRDefault="00E06769" w:rsidP="005A1014">
      <w:pPr>
        <w:pStyle w:val="Textoindependiente1"/>
        <w:rPr>
          <w:caps/>
        </w:rPr>
        <w:sectPr w:rsidR="00E06769" w:rsidSect="00AF457C">
          <w:footerReference w:type="default" r:id="rId13"/>
          <w:pgSz w:w="12240" w:h="15840" w:code="1"/>
          <w:pgMar w:top="1440" w:right="1134" w:bottom="1440" w:left="1701" w:header="720" w:footer="720" w:gutter="0"/>
          <w:pgNumType w:fmt="upperRoman" w:start="1"/>
          <w:cols w:space="720"/>
          <w:noEndnote/>
          <w:docGrid w:linePitch="326"/>
        </w:sectPr>
      </w:pPr>
    </w:p>
    <w:p w14:paraId="6B018D21" w14:textId="77777777" w:rsidR="00153994" w:rsidRPr="005B46E4" w:rsidRDefault="006E3575" w:rsidP="002E6B4F">
      <w:pPr>
        <w:pStyle w:val="Ttulo0"/>
        <w:numPr>
          <w:ilvl w:val="0"/>
          <w:numId w:val="0"/>
        </w:numPr>
        <w:rPr>
          <w:b w:val="0"/>
          <w:lang w:val="es-ES"/>
        </w:rPr>
      </w:pPr>
      <w:bookmarkStart w:id="5" w:name="_Toc133993839"/>
      <w:bookmarkStart w:id="6" w:name="_Toc134491793"/>
      <w:bookmarkEnd w:id="4"/>
      <w:r w:rsidRPr="005B46E4">
        <w:rPr>
          <w:b w:val="0"/>
          <w:lang w:val="es-ES"/>
        </w:rPr>
        <w:lastRenderedPageBreak/>
        <w:t>INTRODUCCIÓN</w:t>
      </w:r>
      <w:bookmarkEnd w:id="5"/>
      <w:bookmarkEnd w:id="6"/>
    </w:p>
    <w:p w14:paraId="3AF06CE4" w14:textId="77777777" w:rsidR="00960F60" w:rsidRDefault="00960F60" w:rsidP="00960F60">
      <w:pPr>
        <w:pStyle w:val="Subtitle"/>
        <w:rPr>
          <w:rFonts w:ascii="Arial" w:hAnsi="Arial" w:cs="Arial"/>
          <w:color w:val="auto"/>
        </w:rPr>
      </w:pPr>
      <w:r w:rsidRPr="00960F60">
        <w:rPr>
          <w:rFonts w:ascii="Arial" w:hAnsi="Arial" w:cs="Arial"/>
          <w:color w:val="auto"/>
        </w:rPr>
        <w:t>Hoy en día en nuestro país la producción y comercialización de carne de ave y huevos de gallina son los factores fundamentales para enriquecer la alimentación en cada familia cubana y lograr que estos se distribuyan mensualmente es un reto para las Empresas Avícolas. En los últimos años, las producciones han ido decayendo cada vez más por muchos problemas principalmente del pienso animal afectado por la imposibilidad de adquirir productos fundamentales para su elaboración debido al recrudecimiento del bloqueo que tiene EEUU a nuestro país, pero un proceso importante también es la incubación de huevos para continuar el proceso productivo. Muchas incubadoras en nuestro país son de tecnología extrajeras y esto requiere importación, otras son creadas y montadas por La Empresa de Automatización Integral (CEDAI) encargada de la tecnología junto con la empresa especializada en el desarrollo y ejecución de todo tipo de proyectos de ingeniería y energía solar (ALASTOR), la Empresa de Soluciones Tecnológicas (ESTIL) y la  Empresa de Equipos Médicos (RETOMED) este último encargado de los muebles, esta tecnología es buena pero le falta eficiencia ya que dependen de un operario y este debe ir hacia las máquinas para supervisar el correcto funcionamiento de estas, esto las hace dependientes de un factor humano donde se pueden cometer errores o de factores externos que no son notificados a tiempo para la toma de decisiones y estos perj</w:t>
      </w:r>
      <w:r>
        <w:rPr>
          <w:rFonts w:ascii="Arial" w:hAnsi="Arial" w:cs="Arial"/>
          <w:color w:val="auto"/>
        </w:rPr>
        <w:t>udican el ciclos de incubación.</w:t>
      </w:r>
    </w:p>
    <w:p w14:paraId="1E236068" w14:textId="252A9FF4" w:rsidR="00960F60" w:rsidRDefault="00960F60" w:rsidP="00960F60">
      <w:pPr>
        <w:pStyle w:val="Subtitle"/>
        <w:rPr>
          <w:rFonts w:ascii="Arial" w:hAnsi="Arial" w:cs="Arial"/>
          <w:color w:val="auto"/>
        </w:rPr>
      </w:pPr>
      <w:r w:rsidRPr="00960F60">
        <w:rPr>
          <w:rFonts w:ascii="Arial" w:hAnsi="Arial" w:cs="Arial"/>
          <w:color w:val="auto"/>
        </w:rPr>
        <w:t>La Empresa Avícola de Santiago de Cuba tiene operando varias plantas de incubación de aves para mantener el ciclo productivo desde que el huevo nace hasta que el animal llegue a su fase nacimiento, por esta razón es de vital importancia el seguimiento del proceso de incubación por lo delicado y exigente que es. Mientras más eficaz es este proceso mayor será su índice de natalidad y productividad de la industria.</w:t>
      </w:r>
    </w:p>
    <w:p w14:paraId="3D3DA451" w14:textId="77777777" w:rsidR="006D77AF" w:rsidRPr="006D77AF" w:rsidRDefault="006D77AF" w:rsidP="006D77AF">
      <w:pPr>
        <w:jc w:val="center"/>
        <w:rPr>
          <w:rFonts w:ascii="Arial" w:hAnsi="Arial" w:cs="Arial"/>
          <w:sz w:val="22"/>
          <w:szCs w:val="22"/>
        </w:rPr>
      </w:pPr>
      <w:r w:rsidRPr="006D77AF">
        <w:rPr>
          <w:rFonts w:ascii="Arial" w:hAnsi="Arial" w:cs="Arial"/>
          <w:sz w:val="22"/>
          <w:szCs w:val="22"/>
        </w:rPr>
        <w:t>PROBLEMA DE INVESTIGACIÓN</w:t>
      </w:r>
    </w:p>
    <w:p w14:paraId="6F470FBB" w14:textId="25F08C12" w:rsidR="006D77AF" w:rsidRDefault="006D77AF" w:rsidP="006D77AF">
      <w:pPr>
        <w:rPr>
          <w:rFonts w:ascii="Arial" w:hAnsi="Arial" w:cs="Arial"/>
          <w:sz w:val="22"/>
          <w:szCs w:val="22"/>
        </w:rPr>
      </w:pPr>
      <w:r w:rsidRPr="006D77AF">
        <w:rPr>
          <w:rFonts w:ascii="Arial" w:hAnsi="Arial" w:cs="Arial"/>
          <w:sz w:val="22"/>
          <w:szCs w:val="22"/>
        </w:rPr>
        <w:t xml:space="preserve">La Empresa Avícola Santiago y el resto de las empresas avicultoras del país, necesitan que se monitoree y notifique en casi tiempo real el estado de las incubadoras durante el ciclo de incubación de huevo de gallina principalmente, durante este ciclo el operario debe de estar </w:t>
      </w:r>
      <w:r w:rsidRPr="006D77AF">
        <w:rPr>
          <w:rFonts w:ascii="Arial" w:hAnsi="Arial" w:cs="Arial"/>
          <w:sz w:val="22"/>
          <w:szCs w:val="22"/>
        </w:rPr>
        <w:lastRenderedPageBreak/>
        <w:t>físicamente en el local donde se encuentran dichas incubadoras para ir observando su funcionamiento, lo que lleva a que este ciclo puede ser afectado por cualquier inconveniente por falta de una intervención oportuna.</w:t>
      </w:r>
    </w:p>
    <w:p w14:paraId="69782F67" w14:textId="77777777" w:rsidR="006D77AF" w:rsidRPr="006D77AF" w:rsidRDefault="006D77AF" w:rsidP="006D77AF">
      <w:pPr>
        <w:jc w:val="center"/>
        <w:rPr>
          <w:rFonts w:ascii="Arial" w:hAnsi="Arial" w:cs="Arial"/>
          <w:sz w:val="22"/>
          <w:szCs w:val="22"/>
        </w:rPr>
      </w:pPr>
      <w:r w:rsidRPr="006D77AF">
        <w:rPr>
          <w:rFonts w:ascii="Arial" w:hAnsi="Arial" w:cs="Arial"/>
          <w:sz w:val="22"/>
          <w:szCs w:val="22"/>
        </w:rPr>
        <w:t>OBJETO DE INVESTIGACIÓN</w:t>
      </w:r>
    </w:p>
    <w:p w14:paraId="183A6755" w14:textId="697AF695" w:rsidR="006D77AF" w:rsidRDefault="006D77AF" w:rsidP="006D77AF">
      <w:pPr>
        <w:rPr>
          <w:rFonts w:ascii="Arial" w:hAnsi="Arial" w:cs="Arial"/>
          <w:sz w:val="22"/>
          <w:szCs w:val="22"/>
        </w:rPr>
      </w:pPr>
      <w:r w:rsidRPr="006D77AF">
        <w:rPr>
          <w:rFonts w:ascii="Arial" w:hAnsi="Arial" w:cs="Arial"/>
          <w:sz w:val="22"/>
          <w:szCs w:val="22"/>
        </w:rPr>
        <w:t>La supervisión de forma remota de las incubadoras durante los ciclo</w:t>
      </w:r>
      <w:r w:rsidR="00C34542">
        <w:rPr>
          <w:rFonts w:ascii="Arial" w:hAnsi="Arial" w:cs="Arial"/>
          <w:sz w:val="22"/>
          <w:szCs w:val="22"/>
        </w:rPr>
        <w:t>s</w:t>
      </w:r>
      <w:r w:rsidRPr="006D77AF">
        <w:rPr>
          <w:rFonts w:ascii="Arial" w:hAnsi="Arial" w:cs="Arial"/>
          <w:sz w:val="22"/>
          <w:szCs w:val="22"/>
        </w:rPr>
        <w:t xml:space="preserve"> de incubación.</w:t>
      </w:r>
    </w:p>
    <w:p w14:paraId="716F9021" w14:textId="77777777" w:rsidR="008E5141" w:rsidRPr="008E5141" w:rsidRDefault="008E5141" w:rsidP="008E5141">
      <w:pPr>
        <w:jc w:val="center"/>
        <w:rPr>
          <w:rFonts w:ascii="Arial" w:hAnsi="Arial" w:cs="Arial"/>
          <w:bCs/>
          <w:sz w:val="22"/>
          <w:szCs w:val="22"/>
        </w:rPr>
      </w:pPr>
      <w:r w:rsidRPr="008E5141">
        <w:rPr>
          <w:rFonts w:ascii="Arial" w:hAnsi="Arial" w:cs="Arial"/>
          <w:bCs/>
          <w:sz w:val="22"/>
          <w:szCs w:val="22"/>
        </w:rPr>
        <w:t>CAMPO DE ACCI</w:t>
      </w:r>
      <w:proofErr w:type="spellStart"/>
      <w:r w:rsidRPr="008E5141">
        <w:rPr>
          <w:rFonts w:ascii="Arial" w:hAnsi="Arial" w:cs="Arial"/>
          <w:bCs/>
          <w:sz w:val="22"/>
          <w:szCs w:val="22"/>
          <w:lang w:val="es-MX"/>
        </w:rPr>
        <w:t>Ó</w:t>
      </w:r>
      <w:proofErr w:type="spellEnd"/>
      <w:r w:rsidRPr="008E5141">
        <w:rPr>
          <w:rFonts w:ascii="Arial" w:hAnsi="Arial" w:cs="Arial"/>
          <w:bCs/>
          <w:sz w:val="22"/>
          <w:szCs w:val="22"/>
        </w:rPr>
        <w:t>N</w:t>
      </w:r>
    </w:p>
    <w:p w14:paraId="5FF93BBF" w14:textId="14505935" w:rsidR="008E5141" w:rsidRDefault="008E5141" w:rsidP="008E5141">
      <w:pPr>
        <w:rPr>
          <w:rFonts w:ascii="Arial" w:hAnsi="Arial" w:cs="Arial"/>
          <w:sz w:val="22"/>
          <w:szCs w:val="22"/>
        </w:rPr>
      </w:pPr>
      <w:r w:rsidRPr="008E5141">
        <w:rPr>
          <w:rFonts w:ascii="Arial" w:hAnsi="Arial" w:cs="Arial"/>
          <w:sz w:val="22"/>
          <w:szCs w:val="22"/>
          <w:lang w:val="es-MX"/>
        </w:rPr>
        <w:t>Se de</w:t>
      </w:r>
      <w:r w:rsidR="00C34542">
        <w:rPr>
          <w:rFonts w:ascii="Arial" w:hAnsi="Arial" w:cs="Arial"/>
          <w:sz w:val="22"/>
          <w:szCs w:val="22"/>
          <w:lang w:val="es-MX"/>
        </w:rPr>
        <w:t xml:space="preserve">sea supervisar monitoreando los </w:t>
      </w:r>
      <w:r w:rsidRPr="008E5141">
        <w:rPr>
          <w:rFonts w:ascii="Arial" w:hAnsi="Arial" w:cs="Arial"/>
          <w:sz w:val="22"/>
          <w:szCs w:val="22"/>
          <w:lang w:val="es-MX"/>
        </w:rPr>
        <w:t>ciclo</w:t>
      </w:r>
      <w:r w:rsidR="00C34542">
        <w:rPr>
          <w:rFonts w:ascii="Arial" w:hAnsi="Arial" w:cs="Arial"/>
          <w:sz w:val="22"/>
          <w:szCs w:val="22"/>
          <w:lang w:val="es-MX"/>
        </w:rPr>
        <w:t>s</w:t>
      </w:r>
      <w:r w:rsidRPr="008E5141">
        <w:rPr>
          <w:rFonts w:ascii="Arial" w:hAnsi="Arial" w:cs="Arial"/>
          <w:sz w:val="22"/>
          <w:szCs w:val="22"/>
          <w:lang w:val="es-MX"/>
        </w:rPr>
        <w:t xml:space="preserve"> de incubación en la Empresa Avícola Santiago en la UEB República donde se encuentran 10 equipos de incubación que fueron instalados por un proyecto conjunto de las </w:t>
      </w:r>
      <w:r w:rsidRPr="008E5141">
        <w:rPr>
          <w:rFonts w:ascii="Arial" w:hAnsi="Arial" w:cs="Arial"/>
          <w:sz w:val="22"/>
          <w:szCs w:val="22"/>
        </w:rPr>
        <w:t>las entidades CEDAI, ALASTOR, ESTI.L y RETOMED</w:t>
      </w:r>
    </w:p>
    <w:p w14:paraId="082CFA36" w14:textId="4087A509" w:rsidR="008E5141" w:rsidRDefault="008E5141" w:rsidP="008E5141">
      <w:pPr>
        <w:rPr>
          <w:rFonts w:ascii="Arial" w:hAnsi="Arial" w:cs="Arial"/>
          <w:sz w:val="22"/>
          <w:szCs w:val="22"/>
        </w:rPr>
      </w:pPr>
    </w:p>
    <w:p w14:paraId="0CD9648F" w14:textId="77777777" w:rsidR="008E5141" w:rsidRPr="008E5141" w:rsidRDefault="008E5141" w:rsidP="008E5141">
      <w:pPr>
        <w:jc w:val="center"/>
        <w:rPr>
          <w:rFonts w:ascii="Arial" w:hAnsi="Arial" w:cs="Arial"/>
          <w:sz w:val="22"/>
          <w:szCs w:val="22"/>
        </w:rPr>
      </w:pPr>
      <w:r w:rsidRPr="008E5141">
        <w:rPr>
          <w:rFonts w:ascii="Arial" w:hAnsi="Arial" w:cs="Arial"/>
          <w:sz w:val="22"/>
          <w:szCs w:val="22"/>
        </w:rPr>
        <w:t>OBJETIVO GENERAL</w:t>
      </w:r>
    </w:p>
    <w:p w14:paraId="0AF3780D" w14:textId="24513D4D" w:rsidR="008E5141" w:rsidRPr="008E5141" w:rsidRDefault="008E5141" w:rsidP="008E5141">
      <w:pPr>
        <w:rPr>
          <w:rFonts w:ascii="Arial" w:hAnsi="Arial" w:cs="Arial"/>
          <w:sz w:val="22"/>
          <w:szCs w:val="22"/>
        </w:rPr>
      </w:pPr>
      <w:r w:rsidRPr="008E5141">
        <w:rPr>
          <w:rFonts w:ascii="Arial" w:hAnsi="Arial" w:cs="Arial"/>
          <w:sz w:val="22"/>
          <w:szCs w:val="22"/>
        </w:rPr>
        <w:t xml:space="preserve">Desarrollar un sistema informático, </w:t>
      </w:r>
      <w:r w:rsidR="00D21DD1" w:rsidRPr="008E5141">
        <w:rPr>
          <w:rFonts w:ascii="Arial" w:hAnsi="Arial" w:cs="Arial"/>
          <w:sz w:val="22"/>
          <w:szCs w:val="22"/>
        </w:rPr>
        <w:t>que,</w:t>
      </w:r>
      <w:r w:rsidRPr="008E5141">
        <w:rPr>
          <w:rFonts w:ascii="Arial" w:hAnsi="Arial" w:cs="Arial"/>
          <w:sz w:val="22"/>
          <w:szCs w:val="22"/>
        </w:rPr>
        <w:t xml:space="preserve"> a través de un</w:t>
      </w:r>
      <w:r w:rsidR="005D4CA8">
        <w:rPr>
          <w:rFonts w:ascii="Arial" w:hAnsi="Arial" w:cs="Arial"/>
          <w:sz w:val="22"/>
          <w:szCs w:val="22"/>
        </w:rPr>
        <w:t>a aplicación móvil</w:t>
      </w:r>
      <w:r w:rsidR="00D21DD1">
        <w:rPr>
          <w:rFonts w:ascii="Arial" w:hAnsi="Arial" w:cs="Arial"/>
          <w:sz w:val="22"/>
          <w:szCs w:val="22"/>
        </w:rPr>
        <w:t xml:space="preserve"> se</w:t>
      </w:r>
      <w:r w:rsidRPr="008E5141">
        <w:rPr>
          <w:rFonts w:ascii="Arial" w:hAnsi="Arial" w:cs="Arial"/>
          <w:sz w:val="22"/>
          <w:szCs w:val="22"/>
        </w:rPr>
        <w:t xml:space="preserve"> </w:t>
      </w:r>
      <w:r w:rsidR="00D21DD1">
        <w:rPr>
          <w:rFonts w:ascii="Arial" w:hAnsi="Arial" w:cs="Arial"/>
          <w:sz w:val="22"/>
          <w:szCs w:val="22"/>
        </w:rPr>
        <w:t>realice la</w:t>
      </w:r>
      <w:r w:rsidRPr="008E5141">
        <w:rPr>
          <w:rFonts w:ascii="Arial" w:hAnsi="Arial" w:cs="Arial"/>
          <w:sz w:val="22"/>
          <w:szCs w:val="22"/>
        </w:rPr>
        <w:t xml:space="preserve"> supervisión mediante el monitoreo de las incubadoras de aves en la Empresa Avícola Santiago </w:t>
      </w:r>
    </w:p>
    <w:p w14:paraId="395143BE" w14:textId="77777777" w:rsidR="008E5141" w:rsidRPr="008E5141" w:rsidRDefault="008E5141" w:rsidP="008E5141">
      <w:pPr>
        <w:rPr>
          <w:rFonts w:ascii="Arial" w:hAnsi="Arial" w:cs="Arial"/>
          <w:sz w:val="22"/>
          <w:szCs w:val="22"/>
          <w:u w:val="single"/>
        </w:rPr>
      </w:pPr>
      <w:r w:rsidRPr="008E5141">
        <w:rPr>
          <w:rFonts w:ascii="Arial" w:hAnsi="Arial" w:cs="Arial"/>
          <w:sz w:val="22"/>
          <w:szCs w:val="22"/>
          <w:u w:val="single"/>
        </w:rPr>
        <w:t>Los objetivos específicos son los siguientes:</w:t>
      </w:r>
    </w:p>
    <w:p w14:paraId="7DA0B2A0" w14:textId="77777777" w:rsidR="008E5141" w:rsidRPr="008E5141" w:rsidRDefault="008E5141" w:rsidP="008E5141">
      <w:pPr>
        <w:rPr>
          <w:rFonts w:ascii="Arial" w:hAnsi="Arial" w:cs="Arial"/>
          <w:sz w:val="22"/>
          <w:szCs w:val="22"/>
        </w:rPr>
      </w:pPr>
      <w:r w:rsidRPr="008E5141">
        <w:rPr>
          <w:rFonts w:ascii="Arial" w:hAnsi="Arial" w:cs="Arial"/>
          <w:sz w:val="22"/>
          <w:szCs w:val="22"/>
        </w:rPr>
        <w:t>1- Abordar el marco teórico referencial de la investigación, en especial lo relativo a las metodologías y herramientas para el desarrollo de aplicaciones informáticas sobre el sistema operativo Android, así como las técnicas para la implementación y procesamiento de los datos obtenidos.</w:t>
      </w:r>
    </w:p>
    <w:p w14:paraId="18F1A5D4" w14:textId="77777777" w:rsidR="008E5141" w:rsidRPr="008E5141" w:rsidRDefault="008E5141" w:rsidP="008E5141">
      <w:pPr>
        <w:rPr>
          <w:rFonts w:ascii="Arial" w:hAnsi="Arial" w:cs="Arial"/>
          <w:sz w:val="22"/>
          <w:szCs w:val="22"/>
        </w:rPr>
      </w:pPr>
      <w:r w:rsidRPr="008E5141">
        <w:rPr>
          <w:rFonts w:ascii="Arial" w:hAnsi="Arial" w:cs="Arial"/>
          <w:sz w:val="22"/>
          <w:szCs w:val="22"/>
        </w:rPr>
        <w:t>2- Diseñar una aplicación para dispositivos móviles sobre la plataforma Android que permita monitorizar los estados de todos los sensores que se encuentren en las incubadoras.</w:t>
      </w:r>
    </w:p>
    <w:p w14:paraId="097379AE" w14:textId="77777777" w:rsidR="008E5141" w:rsidRPr="008E5141" w:rsidRDefault="008E5141" w:rsidP="008E5141">
      <w:pPr>
        <w:rPr>
          <w:rFonts w:ascii="Arial" w:hAnsi="Arial" w:cs="Arial"/>
          <w:sz w:val="22"/>
          <w:szCs w:val="22"/>
        </w:rPr>
      </w:pPr>
      <w:r w:rsidRPr="008E5141">
        <w:rPr>
          <w:rFonts w:ascii="Arial" w:hAnsi="Arial" w:cs="Arial"/>
          <w:sz w:val="22"/>
          <w:szCs w:val="22"/>
        </w:rPr>
        <w:t>3- Implementar la conexión con el servicio API REST y visualizar los datos sobre dispositivos móviles haciendo uso de gráficos e indicadores.</w:t>
      </w:r>
    </w:p>
    <w:p w14:paraId="3EC467A8" w14:textId="77777777" w:rsidR="00145C73" w:rsidRPr="00145C73" w:rsidRDefault="00145C73" w:rsidP="00145C73">
      <w:pPr>
        <w:jc w:val="center"/>
        <w:rPr>
          <w:rFonts w:ascii="Arial" w:hAnsi="Arial" w:cs="Arial"/>
          <w:sz w:val="22"/>
          <w:szCs w:val="22"/>
        </w:rPr>
      </w:pPr>
      <w:r w:rsidRPr="00145C73">
        <w:rPr>
          <w:rFonts w:ascii="Arial" w:hAnsi="Arial" w:cs="Arial"/>
          <w:sz w:val="22"/>
          <w:szCs w:val="22"/>
        </w:rPr>
        <w:t>TAREAS DE INVESTIGACIÓN</w:t>
      </w:r>
    </w:p>
    <w:p w14:paraId="0FC95E04" w14:textId="77777777" w:rsidR="00145C73" w:rsidRPr="00145C73" w:rsidRDefault="00145C73" w:rsidP="00145C73">
      <w:pPr>
        <w:rPr>
          <w:rFonts w:ascii="Arial" w:hAnsi="Arial" w:cs="Arial"/>
          <w:sz w:val="22"/>
          <w:szCs w:val="22"/>
        </w:rPr>
      </w:pPr>
      <w:r w:rsidRPr="00145C73">
        <w:rPr>
          <w:rFonts w:ascii="Arial" w:hAnsi="Arial" w:cs="Arial"/>
          <w:sz w:val="22"/>
          <w:szCs w:val="22"/>
        </w:rPr>
        <w:t>Para iniciar el trabajo investigativo y consecuentemente llegar al objetivo general, se llevará a cabo el cumplimiento de las siguientes tareas de investigación:</w:t>
      </w:r>
    </w:p>
    <w:p w14:paraId="3B288BF5" w14:textId="77777777" w:rsidR="00145C73" w:rsidRPr="00145C73" w:rsidRDefault="00145C73" w:rsidP="00145C73">
      <w:pPr>
        <w:rPr>
          <w:rFonts w:ascii="Arial" w:hAnsi="Arial" w:cs="Arial"/>
          <w:sz w:val="22"/>
          <w:szCs w:val="22"/>
        </w:rPr>
      </w:pPr>
      <w:r w:rsidRPr="00145C73">
        <w:rPr>
          <w:rFonts w:ascii="Arial" w:hAnsi="Arial" w:cs="Arial"/>
          <w:sz w:val="22"/>
          <w:szCs w:val="22"/>
        </w:rPr>
        <w:t>1) Profundizar el mecanismo actual de manejo de las incubadoras por el operario.</w:t>
      </w:r>
    </w:p>
    <w:p w14:paraId="1D8DFAF1" w14:textId="77777777" w:rsidR="00145C73" w:rsidRPr="00C34542" w:rsidRDefault="00145C73" w:rsidP="00145C73">
      <w:pPr>
        <w:rPr>
          <w:rFonts w:ascii="Arial" w:hAnsi="Arial" w:cs="Arial"/>
          <w:sz w:val="22"/>
          <w:szCs w:val="22"/>
        </w:rPr>
      </w:pPr>
      <w:r w:rsidRPr="00C34542">
        <w:rPr>
          <w:rFonts w:ascii="Arial" w:hAnsi="Arial" w:cs="Arial"/>
          <w:sz w:val="22"/>
          <w:szCs w:val="22"/>
        </w:rPr>
        <w:t>2) Definir, en las condiciones actuales de nuestro país, qué herramienta es la más adecuada para desarrollar una aplicación Android.</w:t>
      </w:r>
    </w:p>
    <w:p w14:paraId="6AE0A738" w14:textId="77777777" w:rsidR="00145C73" w:rsidRPr="00C34542" w:rsidRDefault="00145C73" w:rsidP="00145C73">
      <w:pPr>
        <w:rPr>
          <w:rFonts w:ascii="Arial" w:hAnsi="Arial" w:cs="Arial"/>
          <w:sz w:val="22"/>
          <w:szCs w:val="22"/>
        </w:rPr>
      </w:pPr>
      <w:r w:rsidRPr="00C34542">
        <w:rPr>
          <w:rFonts w:ascii="Arial" w:hAnsi="Arial" w:cs="Arial"/>
          <w:sz w:val="22"/>
          <w:szCs w:val="22"/>
        </w:rPr>
        <w:lastRenderedPageBreak/>
        <w:t>3) Definir qué lenguaje de base de datos y gestor es más apropiado para utilizar en una aplicación Android.</w:t>
      </w:r>
    </w:p>
    <w:p w14:paraId="2ED325AF" w14:textId="099E6F82" w:rsidR="008E5141" w:rsidRPr="00C34542" w:rsidRDefault="00145C73" w:rsidP="00145C73">
      <w:pPr>
        <w:rPr>
          <w:rFonts w:ascii="Arial" w:hAnsi="Arial" w:cs="Arial"/>
          <w:sz w:val="22"/>
          <w:szCs w:val="22"/>
        </w:rPr>
      </w:pPr>
      <w:r w:rsidRPr="00C34542">
        <w:rPr>
          <w:rFonts w:ascii="Arial" w:hAnsi="Arial" w:cs="Arial"/>
          <w:sz w:val="22"/>
          <w:szCs w:val="22"/>
        </w:rPr>
        <w:t>4) Implementar el sistema informático construido y capacitar al personal involucrado en su uso.</w:t>
      </w:r>
    </w:p>
    <w:p w14:paraId="13E83ED9" w14:textId="77777777" w:rsidR="00BA45A2" w:rsidRPr="00BA45A2" w:rsidRDefault="00BA45A2" w:rsidP="00BA45A2">
      <w:pPr>
        <w:jc w:val="center"/>
        <w:rPr>
          <w:rFonts w:ascii="Arial" w:hAnsi="Arial" w:cs="Arial"/>
          <w:bCs/>
          <w:sz w:val="22"/>
          <w:szCs w:val="22"/>
        </w:rPr>
      </w:pPr>
      <w:r w:rsidRPr="00BA45A2">
        <w:rPr>
          <w:rFonts w:ascii="Arial" w:hAnsi="Arial" w:cs="Arial"/>
          <w:bCs/>
          <w:sz w:val="22"/>
          <w:szCs w:val="22"/>
        </w:rPr>
        <w:t>Métodos de investigación</w:t>
      </w:r>
    </w:p>
    <w:p w14:paraId="4FBFBF0F"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Análisis-síntesis:</w:t>
      </w:r>
      <w:r w:rsidRPr="00BA45A2">
        <w:rPr>
          <w:rFonts w:cs="Arial"/>
          <w:szCs w:val="22"/>
        </w:rPr>
        <w:t xml:space="preserve"> se aplica en el estudio de los fundamentos y teorías relacionadas con la automatización y monitoreo, y con los sistemas de medición de datos.</w:t>
      </w:r>
    </w:p>
    <w:p w14:paraId="0A117895"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Análisis de documentos:</w:t>
      </w:r>
      <w:r w:rsidRPr="00BA45A2">
        <w:rPr>
          <w:rFonts w:cs="Arial"/>
          <w:szCs w:val="22"/>
        </w:rPr>
        <w:t xml:space="preserve"> relacionado con la consulta de literatura especializada relacionada con los procedimientos en las incubadoras de aves.</w:t>
      </w:r>
    </w:p>
    <w:p w14:paraId="5B4BAAEB"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Investigación-acción:</w:t>
      </w:r>
      <w:r w:rsidRPr="00BA45A2">
        <w:rPr>
          <w:rFonts w:cs="Arial"/>
          <w:szCs w:val="22"/>
        </w:rPr>
        <w:t xml:space="preserve"> es utilizado para la constante realización de pruebas de concepto y prototipos tanto no funcionales como funcionales.</w:t>
      </w:r>
      <w:r w:rsidRPr="00BA45A2">
        <w:rPr>
          <w:rFonts w:cs="Arial"/>
          <w:szCs w:val="22"/>
        </w:rPr>
        <w:cr/>
      </w:r>
    </w:p>
    <w:p w14:paraId="00E8DB75" w14:textId="77777777" w:rsidR="00BA45A2" w:rsidRPr="00BA45A2" w:rsidRDefault="00BA45A2" w:rsidP="00BA45A2">
      <w:pPr>
        <w:ind w:left="360"/>
        <w:jc w:val="center"/>
        <w:rPr>
          <w:rFonts w:ascii="Arial" w:hAnsi="Arial" w:cs="Arial"/>
          <w:sz w:val="22"/>
          <w:szCs w:val="22"/>
        </w:rPr>
      </w:pPr>
      <w:r w:rsidRPr="00BA45A2">
        <w:rPr>
          <w:rFonts w:ascii="Arial" w:hAnsi="Arial" w:cs="Arial"/>
          <w:bCs/>
          <w:sz w:val="22"/>
          <w:szCs w:val="22"/>
        </w:rPr>
        <w:t>Métodos empíricos utilizados:</w:t>
      </w:r>
    </w:p>
    <w:p w14:paraId="0037C211"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Entrevista:</w:t>
      </w:r>
      <w:r w:rsidRPr="00BA45A2">
        <w:rPr>
          <w:rFonts w:cs="Arial"/>
          <w:szCs w:val="22"/>
        </w:rPr>
        <w:t xml:space="preserve"> Proporciona datos importantes acerca de las necesidades de los operarios en el sistema, además sobre su satisfacción una vez terminado el producto.</w:t>
      </w:r>
    </w:p>
    <w:p w14:paraId="761CC03E"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Observación participante:</w:t>
      </w:r>
      <w:r w:rsidRPr="00BA45A2">
        <w:rPr>
          <w:rFonts w:cs="Arial"/>
          <w:szCs w:val="22"/>
        </w:rPr>
        <w:t xml:space="preserve"> utilizado en el seguimiento del desarrollo de aplicaciones en el área de la automatización del monitoreo de procesos haciendo uso de dispositivos móviles inteligentes.</w:t>
      </w:r>
    </w:p>
    <w:p w14:paraId="6B9794CE" w14:textId="77777777" w:rsidR="00671147" w:rsidRPr="00671147" w:rsidRDefault="00671147" w:rsidP="00671147">
      <w:pPr>
        <w:jc w:val="center"/>
        <w:rPr>
          <w:rFonts w:ascii="Arial" w:hAnsi="Arial" w:cs="Arial"/>
          <w:bCs/>
          <w:sz w:val="22"/>
          <w:szCs w:val="22"/>
        </w:rPr>
      </w:pPr>
      <w:r w:rsidRPr="00671147">
        <w:rPr>
          <w:rFonts w:ascii="Arial" w:hAnsi="Arial" w:cs="Arial"/>
          <w:bCs/>
          <w:sz w:val="22"/>
          <w:szCs w:val="22"/>
        </w:rPr>
        <w:t>Estructura del proyecto</w:t>
      </w:r>
    </w:p>
    <w:p w14:paraId="3134A1B1" w14:textId="77777777" w:rsidR="00671147" w:rsidRPr="00671147" w:rsidRDefault="00671147" w:rsidP="00671147">
      <w:pPr>
        <w:rPr>
          <w:rFonts w:ascii="Arial" w:hAnsi="Arial" w:cs="Arial"/>
          <w:sz w:val="22"/>
          <w:szCs w:val="22"/>
        </w:rPr>
      </w:pPr>
      <w:r w:rsidRPr="00671147">
        <w:rPr>
          <w:rFonts w:ascii="Arial" w:hAnsi="Arial" w:cs="Arial"/>
          <w:bCs/>
          <w:sz w:val="22"/>
          <w:szCs w:val="22"/>
        </w:rPr>
        <w:t xml:space="preserve"> Capítulo 1</w:t>
      </w:r>
      <w:r w:rsidRPr="00671147">
        <w:rPr>
          <w:rFonts w:ascii="Arial" w:hAnsi="Arial" w:cs="Arial"/>
          <w:sz w:val="22"/>
          <w:szCs w:val="22"/>
        </w:rPr>
        <w:t xml:space="preserve">. “Marco teórico referencial”. En esta sección se abordará la descripción del problema, el proceso del control de la asistencia de los profesores en la facultad, así como su análisis crítico del control actual, generalidades en el mundo moderno con respecto a este tema y sus tendencias y tecnologías actuales. </w:t>
      </w:r>
    </w:p>
    <w:p w14:paraId="4B2BCAB5" w14:textId="77777777" w:rsidR="00671147" w:rsidRPr="00671147" w:rsidRDefault="00671147" w:rsidP="00671147">
      <w:pPr>
        <w:rPr>
          <w:rFonts w:ascii="Arial" w:hAnsi="Arial" w:cs="Arial"/>
          <w:sz w:val="22"/>
          <w:szCs w:val="22"/>
        </w:rPr>
      </w:pPr>
      <w:r w:rsidRPr="00671147">
        <w:rPr>
          <w:rFonts w:ascii="Arial" w:hAnsi="Arial" w:cs="Arial"/>
          <w:bCs/>
          <w:sz w:val="22"/>
          <w:szCs w:val="22"/>
        </w:rPr>
        <w:t>Capítulo 2</w:t>
      </w:r>
      <w:r w:rsidRPr="00671147">
        <w:rPr>
          <w:rFonts w:ascii="Arial" w:hAnsi="Arial" w:cs="Arial"/>
          <w:sz w:val="22"/>
          <w:szCs w:val="22"/>
        </w:rPr>
        <w:t>. “Análisis, diseño e implementación de la aplicación móvil”, se describe los principales diagramas de la aplicación y algunos de los algoritmos y técnicas empleadas.</w:t>
      </w:r>
    </w:p>
    <w:p w14:paraId="49B61DFB" w14:textId="77777777" w:rsidR="00054158" w:rsidRDefault="00054158" w:rsidP="00E46908">
      <w:pPr>
        <w:pStyle w:val="Subtitle"/>
      </w:pPr>
    </w:p>
    <w:p w14:paraId="3F24B35F" w14:textId="77777777" w:rsidR="00215026" w:rsidRDefault="00215026" w:rsidP="00215026">
      <w:pPr>
        <w:pStyle w:val="Textoindependiente1"/>
        <w:rPr>
          <w:b/>
        </w:rPr>
      </w:pPr>
    </w:p>
    <w:p w14:paraId="7E021F12" w14:textId="77777777" w:rsidR="00E735C4" w:rsidRPr="005B46E4" w:rsidRDefault="00E735C4" w:rsidP="005A1014">
      <w:pPr>
        <w:pStyle w:val="Textoindependiente1"/>
        <w:sectPr w:rsidR="00E735C4" w:rsidRPr="005B46E4" w:rsidSect="003F12FE">
          <w:headerReference w:type="default" r:id="rId14"/>
          <w:footerReference w:type="default" r:id="rId15"/>
          <w:pgSz w:w="12240" w:h="15840" w:code="1"/>
          <w:pgMar w:top="1440" w:right="1134" w:bottom="1440" w:left="1701" w:header="720" w:footer="720" w:gutter="0"/>
          <w:pgNumType w:start="1"/>
          <w:cols w:space="720"/>
          <w:noEndnote/>
          <w:docGrid w:linePitch="326"/>
        </w:sectPr>
      </w:pPr>
    </w:p>
    <w:p w14:paraId="326EF465" w14:textId="0C2C48FF" w:rsidR="006046D3" w:rsidRPr="007C4419" w:rsidRDefault="007C4419" w:rsidP="002E6B4F">
      <w:pPr>
        <w:pStyle w:val="Heading1"/>
        <w:ind w:left="2127"/>
        <w:rPr>
          <w:rFonts w:cs="Arial"/>
          <w:sz w:val="22"/>
          <w:szCs w:val="22"/>
          <w:lang w:val="es-ES"/>
        </w:rPr>
      </w:pPr>
      <w:r w:rsidRPr="007C4419">
        <w:rPr>
          <w:rFonts w:cs="Arial"/>
          <w:sz w:val="22"/>
          <w:szCs w:val="22"/>
          <w:lang w:val="es-ES"/>
        </w:rPr>
        <w:lastRenderedPageBreak/>
        <w:t>MARCO TEÓRICO</w:t>
      </w:r>
    </w:p>
    <w:p w14:paraId="0EA7F342" w14:textId="77777777" w:rsidR="007C4419" w:rsidRPr="007C4419" w:rsidRDefault="007C4419" w:rsidP="007C4419">
      <w:pPr>
        <w:rPr>
          <w:rFonts w:ascii="Arial" w:hAnsi="Arial" w:cs="Arial"/>
          <w:sz w:val="22"/>
          <w:szCs w:val="22"/>
        </w:rPr>
      </w:pPr>
      <w:r w:rsidRPr="007C4419">
        <w:rPr>
          <w:rFonts w:ascii="Arial" w:hAnsi="Arial" w:cs="Arial"/>
          <w:sz w:val="22"/>
          <w:szCs w:val="22"/>
        </w:rPr>
        <w:t>En este capítulo se describen los principales conceptos, métodos, tecnologías y aplicaciones existentes en la actualidad, relacionados con la posible solución del problema de investigación planteado. Para esto se realiza un estudio detallado de las metodologías de desarrollo de software relacionadas al desarrollo de aplicaciones móviles. Se describen los principales aspectos relacionados con la funcionalidad de aplicación para un mejor entendimiento de los técnicos y los operarios.</w:t>
      </w:r>
    </w:p>
    <w:p w14:paraId="5C2BD59C" w14:textId="77777777" w:rsidR="007C4419" w:rsidRPr="007C4419" w:rsidRDefault="007C4419" w:rsidP="007C4419">
      <w:pPr>
        <w:pStyle w:val="ListParagraph"/>
        <w:numPr>
          <w:ilvl w:val="1"/>
          <w:numId w:val="18"/>
        </w:numPr>
        <w:spacing w:after="160" w:line="259" w:lineRule="auto"/>
        <w:ind w:left="0" w:firstLine="0"/>
        <w:rPr>
          <w:rFonts w:cs="Arial"/>
          <w:b/>
          <w:bCs/>
          <w:szCs w:val="22"/>
        </w:rPr>
      </w:pPr>
      <w:r w:rsidRPr="007C4419">
        <w:rPr>
          <w:rFonts w:cs="Arial"/>
          <w:b/>
          <w:bCs/>
          <w:szCs w:val="22"/>
        </w:rPr>
        <w:t>INCUBADORAS DE HUEVOS DE AVES</w:t>
      </w:r>
      <w:r w:rsidRPr="007C4419">
        <w:rPr>
          <w:rFonts w:cs="Arial"/>
          <w:b/>
          <w:bCs/>
          <w:szCs w:val="22"/>
        </w:rPr>
        <w:tab/>
      </w:r>
    </w:p>
    <w:p w14:paraId="18AEB6BB"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Una incubadora es un método artificial para la incubación de huevos. Básicamente, una incubadora permite incubar huevos sin tener gallinas. Las incubadoras imitan las condiciones y las experiencias de una gallina. empollando para los huevos fertilizados. Ello implica, que la incubadora debe mantener el equilibrio entre la temperatura, los niveles de humedad y ventilación apropiada, garantizando configuraciones estables durante todo el </w:t>
      </w:r>
      <w:commentRangeStart w:id="7"/>
      <w:r w:rsidRPr="007C4419">
        <w:rPr>
          <w:rFonts w:ascii="Arial" w:hAnsi="Arial" w:cs="Arial"/>
          <w:sz w:val="22"/>
          <w:szCs w:val="22"/>
        </w:rPr>
        <w:t xml:space="preserve">periodo de </w:t>
      </w:r>
      <w:proofErr w:type="gramStart"/>
      <w:r w:rsidRPr="007C4419">
        <w:rPr>
          <w:rFonts w:ascii="Arial" w:hAnsi="Arial" w:cs="Arial"/>
          <w:sz w:val="22"/>
          <w:szCs w:val="22"/>
        </w:rPr>
        <w:t>incubación(</w:t>
      </w:r>
      <w:proofErr w:type="gramEnd"/>
      <w:r w:rsidRPr="007C4419">
        <w:rPr>
          <w:rFonts w:ascii="Arial" w:hAnsi="Arial" w:cs="Arial"/>
          <w:sz w:val="22"/>
          <w:szCs w:val="22"/>
        </w:rPr>
        <w:t xml:space="preserve">2). </w:t>
      </w:r>
      <w:commentRangeEnd w:id="7"/>
      <w:r w:rsidRPr="007C4419">
        <w:rPr>
          <w:rStyle w:val="CommentReference"/>
          <w:rFonts w:ascii="Arial" w:hAnsi="Arial" w:cs="Arial"/>
          <w:sz w:val="22"/>
          <w:szCs w:val="22"/>
        </w:rPr>
        <w:commentReference w:id="7"/>
      </w:r>
    </w:p>
    <w:p w14:paraId="01A4EB4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Existen una gran variedad de incubadoras de huevos, donde encontramos distintas clasificaciones. Dentro de estas se encuentran las incubadoras caseras de huevos de gallina, o las incubadoras profesionales de huevos. A su vez, esta clasificación, va a establecer el tamaño de la máquina. Si se trata de una incubadora de huevos casera, probablemente, hablemos de capacidad para 8 o 20 huevos. Mientras tanto, si hablamos de incubadora de huevos industriales, para producción masiva, encontramos algunas que pueden albergar hasta 5000 huevos simultáneamente. Existen también, modelos de capacidad media, como incubadoras de 50 huevos o una incubadora profesional de 176 </w:t>
      </w:r>
      <w:proofErr w:type="gramStart"/>
      <w:r w:rsidRPr="007C4419">
        <w:rPr>
          <w:rFonts w:ascii="Arial" w:hAnsi="Arial" w:cs="Arial"/>
          <w:sz w:val="22"/>
          <w:szCs w:val="22"/>
        </w:rPr>
        <w:t>huevos.(</w:t>
      </w:r>
      <w:proofErr w:type="gramEnd"/>
      <w:r w:rsidRPr="007C4419">
        <w:rPr>
          <w:rFonts w:ascii="Arial" w:hAnsi="Arial" w:cs="Arial"/>
          <w:sz w:val="22"/>
          <w:szCs w:val="22"/>
        </w:rPr>
        <w:t>3)</w:t>
      </w:r>
    </w:p>
    <w:p w14:paraId="2EE2668C" w14:textId="77777777" w:rsidR="007C4419" w:rsidRPr="007C4419" w:rsidRDefault="007C4419" w:rsidP="007C4419">
      <w:pPr>
        <w:rPr>
          <w:rFonts w:ascii="Arial" w:hAnsi="Arial" w:cs="Arial"/>
          <w:sz w:val="22"/>
          <w:szCs w:val="22"/>
        </w:rPr>
      </w:pPr>
      <w:r w:rsidRPr="007C4419">
        <w:rPr>
          <w:rFonts w:ascii="Arial" w:hAnsi="Arial" w:cs="Arial"/>
          <w:sz w:val="22"/>
          <w:szCs w:val="22"/>
        </w:rPr>
        <w:t>Otra de las grandes clasificaciones es:</w:t>
      </w:r>
    </w:p>
    <w:p w14:paraId="3E84D058"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de huevos de gallina automática o digital.</w:t>
      </w:r>
    </w:p>
    <w:p w14:paraId="083989E4"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manual.</w:t>
      </w:r>
    </w:p>
    <w:p w14:paraId="226B9764"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semiautomática.</w:t>
      </w:r>
    </w:p>
    <w:p w14:paraId="149BAD93"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Las incubadoras automáticas, suelen ser las más elegidas por los productores avícolas, garantizando un buen funcionamiento y desligando de algunas tareas o controles. Las incubadoras de huevos con volteo automático, permiten que casi un 100% de los huevos eclosionen. Estos complejos sistemas tecnológicos, brindan facilidades al avicultor siendo productivos y </w:t>
      </w:r>
      <w:proofErr w:type="gramStart"/>
      <w:r w:rsidRPr="007C4419">
        <w:rPr>
          <w:rFonts w:ascii="Arial" w:hAnsi="Arial" w:cs="Arial"/>
          <w:sz w:val="22"/>
          <w:szCs w:val="22"/>
        </w:rPr>
        <w:t>seguros.(</w:t>
      </w:r>
      <w:proofErr w:type="gramEnd"/>
      <w:r w:rsidRPr="007C4419">
        <w:rPr>
          <w:rFonts w:ascii="Arial" w:hAnsi="Arial" w:cs="Arial"/>
          <w:sz w:val="22"/>
          <w:szCs w:val="22"/>
        </w:rPr>
        <w:t>3)</w:t>
      </w:r>
    </w:p>
    <w:p w14:paraId="335E9680"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Una incubadora industrial automática, es la estrategia clave para el desarrollo embrionario. El nacimiento de los polluelos, puede verse afectado por múltiples causas naturales, como roturas o falta de vitaminas, pero la utilización de una incubadora automática, aumenta las probabilidades de éxito en el ciclo de incubación.</w:t>
      </w:r>
    </w:p>
    <w:p w14:paraId="4EC08BE2" w14:textId="77777777" w:rsidR="007C4419" w:rsidRPr="007C4419" w:rsidRDefault="007C4419" w:rsidP="007C4419">
      <w:pPr>
        <w:pStyle w:val="NormalWeb"/>
        <w:shd w:val="clear" w:color="auto" w:fill="FFFFFF"/>
        <w:spacing w:before="0" w:beforeAutospacing="0" w:after="300" w:afterAutospacing="0"/>
        <w:jc w:val="both"/>
        <w:rPr>
          <w:rFonts w:ascii="Arial" w:hAnsi="Arial" w:cs="Arial"/>
          <w:color w:val="030303"/>
          <w:sz w:val="22"/>
          <w:szCs w:val="22"/>
        </w:rPr>
      </w:pPr>
      <w:r w:rsidRPr="007C4419">
        <w:rPr>
          <w:rFonts w:ascii="Arial" w:hAnsi="Arial" w:cs="Arial"/>
          <w:color w:val="030303"/>
          <w:sz w:val="22"/>
          <w:szCs w:val="22"/>
        </w:rPr>
        <w:t>Las principales particularidades que se deben controlar son:</w:t>
      </w:r>
    </w:p>
    <w:p w14:paraId="4BC33FB5"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de calefacción y temperatura.</w:t>
      </w:r>
    </w:p>
    <w:p w14:paraId="1C6FDE18"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y sensor de humedad ambiente.</w:t>
      </w:r>
    </w:p>
    <w:p w14:paraId="0AA8024F"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Ventilación total.</w:t>
      </w:r>
    </w:p>
    <w:p w14:paraId="6A6D3E07"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de movimientos para la eclosión.</w:t>
      </w:r>
    </w:p>
    <w:p w14:paraId="1333CF30" w14:textId="3371A1E9" w:rsidR="006046D3" w:rsidRDefault="007C4419" w:rsidP="007C4419">
      <w:pPr>
        <w:pStyle w:val="NormalWeb"/>
        <w:shd w:val="clear" w:color="auto" w:fill="FFFFFF"/>
        <w:spacing w:before="0" w:beforeAutospacing="0" w:after="300" w:afterAutospacing="0"/>
        <w:ind w:left="567"/>
        <w:jc w:val="both"/>
      </w:pPr>
      <w:r w:rsidRPr="007C4419">
        <w:rPr>
          <w:rFonts w:ascii="Arial" w:hAnsi="Arial" w:cs="Arial"/>
          <w:color w:val="030303"/>
          <w:sz w:val="22"/>
          <w:szCs w:val="22"/>
        </w:rPr>
        <w:t>● Sistema de volteo automático.</w:t>
      </w:r>
    </w:p>
    <w:p w14:paraId="2A4677BB" w14:textId="77777777" w:rsidR="007C4419" w:rsidRDefault="007C4419" w:rsidP="005A1014">
      <w:pPr>
        <w:pStyle w:val="Textoindependiente1"/>
      </w:pPr>
    </w:p>
    <w:p w14:paraId="74CDADDC"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 xml:space="preserve">PROCESO DE INCUBACIÓN </w:t>
      </w:r>
    </w:p>
    <w:p w14:paraId="1193B614"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Para asegurar un proceso de incubación correcto y seguro, desde la gestación, hasta el nacimiento debemos mantener unos parámetros controlados a lo largo de todo este ciclo, para esto existe una tabla de temperatura y humedad para incubadoras. Esta, establece los grados y porcentajes, según la etapa de gestación y el ave. Cómo regular la temperatura de una incubadora, es clave para el proceso embrionario, si la temperatura no es constante, ni se encuentra en </w:t>
      </w:r>
      <w:proofErr w:type="spellStart"/>
      <w:r w:rsidRPr="007C4419">
        <w:rPr>
          <w:rFonts w:ascii="Arial" w:hAnsi="Arial" w:cs="Arial"/>
          <w:sz w:val="22"/>
          <w:szCs w:val="22"/>
        </w:rPr>
        <w:t>lo</w:t>
      </w:r>
      <w:proofErr w:type="spellEnd"/>
      <w:r w:rsidRPr="007C4419">
        <w:rPr>
          <w:rFonts w:ascii="Arial" w:hAnsi="Arial" w:cs="Arial"/>
          <w:sz w:val="22"/>
          <w:szCs w:val="22"/>
        </w:rPr>
        <w:t xml:space="preserve"> valores precisos, el resultado puede ser negativo e interrumpirse la gestación. Según las recomendaciones generales a nivel global, la temperatura y humedad para incubar huevos de gallina, durante los 21 días de proceso, es 37.7 grados centígrados y 52% de </w:t>
      </w:r>
      <w:proofErr w:type="gramStart"/>
      <w:r w:rsidRPr="007C4419">
        <w:rPr>
          <w:rFonts w:ascii="Arial" w:hAnsi="Arial" w:cs="Arial"/>
          <w:sz w:val="22"/>
          <w:szCs w:val="22"/>
        </w:rPr>
        <w:t>humedad.(</w:t>
      </w:r>
      <w:proofErr w:type="gramEnd"/>
      <w:r w:rsidRPr="007C4419">
        <w:rPr>
          <w:rFonts w:ascii="Arial" w:hAnsi="Arial" w:cs="Arial"/>
          <w:sz w:val="22"/>
          <w:szCs w:val="22"/>
        </w:rPr>
        <w:t>1)</w:t>
      </w:r>
    </w:p>
    <w:p w14:paraId="6ABCD922" w14:textId="77777777" w:rsidR="007C4419" w:rsidRPr="007C4419" w:rsidRDefault="007C4419" w:rsidP="007C4419">
      <w:pPr>
        <w:rPr>
          <w:rFonts w:ascii="Arial" w:hAnsi="Arial" w:cs="Arial"/>
          <w:sz w:val="22"/>
          <w:szCs w:val="22"/>
        </w:rPr>
      </w:pPr>
      <w:r w:rsidRPr="007C4419">
        <w:rPr>
          <w:rFonts w:ascii="Arial" w:hAnsi="Arial" w:cs="Arial"/>
          <w:sz w:val="22"/>
          <w:szCs w:val="22"/>
        </w:rPr>
        <w:t>¿Cuál es la temperatura máxima y mínima de una incubadora?</w:t>
      </w:r>
    </w:p>
    <w:p w14:paraId="69E2CC3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Si la temperatura de la incubadora es inferior a la recomendada, el huevo no sufre riesgos, pero si la temperatura es superior a los 38°C, el embrión puede sufrir graves daños. Durante los últimos tres días antes del nacimiento, se debe disminuir la temperatura y aumentar la humedad, y después del nacimiento, la humedad debe </w:t>
      </w:r>
      <w:proofErr w:type="gramStart"/>
      <w:r w:rsidRPr="007C4419">
        <w:rPr>
          <w:rFonts w:ascii="Arial" w:hAnsi="Arial" w:cs="Arial"/>
          <w:sz w:val="22"/>
          <w:szCs w:val="22"/>
        </w:rPr>
        <w:t>disminuir(</w:t>
      </w:r>
      <w:proofErr w:type="gramEnd"/>
      <w:r w:rsidRPr="007C4419">
        <w:rPr>
          <w:rFonts w:ascii="Arial" w:hAnsi="Arial" w:cs="Arial"/>
          <w:sz w:val="22"/>
          <w:szCs w:val="22"/>
        </w:rPr>
        <w:t>2).</w:t>
      </w:r>
    </w:p>
    <w:p w14:paraId="3CC10BCF" w14:textId="77777777" w:rsidR="007C4419" w:rsidRPr="007C4419" w:rsidRDefault="007C4419" w:rsidP="007C4419">
      <w:pPr>
        <w:rPr>
          <w:rFonts w:ascii="Arial" w:hAnsi="Arial" w:cs="Arial"/>
          <w:sz w:val="22"/>
          <w:szCs w:val="22"/>
        </w:rPr>
      </w:pPr>
      <w:r w:rsidRPr="007C4419">
        <w:rPr>
          <w:rFonts w:ascii="Arial" w:hAnsi="Arial" w:cs="Arial"/>
          <w:sz w:val="22"/>
          <w:szCs w:val="22"/>
        </w:rPr>
        <w:t>¿Qué puede pasar si la incubadora tiene mucha humedad?</w:t>
      </w:r>
    </w:p>
    <w:p w14:paraId="54EED605"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 xml:space="preserve">El control de los niveles de humedad en la incubadora es crucial para el éxito del proceso de incubación. Si la humedad es demasiado alta durante los primeros 18 días, el pollito puede asfixiarse, mientras que una humedad insuficiente durante los últimos 3 días puede provocar que se adhiera a la cáscara y que la eclosión sea difícil. Además, si la humedad es baja durante la eclosión, el pollito puede </w:t>
      </w:r>
      <w:proofErr w:type="gramStart"/>
      <w:r w:rsidRPr="007C4419">
        <w:rPr>
          <w:rFonts w:ascii="Arial" w:hAnsi="Arial" w:cs="Arial"/>
          <w:sz w:val="22"/>
          <w:szCs w:val="22"/>
        </w:rPr>
        <w:t>morir(</w:t>
      </w:r>
      <w:proofErr w:type="gramEnd"/>
      <w:r w:rsidRPr="007C4419">
        <w:rPr>
          <w:rFonts w:ascii="Arial" w:hAnsi="Arial" w:cs="Arial"/>
          <w:sz w:val="22"/>
          <w:szCs w:val="22"/>
        </w:rPr>
        <w:t>2).</w:t>
      </w:r>
    </w:p>
    <w:p w14:paraId="69956524" w14:textId="77777777" w:rsidR="007C4419" w:rsidRPr="007C4419" w:rsidRDefault="007C4419" w:rsidP="007C4419">
      <w:pPr>
        <w:rPr>
          <w:rFonts w:ascii="Arial" w:hAnsi="Arial" w:cs="Arial"/>
          <w:sz w:val="22"/>
          <w:szCs w:val="22"/>
        </w:rPr>
      </w:pPr>
      <w:r w:rsidRPr="007C4419">
        <w:rPr>
          <w:rFonts w:ascii="Arial" w:hAnsi="Arial" w:cs="Arial"/>
          <w:sz w:val="22"/>
          <w:szCs w:val="22"/>
        </w:rPr>
        <w:t>¿La ventilación es importante?</w:t>
      </w:r>
    </w:p>
    <w:p w14:paraId="2356026D"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El control de la ventilación en la incubadora es esencial para asegurar la correcta circulación del aire y el recambio de oxígeno y dióxido de carbono. La falta de ventilación puede producir pollitos débiles y blandos que tienen dificultades para salir del cascarón. Es importante que la temperatura del aire que penetra en la incubadora esté por debajo de los 28 </w:t>
      </w:r>
      <w:proofErr w:type="spellStart"/>
      <w:r w:rsidRPr="007C4419">
        <w:rPr>
          <w:rFonts w:ascii="Arial" w:hAnsi="Arial" w:cs="Arial"/>
          <w:sz w:val="22"/>
          <w:szCs w:val="22"/>
        </w:rPr>
        <w:t>ºC</w:t>
      </w:r>
      <w:proofErr w:type="spellEnd"/>
      <w:r w:rsidRPr="007C4419">
        <w:rPr>
          <w:rFonts w:ascii="Arial" w:hAnsi="Arial" w:cs="Arial"/>
          <w:sz w:val="22"/>
          <w:szCs w:val="22"/>
        </w:rPr>
        <w:t xml:space="preserve"> y que se preste atención tanto a la ventilación como a la temperatura y humedad. Se recomienda aumentar la ventilación cuando los embriones están en etapas avanzadas de desarrollo y asegurarse de que se está eliminando el aire viciado para que la máquina pueda tomar aire limpio y </w:t>
      </w:r>
      <w:proofErr w:type="gramStart"/>
      <w:r w:rsidRPr="007C4419">
        <w:rPr>
          <w:rFonts w:ascii="Arial" w:hAnsi="Arial" w:cs="Arial"/>
          <w:sz w:val="22"/>
          <w:szCs w:val="22"/>
        </w:rPr>
        <w:t>fresco(</w:t>
      </w:r>
      <w:proofErr w:type="gramEnd"/>
      <w:r w:rsidRPr="007C4419">
        <w:rPr>
          <w:rFonts w:ascii="Arial" w:hAnsi="Arial" w:cs="Arial"/>
          <w:sz w:val="22"/>
          <w:szCs w:val="22"/>
        </w:rPr>
        <w:t>2).</w:t>
      </w:r>
    </w:p>
    <w:p w14:paraId="35A7DC1A" w14:textId="77777777" w:rsidR="007C4419" w:rsidRPr="007C4419" w:rsidRDefault="007C4419" w:rsidP="007C4419">
      <w:pPr>
        <w:rPr>
          <w:rFonts w:ascii="Arial" w:hAnsi="Arial" w:cs="Arial"/>
          <w:sz w:val="22"/>
          <w:szCs w:val="22"/>
        </w:rPr>
      </w:pPr>
      <w:r w:rsidRPr="007C4419">
        <w:rPr>
          <w:rFonts w:ascii="Arial" w:hAnsi="Arial" w:cs="Arial"/>
          <w:sz w:val="22"/>
          <w:szCs w:val="22"/>
        </w:rPr>
        <w:t>¿Porque es necesario el volteo para una buena incubación?</w:t>
      </w:r>
    </w:p>
    <w:p w14:paraId="1B9CE547" w14:textId="47737F9A" w:rsidR="007C4419" w:rsidRPr="007C4419" w:rsidRDefault="007C4419" w:rsidP="007C4419">
      <w:pPr>
        <w:rPr>
          <w:rFonts w:ascii="Arial" w:hAnsi="Arial" w:cs="Arial"/>
          <w:b/>
          <w:bCs/>
          <w:sz w:val="22"/>
          <w:szCs w:val="22"/>
        </w:rPr>
      </w:pPr>
      <w:r w:rsidRPr="007C4419">
        <w:rPr>
          <w:rFonts w:ascii="Arial" w:hAnsi="Arial" w:cs="Arial"/>
          <w:sz w:val="22"/>
          <w:szCs w:val="22"/>
        </w:rPr>
        <w:t xml:space="preserve">El volteo de los huevos durante la incubación es esencial para un desarrollo embrionario adecuado. Durante los primeros 18 días de incubación, el volteo periódico es necesario para evitar que el embrión se adhiera a las membranas internas de la cáscara, lo que podría resultar en su muerte. Además, el volteo ayuda a mantener la yema en el centro del huevo y a homogeneizar la temperatura. Sin embargo, el volteo debe ser suave y nunca en una sola dirección, y debe detenerse dos o tres días antes del nacimiento para permitir que los pollos se posicionen adecuadamente para picar el </w:t>
      </w:r>
      <w:proofErr w:type="gramStart"/>
      <w:r w:rsidRPr="007C4419">
        <w:rPr>
          <w:rFonts w:ascii="Arial" w:hAnsi="Arial" w:cs="Arial"/>
          <w:sz w:val="22"/>
          <w:szCs w:val="22"/>
        </w:rPr>
        <w:t>cascarón(</w:t>
      </w:r>
      <w:proofErr w:type="gramEnd"/>
      <w:r w:rsidRPr="007C4419">
        <w:rPr>
          <w:rFonts w:ascii="Arial" w:hAnsi="Arial" w:cs="Arial"/>
          <w:sz w:val="22"/>
          <w:szCs w:val="22"/>
        </w:rPr>
        <w:t>2).</w:t>
      </w:r>
    </w:p>
    <w:p w14:paraId="47803374" w14:textId="7AA66952" w:rsidR="007C4419" w:rsidRPr="007C4419" w:rsidRDefault="007C4419" w:rsidP="008C5852">
      <w:pPr>
        <w:pStyle w:val="ListParagraph"/>
        <w:numPr>
          <w:ilvl w:val="1"/>
          <w:numId w:val="19"/>
        </w:numPr>
        <w:spacing w:after="160" w:line="259" w:lineRule="auto"/>
        <w:ind w:left="0" w:firstLine="0"/>
        <w:rPr>
          <w:rFonts w:cs="Arial"/>
          <w:b/>
          <w:bCs/>
          <w:szCs w:val="22"/>
        </w:rPr>
      </w:pPr>
      <w:r w:rsidRPr="007C4419">
        <w:rPr>
          <w:rFonts w:cs="Arial"/>
          <w:b/>
          <w:bCs/>
          <w:szCs w:val="22"/>
        </w:rPr>
        <w:t>MONITOREO</w:t>
      </w:r>
    </w:p>
    <w:p w14:paraId="1C42CC6C"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El monitoreo es el proceso continuo y sistemático mediante el cual se verifica la eficiencia y la eficacia de un proyecto mediante la identificación de sus logros y debilidades </w:t>
      </w:r>
      <w:proofErr w:type="gramStart"/>
      <w:r w:rsidRPr="007C4419">
        <w:rPr>
          <w:rFonts w:ascii="Arial" w:hAnsi="Arial" w:cs="Arial"/>
          <w:sz w:val="22"/>
          <w:szCs w:val="22"/>
        </w:rPr>
        <w:t>y</w:t>
      </w:r>
      <w:proofErr w:type="gramEnd"/>
      <w:r w:rsidRPr="007C4419">
        <w:rPr>
          <w:rFonts w:ascii="Arial" w:hAnsi="Arial" w:cs="Arial"/>
          <w:sz w:val="22"/>
          <w:szCs w:val="22"/>
        </w:rPr>
        <w:t xml:space="preserve"> en consecuencia, se recomiendan medidas correctivas para optimizar los resultados esperados del proyecto. Es, por tanto, condición para la rectificación o profundización de la ejecución y para asegurar la retroalimentación entre los objetivos y presupuestos teóricos y las lecciones aprendidas a partir de la práctica. Asimismo, es el responsable de preparar y aportar la información que hace posible sistematizar resultados y procesos y, por tanto, es un insumo básico para la </w:t>
      </w:r>
      <w:proofErr w:type="gramStart"/>
      <w:r w:rsidRPr="007C4419">
        <w:rPr>
          <w:rFonts w:ascii="Arial" w:hAnsi="Arial" w:cs="Arial"/>
          <w:sz w:val="22"/>
          <w:szCs w:val="22"/>
        </w:rPr>
        <w:t>Evaluación(</w:t>
      </w:r>
      <w:proofErr w:type="gramEnd"/>
      <w:r w:rsidRPr="007C4419">
        <w:rPr>
          <w:rFonts w:ascii="Arial" w:hAnsi="Arial" w:cs="Arial"/>
          <w:sz w:val="22"/>
          <w:szCs w:val="22"/>
        </w:rPr>
        <w:t xml:space="preserve">8). </w:t>
      </w:r>
    </w:p>
    <w:p w14:paraId="49A9188F"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Para que el monitoreo sea exitoso requiere del establecimiento de un sistema de información gerencial, identificando a la población usuaria de la información, identificando los tipos de </w:t>
      </w:r>
      <w:r w:rsidRPr="007C4419">
        <w:rPr>
          <w:rFonts w:ascii="Arial" w:hAnsi="Arial" w:cs="Arial"/>
          <w:sz w:val="22"/>
          <w:szCs w:val="22"/>
        </w:rPr>
        <w:lastRenderedPageBreak/>
        <w:t>información prioritaria, vinculando las necesidades y las fuentes de información, estableciendo métodos apropiados para efectuar la recopilación de datos e identificando los recursos necesarios.</w:t>
      </w:r>
    </w:p>
    <w:p w14:paraId="37527B43" w14:textId="1FA5E16D" w:rsidR="007C4419" w:rsidRPr="007C4419" w:rsidRDefault="007C4419" w:rsidP="007C4419">
      <w:pPr>
        <w:rPr>
          <w:rFonts w:ascii="Arial" w:hAnsi="Arial" w:cs="Arial"/>
          <w:b/>
          <w:bCs/>
          <w:sz w:val="22"/>
          <w:szCs w:val="22"/>
        </w:rPr>
      </w:pPr>
      <w:r w:rsidRPr="007C4419">
        <w:rPr>
          <w:rFonts w:ascii="Arial" w:hAnsi="Arial" w:cs="Arial"/>
          <w:sz w:val="22"/>
          <w:szCs w:val="22"/>
        </w:rPr>
        <w:t xml:space="preserve">En este proyecto es necesario el monitoreo de los parámetros que influyen en el proceso de incubación de huevos de aves como el nivel de temperatura y humedad, más la cantidad de volteo realizados y la ocurrencia de cualquier fallo eléctrico que interrumpa el proceso para influir en la toma de </w:t>
      </w:r>
      <w:proofErr w:type="gramStart"/>
      <w:r w:rsidRPr="007C4419">
        <w:rPr>
          <w:rFonts w:ascii="Arial" w:hAnsi="Arial" w:cs="Arial"/>
          <w:sz w:val="22"/>
          <w:szCs w:val="22"/>
        </w:rPr>
        <w:t>decisiones(</w:t>
      </w:r>
      <w:proofErr w:type="gramEnd"/>
      <w:r w:rsidRPr="007C4419">
        <w:rPr>
          <w:rFonts w:ascii="Arial" w:hAnsi="Arial" w:cs="Arial"/>
          <w:sz w:val="22"/>
          <w:szCs w:val="22"/>
        </w:rPr>
        <w:t>8).</w:t>
      </w:r>
    </w:p>
    <w:p w14:paraId="724F7953"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CONSIDERACIONES SOBRE EL ESTADO DE LAS APLICACIONES MÓVILES</w:t>
      </w:r>
    </w:p>
    <w:p w14:paraId="6DEE69FF"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Los dispositivos móviles en la actualidad están presentes en todas las esferas de la vida, tanto en lo profesional como lo personal, y a pesar de que no hace mucho resultaba complejo construir aplicaciones para ellos, hoy en día es relativamente sencillo desarrollar programas, basta tomar algo de la abundante literatura existente, elegir un lenguaje de programación y descargar el software necesario que permita la instalación de un entorno de desarrollo apropiado para dicha </w:t>
      </w:r>
      <w:proofErr w:type="gramStart"/>
      <w:r w:rsidRPr="007C4419">
        <w:rPr>
          <w:rFonts w:ascii="Arial" w:hAnsi="Arial" w:cs="Arial"/>
          <w:sz w:val="22"/>
          <w:szCs w:val="22"/>
        </w:rPr>
        <w:t>actividad.(</w:t>
      </w:r>
      <w:proofErr w:type="gramEnd"/>
      <w:r w:rsidRPr="007C4419">
        <w:rPr>
          <w:rFonts w:ascii="Arial" w:hAnsi="Arial" w:cs="Arial"/>
          <w:sz w:val="22"/>
          <w:szCs w:val="22"/>
        </w:rPr>
        <w:t>10)</w:t>
      </w:r>
    </w:p>
    <w:p w14:paraId="6E655DC9" w14:textId="77777777" w:rsidR="007C4419" w:rsidRPr="007C4419" w:rsidRDefault="007C4419" w:rsidP="007C4419">
      <w:pPr>
        <w:rPr>
          <w:rFonts w:ascii="Arial" w:hAnsi="Arial" w:cs="Arial"/>
          <w:sz w:val="22"/>
          <w:szCs w:val="22"/>
        </w:rPr>
      </w:pPr>
      <w:r w:rsidRPr="007C4419">
        <w:rPr>
          <w:rFonts w:ascii="Arial" w:hAnsi="Arial" w:cs="Arial"/>
          <w:sz w:val="22"/>
          <w:szCs w:val="22"/>
        </w:rPr>
        <w:t>A diferencia de la web, las aplicaciones móviles están disponibles para su ejecución en forma instantánea: basta que el usuario toque su ícono para que ésta se inicie, sin necesidad de abrir un navegador, escribir direcciones web o usar buscadores. En un mundo donde la inmediatez es primordial, la app está ahí para ser usada sin más demora. (11)</w:t>
      </w:r>
    </w:p>
    <w:p w14:paraId="41CBD57D" w14:textId="77777777" w:rsidR="007C4419" w:rsidRPr="007C4419" w:rsidRDefault="007C4419" w:rsidP="007C4419">
      <w:pPr>
        <w:rPr>
          <w:rFonts w:ascii="Arial" w:hAnsi="Arial" w:cs="Arial"/>
          <w:sz w:val="22"/>
          <w:szCs w:val="22"/>
        </w:rPr>
      </w:pPr>
      <w:r w:rsidRPr="007C4419">
        <w:rPr>
          <w:rFonts w:ascii="Arial" w:hAnsi="Arial" w:cs="Arial"/>
          <w:sz w:val="22"/>
          <w:szCs w:val="22"/>
        </w:rPr>
        <w:t>Con el uso de aplicaciones móviles los usuarios disminuyen procesos manuales, errores en la captura de datos y tareas ineficientes. Además, se comunican mejor y comparten información con mayor fluidez, lo que resulta en incrementos en los niveles de productividad y ganancia.</w:t>
      </w:r>
    </w:p>
    <w:p w14:paraId="43CA04C9"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IMPACTO DE LAS APLICACIONES MÓVILES EN LA SOCIEDAD Y LOS NEGOCIOS.</w:t>
      </w:r>
    </w:p>
    <w:p w14:paraId="38266DD5" w14:textId="32CC772D" w:rsidR="007C4419" w:rsidRDefault="007C4419" w:rsidP="007C4419">
      <w:pPr>
        <w:rPr>
          <w:rFonts w:ascii="Arial" w:hAnsi="Arial" w:cs="Arial"/>
          <w:sz w:val="22"/>
          <w:szCs w:val="22"/>
        </w:rPr>
      </w:pPr>
      <w:r w:rsidRPr="007C4419">
        <w:rPr>
          <w:rFonts w:ascii="Arial" w:hAnsi="Arial" w:cs="Arial"/>
          <w:sz w:val="22"/>
          <w:szCs w:val="22"/>
        </w:rPr>
        <w:t>Durante la última década, el porcentaje de tráfico web global en dispositivos móviles ha significativo significativamente, pasando del 6,09% en 2011 al 56,75% en julio de 2021 (14). En Cuba, este porcentaje es aún mayor, representando el 72,33 % (</w:t>
      </w:r>
      <w:proofErr w:type="gramStart"/>
      <w:r w:rsidRPr="007C4419">
        <w:rPr>
          <w:rFonts w:ascii="Arial" w:hAnsi="Arial" w:cs="Arial"/>
          <w:sz w:val="22"/>
          <w:szCs w:val="22"/>
        </w:rPr>
        <w:t>11)del</w:t>
      </w:r>
      <w:proofErr w:type="gramEnd"/>
      <w:r w:rsidRPr="007C4419">
        <w:rPr>
          <w:rFonts w:ascii="Arial" w:hAnsi="Arial" w:cs="Arial"/>
          <w:sz w:val="22"/>
          <w:szCs w:val="22"/>
        </w:rPr>
        <w:t xml:space="preserve"> acceso a internet en 2021, frente al 27,67% (11) por computadora de escritorio. Para muchas empresas, la integración del desarrollo de aplicaciones móviles en una estrategia más amplia basada en microservicios nativos de la nube ofrece múltiples beneficios, como el aumento de la productividad, la reducción de los costos y la mejora de la seguridad, entre otros (7)</w:t>
      </w:r>
      <w:commentRangeStart w:id="8"/>
      <w:commentRangeEnd w:id="8"/>
      <w:r w:rsidRPr="007C4419">
        <w:rPr>
          <w:rFonts w:ascii="Arial" w:hAnsi="Arial" w:cs="Arial"/>
          <w:sz w:val="22"/>
          <w:szCs w:val="22"/>
        </w:rPr>
        <w:t>.</w:t>
      </w:r>
    </w:p>
    <w:p w14:paraId="6904BC8E" w14:textId="75C2912A" w:rsidR="007C4419" w:rsidRDefault="007C4419" w:rsidP="007C4419">
      <w:pPr>
        <w:rPr>
          <w:rFonts w:ascii="Arial" w:hAnsi="Arial" w:cs="Arial"/>
          <w:sz w:val="22"/>
          <w:szCs w:val="22"/>
        </w:rPr>
      </w:pPr>
    </w:p>
    <w:p w14:paraId="4447E295" w14:textId="77777777" w:rsidR="007C4419" w:rsidRPr="007C4419" w:rsidRDefault="007C4419" w:rsidP="007C4419">
      <w:pPr>
        <w:rPr>
          <w:rFonts w:ascii="Arial" w:hAnsi="Arial" w:cs="Arial"/>
          <w:sz w:val="22"/>
          <w:szCs w:val="22"/>
        </w:rPr>
      </w:pPr>
    </w:p>
    <w:p w14:paraId="355063EA"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lastRenderedPageBreak/>
        <w:t>SISTEMAS EXISTENTES VINCULADOS A LOS PROCESOS DE INCUBACIÓN</w:t>
      </w:r>
    </w:p>
    <w:p w14:paraId="6815D22F"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el mercado internacional existen sistemas que se vincula a los procesos de incubación y nos ayudan en la toma de decisiones </w:t>
      </w:r>
      <w:proofErr w:type="gramStart"/>
      <w:r w:rsidRPr="007C4419">
        <w:rPr>
          <w:rFonts w:ascii="Arial" w:hAnsi="Arial" w:cs="Arial"/>
          <w:sz w:val="22"/>
          <w:szCs w:val="22"/>
        </w:rPr>
        <w:t>como</w:t>
      </w:r>
      <w:proofErr w:type="gramEnd"/>
      <w:r w:rsidRPr="007C4419">
        <w:rPr>
          <w:rFonts w:ascii="Arial" w:hAnsi="Arial" w:cs="Arial"/>
          <w:sz w:val="22"/>
          <w:szCs w:val="22"/>
        </w:rPr>
        <w:t xml:space="preserve"> por ejemplo:</w:t>
      </w:r>
    </w:p>
    <w:p w14:paraId="282D4E89" w14:textId="77777777" w:rsidR="007C4419" w:rsidRPr="007C4419" w:rsidRDefault="007C4419" w:rsidP="007C4419">
      <w:pPr>
        <w:rPr>
          <w:rFonts w:ascii="Arial" w:hAnsi="Arial" w:cs="Arial"/>
          <w:sz w:val="22"/>
          <w:szCs w:val="22"/>
        </w:rPr>
      </w:pPr>
      <w:proofErr w:type="spellStart"/>
      <w:r w:rsidRPr="007C4419">
        <w:rPr>
          <w:rFonts w:ascii="Arial" w:hAnsi="Arial" w:cs="Arial"/>
          <w:b/>
          <w:bCs/>
          <w:sz w:val="22"/>
          <w:szCs w:val="22"/>
        </w:rPr>
        <w:t>River</w:t>
      </w:r>
      <w:proofErr w:type="spellEnd"/>
      <w:r w:rsidRPr="007C4419">
        <w:rPr>
          <w:rFonts w:ascii="Arial" w:hAnsi="Arial" w:cs="Arial"/>
          <w:b/>
          <w:bCs/>
          <w:sz w:val="22"/>
          <w:szCs w:val="22"/>
        </w:rPr>
        <w:t xml:space="preserve"> </w:t>
      </w:r>
      <w:proofErr w:type="spellStart"/>
      <w:r w:rsidRPr="007C4419">
        <w:rPr>
          <w:rFonts w:ascii="Arial" w:hAnsi="Arial" w:cs="Arial"/>
          <w:b/>
          <w:bCs/>
          <w:sz w:val="22"/>
          <w:szCs w:val="22"/>
        </w:rPr>
        <w:t>CovApp</w:t>
      </w:r>
      <w:proofErr w:type="spellEnd"/>
      <w:r w:rsidRPr="007C4419">
        <w:rPr>
          <w:rFonts w:ascii="Arial" w:hAnsi="Arial" w:cs="Arial"/>
          <w:sz w:val="22"/>
          <w:szCs w:val="22"/>
        </w:rPr>
        <w:t xml:space="preserve"> es una aplicación para móviles Android creada por la empresa </w:t>
      </w:r>
      <w:proofErr w:type="spellStart"/>
      <w:r w:rsidRPr="007C4419">
        <w:rPr>
          <w:rFonts w:ascii="Arial" w:hAnsi="Arial" w:cs="Arial"/>
          <w:sz w:val="22"/>
          <w:szCs w:val="22"/>
        </w:rPr>
        <w:t>River</w:t>
      </w:r>
      <w:proofErr w:type="spellEnd"/>
      <w:r w:rsidRPr="007C4419">
        <w:rPr>
          <w:rFonts w:ascii="Arial" w:hAnsi="Arial" w:cs="Arial"/>
          <w:sz w:val="22"/>
          <w:szCs w:val="22"/>
        </w:rPr>
        <w:t xml:space="preserve"> </w:t>
      </w:r>
      <w:proofErr w:type="spellStart"/>
      <w:r w:rsidRPr="007C4419">
        <w:rPr>
          <w:rFonts w:ascii="Arial" w:hAnsi="Arial" w:cs="Arial"/>
          <w:sz w:val="22"/>
          <w:szCs w:val="22"/>
        </w:rPr>
        <w:t>Systems</w:t>
      </w:r>
      <w:proofErr w:type="spellEnd"/>
      <w:r w:rsidRPr="007C4419">
        <w:rPr>
          <w:rFonts w:ascii="Arial" w:hAnsi="Arial" w:cs="Arial"/>
          <w:sz w:val="22"/>
          <w:szCs w:val="22"/>
        </w:rPr>
        <w:t xml:space="preserve"> que le permite hacer un seguimiento de todos sus procesos de incubación y le ayuda con valiosas alertas diarias. En ella se puede seleccionar el tipo de incubadora, su capacidad, los   accesorios correspondientes, las especies que se van a incubar y los niveles de temperatura y humedad establecidos en la máquina. puedes seleccionar las horas en las que prefieres recibir las alertas, para que puedas organizar tus compromisos diarios de la mejor manera </w:t>
      </w:r>
      <w:proofErr w:type="gramStart"/>
      <w:r w:rsidRPr="007C4419">
        <w:rPr>
          <w:rFonts w:ascii="Arial" w:hAnsi="Arial" w:cs="Arial"/>
          <w:sz w:val="22"/>
          <w:szCs w:val="22"/>
        </w:rPr>
        <w:t>posible(</w:t>
      </w:r>
      <w:proofErr w:type="gramEnd"/>
      <w:r w:rsidRPr="007C4419">
        <w:rPr>
          <w:rFonts w:ascii="Arial" w:hAnsi="Arial" w:cs="Arial"/>
          <w:sz w:val="22"/>
          <w:szCs w:val="22"/>
        </w:rPr>
        <w:t>9).</w:t>
      </w:r>
    </w:p>
    <w:p w14:paraId="1799B277" w14:textId="295D48C1" w:rsidR="007C4419" w:rsidRPr="007C4419" w:rsidRDefault="007C4419" w:rsidP="007C4419">
      <w:pPr>
        <w:rPr>
          <w:rFonts w:ascii="Arial" w:hAnsi="Arial" w:cs="Arial"/>
          <w:sz w:val="22"/>
          <w:szCs w:val="22"/>
        </w:rPr>
      </w:pPr>
      <w:r w:rsidRPr="007C4419">
        <w:rPr>
          <w:rFonts w:ascii="Arial" w:hAnsi="Arial" w:cs="Arial"/>
          <w:sz w:val="22"/>
          <w:szCs w:val="22"/>
        </w:rPr>
        <w:t xml:space="preserve">Esta aplicación cumple lo que </w:t>
      </w:r>
      <w:proofErr w:type="gramStart"/>
      <w:r w:rsidRPr="007C4419">
        <w:rPr>
          <w:rFonts w:ascii="Arial" w:hAnsi="Arial" w:cs="Arial"/>
          <w:sz w:val="22"/>
          <w:szCs w:val="22"/>
        </w:rPr>
        <w:t>promete</w:t>
      </w:r>
      <w:proofErr w:type="gramEnd"/>
      <w:r w:rsidRPr="007C4419">
        <w:rPr>
          <w:rFonts w:ascii="Arial" w:hAnsi="Arial" w:cs="Arial"/>
          <w:sz w:val="22"/>
          <w:szCs w:val="22"/>
        </w:rPr>
        <w:t xml:space="preserve"> pero no se podría utilizar para nuestro país, ya que las incubadoras compatibles con estas son de la propia empresa </w:t>
      </w:r>
      <w:proofErr w:type="spellStart"/>
      <w:r w:rsidRPr="007C4419">
        <w:rPr>
          <w:rFonts w:ascii="Arial" w:hAnsi="Arial" w:cs="Arial"/>
          <w:sz w:val="22"/>
          <w:szCs w:val="22"/>
        </w:rPr>
        <w:t>River</w:t>
      </w:r>
      <w:proofErr w:type="spellEnd"/>
      <w:r w:rsidRPr="007C4419">
        <w:rPr>
          <w:rFonts w:ascii="Arial" w:hAnsi="Arial" w:cs="Arial"/>
          <w:sz w:val="22"/>
          <w:szCs w:val="22"/>
        </w:rPr>
        <w:t xml:space="preserve"> y además no son del tipo industrial sino rusticas. </w:t>
      </w:r>
    </w:p>
    <w:p w14:paraId="4A7DA753" w14:textId="7ABCD72C" w:rsidR="007C4419" w:rsidRPr="007C4419" w:rsidRDefault="007C4419" w:rsidP="007C4419">
      <w:pPr>
        <w:rPr>
          <w:rFonts w:ascii="Arial" w:hAnsi="Arial" w:cs="Arial"/>
          <w:b/>
          <w:bCs/>
          <w:sz w:val="22"/>
          <w:szCs w:val="22"/>
        </w:rPr>
      </w:pPr>
      <w:r w:rsidRPr="007C4419">
        <w:rPr>
          <w:rFonts w:ascii="Arial" w:hAnsi="Arial" w:cs="Arial"/>
          <w:sz w:val="22"/>
          <w:szCs w:val="22"/>
        </w:rPr>
        <w:t xml:space="preserve">En </w:t>
      </w:r>
      <w:r w:rsidRPr="007C4419">
        <w:rPr>
          <w:rFonts w:ascii="Arial" w:hAnsi="Arial" w:cs="Arial"/>
          <w:b/>
          <w:bCs/>
          <w:sz w:val="22"/>
          <w:szCs w:val="22"/>
        </w:rPr>
        <w:t xml:space="preserve">nuestro </w:t>
      </w:r>
      <w:proofErr w:type="gramStart"/>
      <w:r w:rsidRPr="007C4419">
        <w:rPr>
          <w:rFonts w:ascii="Arial" w:hAnsi="Arial" w:cs="Arial"/>
          <w:b/>
          <w:bCs/>
          <w:sz w:val="22"/>
          <w:szCs w:val="22"/>
        </w:rPr>
        <w:t>país</w:t>
      </w:r>
      <w:proofErr w:type="gramEnd"/>
      <w:r w:rsidRPr="007C4419">
        <w:rPr>
          <w:rFonts w:ascii="Arial" w:hAnsi="Arial" w:cs="Arial"/>
          <w:sz w:val="22"/>
          <w:szCs w:val="22"/>
        </w:rPr>
        <w:t xml:space="preserve"> aunque existen incubadoras automatizadas, no existe ninguna solución informática para el monitoreo de los procesos de incubación de forma remota por esta cadencia es que se brinda una solución en este proyecto. </w:t>
      </w:r>
    </w:p>
    <w:p w14:paraId="5188F032"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 xml:space="preserve">HERRAMIENTAS Y TECNOLOGÍAS </w:t>
      </w:r>
    </w:p>
    <w:p w14:paraId="77ACB8AA" w14:textId="4C4A4BC2" w:rsidR="007C4419" w:rsidRDefault="007C4419" w:rsidP="007C4419">
      <w:pPr>
        <w:pStyle w:val="Textoindependiente1"/>
        <w:rPr>
          <w:rFonts w:cs="Arial"/>
          <w:szCs w:val="22"/>
        </w:rPr>
      </w:pPr>
      <w:r w:rsidRPr="007C4419">
        <w:rPr>
          <w:rFonts w:cs="Arial"/>
          <w:szCs w:val="22"/>
        </w:rPr>
        <w:t>En la realización de este trabajo fue necesario apoyarse en varias herramientas y tecnologías, de las cuales serán expuestas a continuación.</w:t>
      </w:r>
    </w:p>
    <w:p w14:paraId="0B4D8898"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ENTORNO DE DESARROLLO INTEGRADO (IDE)</w:t>
      </w:r>
    </w:p>
    <w:p w14:paraId="387DD74E" w14:textId="77777777" w:rsidR="007C4419" w:rsidRPr="007C4419" w:rsidRDefault="007C4419" w:rsidP="007C4419">
      <w:pPr>
        <w:rPr>
          <w:rFonts w:ascii="Arial" w:hAnsi="Arial" w:cs="Arial"/>
          <w:sz w:val="22"/>
          <w:szCs w:val="22"/>
        </w:rPr>
      </w:pPr>
      <w:r w:rsidRPr="007C4419">
        <w:rPr>
          <w:rFonts w:ascii="Arial" w:hAnsi="Arial" w:cs="Arial"/>
          <w:sz w:val="22"/>
          <w:szCs w:val="22"/>
        </w:rPr>
        <w:t>En el desarrollo de Android, el IDE oficial y más utilizado por los desarrolladores es Android Studio. La creación de aplicaciones de Android con Android Studio significa que no solo se obtiene un potente editor de código respaldado por interesantes herramientas para desarrolladores, sino que también se tiene acceso a funciones avanzadas que potencian la experiencia del desarrollador. (4)</w:t>
      </w:r>
    </w:p>
    <w:p w14:paraId="4EB9ABFE" w14:textId="77777777" w:rsidR="007C4419" w:rsidRPr="007C4419" w:rsidRDefault="007C4419" w:rsidP="007C4419">
      <w:pPr>
        <w:rPr>
          <w:rFonts w:ascii="Arial" w:hAnsi="Arial" w:cs="Arial"/>
          <w:sz w:val="22"/>
          <w:szCs w:val="22"/>
        </w:rPr>
      </w:pPr>
      <w:r w:rsidRPr="007C4419">
        <w:rPr>
          <w:rFonts w:ascii="Arial" w:hAnsi="Arial" w:cs="Arial"/>
          <w:sz w:val="22"/>
          <w:szCs w:val="22"/>
        </w:rPr>
        <w:t>Algunas de estas características incluyen:</w:t>
      </w:r>
    </w:p>
    <w:p w14:paraId="44081540"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Un emulador repleto de funciones que ofrece un gran rendimiento.</w:t>
      </w:r>
    </w:p>
    <w:p w14:paraId="05241A4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Un sistema de construcción flexible basado en </w:t>
      </w:r>
      <w:proofErr w:type="spellStart"/>
      <w:r w:rsidRPr="007C4419">
        <w:rPr>
          <w:rFonts w:ascii="Arial" w:hAnsi="Arial" w:cs="Arial"/>
          <w:sz w:val="22"/>
          <w:szCs w:val="22"/>
        </w:rPr>
        <w:t>Gradle</w:t>
      </w:r>
      <w:proofErr w:type="spellEnd"/>
      <w:r w:rsidRPr="007C4419">
        <w:rPr>
          <w:rFonts w:ascii="Arial" w:hAnsi="Arial" w:cs="Arial"/>
          <w:sz w:val="22"/>
          <w:szCs w:val="22"/>
        </w:rPr>
        <w:t>.</w:t>
      </w:r>
    </w:p>
    <w:p w14:paraId="55101FEE"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Amplia gama de </w:t>
      </w:r>
      <w:proofErr w:type="spellStart"/>
      <w:r w:rsidRPr="007C4419">
        <w:rPr>
          <w:rFonts w:ascii="Arial" w:hAnsi="Arial" w:cs="Arial"/>
          <w:sz w:val="22"/>
          <w:szCs w:val="22"/>
        </w:rPr>
        <w:t>frameworks</w:t>
      </w:r>
      <w:proofErr w:type="spellEnd"/>
      <w:r w:rsidRPr="007C4419">
        <w:rPr>
          <w:rFonts w:ascii="Arial" w:hAnsi="Arial" w:cs="Arial"/>
          <w:sz w:val="22"/>
          <w:szCs w:val="22"/>
        </w:rPr>
        <w:t xml:space="preserve"> y herramientas de prueba.</w:t>
      </w:r>
    </w:p>
    <w:p w14:paraId="66A5D20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lastRenderedPageBreak/>
        <w:t>• Soporte para la importación de código de muestra y características de aplicaciones reutilizables a través de plantillas de código e integración de GitHub.</w:t>
      </w:r>
    </w:p>
    <w:p w14:paraId="0276B428"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Integración de Google Cloud </w:t>
      </w:r>
      <w:proofErr w:type="spellStart"/>
      <w:r w:rsidRPr="007C4419">
        <w:rPr>
          <w:rFonts w:ascii="Arial" w:hAnsi="Arial" w:cs="Arial"/>
          <w:sz w:val="22"/>
          <w:szCs w:val="22"/>
        </w:rPr>
        <w:t>Platform</w:t>
      </w:r>
      <w:proofErr w:type="spellEnd"/>
      <w:r w:rsidRPr="007C4419">
        <w:rPr>
          <w:rFonts w:ascii="Arial" w:hAnsi="Arial" w:cs="Arial"/>
          <w:sz w:val="22"/>
          <w:szCs w:val="22"/>
        </w:rPr>
        <w:t>.</w:t>
      </w:r>
    </w:p>
    <w:p w14:paraId="1EEA07B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Compatibilidad con C ++ y </w:t>
      </w:r>
      <w:proofErr w:type="spellStart"/>
      <w:r w:rsidRPr="007C4419">
        <w:rPr>
          <w:rFonts w:ascii="Arial" w:hAnsi="Arial" w:cs="Arial"/>
          <w:sz w:val="22"/>
          <w:szCs w:val="22"/>
        </w:rPr>
        <w:t>Native</w:t>
      </w:r>
      <w:proofErr w:type="spellEnd"/>
      <w:r w:rsidRPr="007C4419">
        <w:rPr>
          <w:rFonts w:ascii="Arial" w:hAnsi="Arial" w:cs="Arial"/>
          <w:sz w:val="22"/>
          <w:szCs w:val="22"/>
        </w:rPr>
        <w:t xml:space="preserve"> </w:t>
      </w:r>
      <w:proofErr w:type="spellStart"/>
      <w:r w:rsidRPr="007C4419">
        <w:rPr>
          <w:rFonts w:ascii="Arial" w:hAnsi="Arial" w:cs="Arial"/>
          <w:sz w:val="22"/>
          <w:szCs w:val="22"/>
        </w:rPr>
        <w:t>Development</w:t>
      </w:r>
      <w:proofErr w:type="spellEnd"/>
      <w:r w:rsidRPr="007C4419">
        <w:rPr>
          <w:rFonts w:ascii="Arial" w:hAnsi="Arial" w:cs="Arial"/>
          <w:sz w:val="22"/>
          <w:szCs w:val="22"/>
        </w:rPr>
        <w:t xml:space="preserve"> Kit (NDK).</w:t>
      </w:r>
    </w:p>
    <w:p w14:paraId="1336151B"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Otra ventaja de desarrollar con Android Studio es que, como IDE, permite crear aplicaciones nativas en prácticamente cualquier sistema operativo, ya sea Windows, Mac o Linux. Sin embargo, para hacerlo, se necesitará instalar un kit de desarrollo de Java (JDK). Entre otras herramientas de desarrollo, un JDK incluye Java </w:t>
      </w:r>
      <w:proofErr w:type="spellStart"/>
      <w:r w:rsidRPr="007C4419">
        <w:rPr>
          <w:rFonts w:ascii="Arial" w:hAnsi="Arial" w:cs="Arial"/>
          <w:sz w:val="22"/>
          <w:szCs w:val="22"/>
        </w:rPr>
        <w:t>Runtime</w:t>
      </w:r>
      <w:proofErr w:type="spellEnd"/>
      <w:r w:rsidRPr="007C4419">
        <w:rPr>
          <w:rFonts w:ascii="Arial" w:hAnsi="Arial" w:cs="Arial"/>
          <w:sz w:val="22"/>
          <w:szCs w:val="22"/>
        </w:rPr>
        <w:t xml:space="preserve"> </w:t>
      </w:r>
      <w:proofErr w:type="spellStart"/>
      <w:r w:rsidRPr="007C4419">
        <w:rPr>
          <w:rFonts w:ascii="Arial" w:hAnsi="Arial" w:cs="Arial"/>
          <w:sz w:val="22"/>
          <w:szCs w:val="22"/>
        </w:rPr>
        <w:t>Environment</w:t>
      </w:r>
      <w:proofErr w:type="spellEnd"/>
      <w:r w:rsidRPr="007C4419">
        <w:rPr>
          <w:rFonts w:ascii="Arial" w:hAnsi="Arial" w:cs="Arial"/>
          <w:sz w:val="22"/>
          <w:szCs w:val="22"/>
        </w:rPr>
        <w:t xml:space="preserve"> (JRE), un intérprete de código (Java) y un compilador (</w:t>
      </w:r>
      <w:proofErr w:type="spellStart"/>
      <w:r w:rsidRPr="007C4419">
        <w:rPr>
          <w:rFonts w:ascii="Arial" w:hAnsi="Arial" w:cs="Arial"/>
          <w:sz w:val="22"/>
          <w:szCs w:val="22"/>
        </w:rPr>
        <w:t>javac</w:t>
      </w:r>
      <w:proofErr w:type="spellEnd"/>
      <w:r w:rsidRPr="007C4419">
        <w:rPr>
          <w:rFonts w:ascii="Arial" w:hAnsi="Arial" w:cs="Arial"/>
          <w:sz w:val="22"/>
          <w:szCs w:val="22"/>
        </w:rPr>
        <w:t xml:space="preserve">). Con el JDK configurado, se podrá instalar Android Studio y comenzar a construir la aplicación. (4) </w:t>
      </w:r>
    </w:p>
    <w:p w14:paraId="1CD46455" w14:textId="77777777" w:rsidR="007C4419" w:rsidRPr="007C4419" w:rsidRDefault="007C4419" w:rsidP="007C4419">
      <w:pPr>
        <w:rPr>
          <w:rFonts w:ascii="Arial" w:hAnsi="Arial" w:cs="Arial"/>
          <w:sz w:val="22"/>
          <w:szCs w:val="22"/>
        </w:rPr>
      </w:pPr>
      <w:r w:rsidRPr="007C4419">
        <w:rPr>
          <w:rFonts w:ascii="Arial" w:hAnsi="Arial" w:cs="Arial"/>
          <w:sz w:val="22"/>
          <w:szCs w:val="22"/>
        </w:rPr>
        <w:t>Cuando se trata de la elección del marco de trabajo, Android Studio es una elección</w:t>
      </w:r>
    </w:p>
    <w:p w14:paraId="1B19DB36" w14:textId="77777777" w:rsidR="007C4419" w:rsidRPr="007C4419" w:rsidRDefault="007C4419" w:rsidP="007C4419">
      <w:pPr>
        <w:rPr>
          <w:rFonts w:ascii="Arial" w:hAnsi="Arial" w:cs="Arial"/>
          <w:sz w:val="22"/>
          <w:szCs w:val="22"/>
        </w:rPr>
      </w:pPr>
      <w:r w:rsidRPr="007C4419">
        <w:rPr>
          <w:rFonts w:ascii="Arial" w:hAnsi="Arial" w:cs="Arial"/>
          <w:sz w:val="22"/>
          <w:szCs w:val="22"/>
        </w:rPr>
        <w:t>común entre los desarrolladores de Android. Teniendo en cuenta su amplia oferta de funciones, no es difícil ver los motivos.</w:t>
      </w:r>
    </w:p>
    <w:p w14:paraId="49FB6149" w14:textId="77777777" w:rsidR="007C4419" w:rsidRPr="007C4419" w:rsidRDefault="007C4419" w:rsidP="007C4419">
      <w:pPr>
        <w:rPr>
          <w:rFonts w:ascii="Arial" w:hAnsi="Arial" w:cs="Arial"/>
          <w:sz w:val="22"/>
          <w:szCs w:val="22"/>
          <w:lang w:val="es-MX"/>
        </w:rPr>
      </w:pPr>
      <w:r w:rsidRPr="007C4419">
        <w:rPr>
          <w:rFonts w:ascii="Arial" w:hAnsi="Arial" w:cs="Arial"/>
          <w:sz w:val="22"/>
          <w:szCs w:val="22"/>
        </w:rPr>
        <w:t xml:space="preserve">Algunas de las aplicaciones nativas más populares creadas con Android Studio incluyen </w:t>
      </w:r>
      <w:r w:rsidRPr="007C4419">
        <w:rPr>
          <w:rFonts w:ascii="Arial" w:hAnsi="Arial" w:cs="Arial"/>
          <w:sz w:val="22"/>
          <w:szCs w:val="22"/>
          <w:lang w:val="es-MX"/>
        </w:rPr>
        <w:t>WhatsApp Messenger, LinkedIn, Netflix, Evernote, Uber, etc.</w:t>
      </w:r>
    </w:p>
    <w:p w14:paraId="4BD00FFA"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Ventajas</w:t>
      </w:r>
    </w:p>
    <w:p w14:paraId="0801B73A"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Software de código abierto de uso gratuito.</w:t>
      </w:r>
    </w:p>
    <w:p w14:paraId="44DED189"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Admite la traducción automática de Java-</w:t>
      </w:r>
      <w:proofErr w:type="spellStart"/>
      <w:r w:rsidRPr="007C4419">
        <w:rPr>
          <w:rFonts w:ascii="Arial" w:hAnsi="Arial" w:cs="Arial"/>
          <w:sz w:val="22"/>
          <w:szCs w:val="22"/>
        </w:rPr>
        <w:t>Kotlin</w:t>
      </w:r>
      <w:proofErr w:type="spellEnd"/>
      <w:r w:rsidRPr="007C4419">
        <w:rPr>
          <w:rFonts w:ascii="Arial" w:hAnsi="Arial" w:cs="Arial"/>
          <w:sz w:val="22"/>
          <w:szCs w:val="22"/>
        </w:rPr>
        <w:t>.</w:t>
      </w:r>
    </w:p>
    <w:p w14:paraId="331947B7"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Diseño de editor intuitivo e interfaz flexible (admite la edición de temas).</w:t>
      </w:r>
    </w:p>
    <w:p w14:paraId="6BE1143D"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Eficiente actualización de las bibliotecas.</w:t>
      </w:r>
    </w:p>
    <w:p w14:paraId="34D2636B"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Excelente modo de depuración.</w:t>
      </w:r>
    </w:p>
    <w:p w14:paraId="063CD212"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Gran apoyo de la comunidad de desarrolladores.</w:t>
      </w:r>
    </w:p>
    <w:p w14:paraId="6653B9FA"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Desarrollo más seguro.</w:t>
      </w:r>
    </w:p>
    <w:p w14:paraId="3512A9ED"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Desarrollo intuitivo.</w:t>
      </w:r>
    </w:p>
    <w:p w14:paraId="280DB779"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Mejor presentación.</w:t>
      </w:r>
    </w:p>
    <w:p w14:paraId="314476A6"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Otorga a los desarrolladores acceso completo a las funciones del dispositivo de</w:t>
      </w:r>
    </w:p>
    <w:p w14:paraId="2A88820B"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destino.</w:t>
      </w:r>
    </w:p>
    <w:p w14:paraId="51F19B43" w14:textId="77777777" w:rsidR="007C4419" w:rsidRPr="007C4419" w:rsidRDefault="007C4419" w:rsidP="007C4419">
      <w:pPr>
        <w:rPr>
          <w:rFonts w:ascii="Arial" w:hAnsi="Arial" w:cs="Arial"/>
          <w:sz w:val="22"/>
          <w:szCs w:val="22"/>
        </w:rPr>
      </w:pPr>
    </w:p>
    <w:p w14:paraId="3CDE4D2E"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Desventajas</w:t>
      </w:r>
    </w:p>
    <w:p w14:paraId="3743B082"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Gran demanda de recursos de hardware.</w:t>
      </w:r>
    </w:p>
    <w:p w14:paraId="3AD73A0D"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El emulador se inicia con bastante lentitud.</w:t>
      </w:r>
    </w:p>
    <w:p w14:paraId="6DDAE1DB"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xml:space="preserve">• Manejo de base de código dedicada solo para la plataforma </w:t>
      </w:r>
      <w:proofErr w:type="gramStart"/>
      <w:r w:rsidRPr="007C4419">
        <w:rPr>
          <w:rFonts w:ascii="Arial" w:hAnsi="Arial" w:cs="Arial"/>
          <w:sz w:val="22"/>
          <w:szCs w:val="22"/>
        </w:rPr>
        <w:t>Android.(</w:t>
      </w:r>
      <w:proofErr w:type="gramEnd"/>
      <w:r w:rsidRPr="007C4419">
        <w:rPr>
          <w:rFonts w:ascii="Arial" w:hAnsi="Arial" w:cs="Arial"/>
          <w:sz w:val="22"/>
          <w:szCs w:val="22"/>
        </w:rPr>
        <w:t>4)</w:t>
      </w:r>
    </w:p>
    <w:p w14:paraId="0117864C"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un resumen basado en las estadísticas de utilización de los dispositivos móviles en el mundo y en Cuba con respecto a sus sistemas operativos, Android se muestra como líder del mercado. El dominio de Android en la industria, la licencia Open </w:t>
      </w:r>
      <w:proofErr w:type="spellStart"/>
      <w:r w:rsidRPr="007C4419">
        <w:rPr>
          <w:rFonts w:ascii="Arial" w:hAnsi="Arial" w:cs="Arial"/>
          <w:sz w:val="22"/>
          <w:szCs w:val="22"/>
        </w:rPr>
        <w:t>Source</w:t>
      </w:r>
      <w:proofErr w:type="spellEnd"/>
      <w:r w:rsidRPr="007C4419">
        <w:rPr>
          <w:rFonts w:ascii="Arial" w:hAnsi="Arial" w:cs="Arial"/>
          <w:sz w:val="22"/>
          <w:szCs w:val="22"/>
        </w:rPr>
        <w:t xml:space="preserve"> que mantiene, la inmensa comunidad de la cual dispone, el rendimiento que brinda su sistema y el gran soporte que ofrece Google como encargado de la tecnología, hacen que Android sea una elección segura para desarrollar la aplicación.</w:t>
      </w:r>
    </w:p>
    <w:p w14:paraId="7E87CF46"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LENGUAJE DE PROGRAMACIÓN</w:t>
      </w:r>
    </w:p>
    <w:p w14:paraId="3B279D14"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El lenguaje de programación seleccionado para el desarrollo de la aplicación para móviles es </w:t>
      </w:r>
      <w:proofErr w:type="spellStart"/>
      <w:r w:rsidRPr="007C4419">
        <w:rPr>
          <w:rFonts w:ascii="Arial" w:hAnsi="Arial" w:cs="Arial"/>
          <w:sz w:val="22"/>
          <w:szCs w:val="22"/>
        </w:rPr>
        <w:t>Kotlin</w:t>
      </w:r>
      <w:proofErr w:type="spellEnd"/>
      <w:r w:rsidRPr="007C4419">
        <w:rPr>
          <w:rFonts w:ascii="Arial" w:hAnsi="Arial" w:cs="Arial"/>
          <w:sz w:val="22"/>
          <w:szCs w:val="22"/>
        </w:rPr>
        <w:t xml:space="preserve"> ya ha sido un lenguaje oficial para el desarrollo de Android desde hace un tiempo, y Google incluso ha ido tan lejos como para convertirlo en la opción preferida para el desarrollo de Android. (13)</w:t>
      </w:r>
    </w:p>
    <w:p w14:paraId="1C348CB1" w14:textId="4D2C2D23" w:rsidR="007C4419" w:rsidRPr="007C4419" w:rsidRDefault="007C4419" w:rsidP="007C4419">
      <w:pPr>
        <w:rPr>
          <w:rFonts w:ascii="Arial" w:hAnsi="Arial" w:cs="Arial"/>
          <w:sz w:val="22"/>
          <w:szCs w:val="22"/>
        </w:rPr>
      </w:pPr>
      <w:proofErr w:type="spellStart"/>
      <w:r w:rsidRPr="007C4419">
        <w:rPr>
          <w:rFonts w:ascii="Arial" w:hAnsi="Arial" w:cs="Arial"/>
          <w:sz w:val="22"/>
          <w:szCs w:val="22"/>
        </w:rPr>
        <w:t>Kotlin</w:t>
      </w:r>
      <w:proofErr w:type="spellEnd"/>
      <w:r w:rsidRPr="007C4419">
        <w:rPr>
          <w:rFonts w:ascii="Arial" w:hAnsi="Arial" w:cs="Arial"/>
          <w:sz w:val="22"/>
          <w:szCs w:val="22"/>
        </w:rPr>
        <w:t xml:space="preserve"> se ejecuta en la máquina virtual de Java (JVM). También es completamente interoperable con Java y no ralentiza ni aumenta el tamaño de los archivos. La diferencia es que </w:t>
      </w:r>
      <w:proofErr w:type="spellStart"/>
      <w:r w:rsidRPr="007C4419">
        <w:rPr>
          <w:rFonts w:ascii="Arial" w:hAnsi="Arial" w:cs="Arial"/>
          <w:sz w:val="22"/>
          <w:szCs w:val="22"/>
        </w:rPr>
        <w:t>Kotlin</w:t>
      </w:r>
      <w:proofErr w:type="spellEnd"/>
      <w:r w:rsidRPr="007C4419">
        <w:rPr>
          <w:rFonts w:ascii="Arial" w:hAnsi="Arial" w:cs="Arial"/>
          <w:sz w:val="22"/>
          <w:szCs w:val="22"/>
        </w:rPr>
        <w:t xml:space="preserve"> requiere menos código estándar, lo que significa que es un sistema optimizado y fácil de leer. También elimina errores como las excepciones de punto nulo e incluso le exime de terminar cada línea con punto y coma. Es genial si se está aprendiendo a desarrollar aplicaciones de Android. (13)</w:t>
      </w:r>
    </w:p>
    <w:p w14:paraId="27062D28"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API REST</w:t>
      </w:r>
    </w:p>
    <w:p w14:paraId="32FF1C9E"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Es una interfaz de programación de aplicaciones (API o API web) que se ajusta a los límites de la arquitectura REST y permite la interacción con los servicios web de </w:t>
      </w:r>
      <w:proofErr w:type="spellStart"/>
      <w:r w:rsidRPr="007C4419">
        <w:rPr>
          <w:rFonts w:ascii="Arial" w:hAnsi="Arial" w:cs="Arial"/>
          <w:sz w:val="22"/>
          <w:szCs w:val="22"/>
        </w:rPr>
        <w:t>RESTful</w:t>
      </w:r>
      <w:proofErr w:type="spellEnd"/>
      <w:r w:rsidRPr="007C4419">
        <w:rPr>
          <w:rFonts w:ascii="Arial" w:hAnsi="Arial" w:cs="Arial"/>
          <w:sz w:val="22"/>
          <w:szCs w:val="22"/>
        </w:rPr>
        <w:t xml:space="preserve">. El informático Roy Fielding es el creador de la transferencia de estado representacional (REST). </w:t>
      </w:r>
    </w:p>
    <w:p w14:paraId="7FF99F01"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Las API REST se comunican a través de solicitudes HTTP para realizar funciones estándar de base de datos, como crear, leer, actualizar y suprimir registros (también conocidos como CRUD) dentro de un recurso. Por ejemplo, una API REST utilizará una solicitud GET para recuperar un registro, una solicitud POST para crearlo, una solicitud PUT para actualizarlo y una solicitud DELETE para suprimirlo. Todos los métodos HTTP se pueden utilizar en llamadas API. Una API </w:t>
      </w:r>
      <w:r w:rsidRPr="007C4419">
        <w:rPr>
          <w:rFonts w:ascii="Arial" w:hAnsi="Arial" w:cs="Arial"/>
          <w:sz w:val="22"/>
          <w:szCs w:val="22"/>
        </w:rPr>
        <w:lastRenderedPageBreak/>
        <w:t xml:space="preserve">REST bien diseñada es similar a un sitio web que se ejecuta en un navegador web con funcionalidad HTTP incorporada. </w:t>
      </w:r>
    </w:p>
    <w:p w14:paraId="2655DFC0"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BASE DE DATOS</w:t>
      </w:r>
    </w:p>
    <w:p w14:paraId="4775A24A"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 base de datos (DB) es la forma más común de almacenar y administrar datos. Desde hace bastante tiempo, las bases de datos se manejan en el lado del servidor o en la nube y los dispositivos móviles solo se comunican con ellos a través de la red. Sin embargo, para hacer que las aplicaciones sean más receptivas y menos dependientes de la conectividad de la red, la tendencia del uso fuera de línea o la menor dependencia de la red está ganando popularidad. Hoy en día, las aplicaciones mantienen la base de datos localmente o hacen una copia en la nube y se sincronizan con ella una vez al día o cada vez que hay una conectividad de red por esto trabajo en este proyecto con la base de datos </w:t>
      </w:r>
      <w:proofErr w:type="spellStart"/>
      <w:r w:rsidRPr="007C4419">
        <w:rPr>
          <w:rFonts w:ascii="Arial" w:hAnsi="Arial" w:cs="Arial"/>
          <w:sz w:val="22"/>
          <w:szCs w:val="22"/>
        </w:rPr>
        <w:t>Room</w:t>
      </w:r>
      <w:proofErr w:type="spellEnd"/>
      <w:r w:rsidRPr="007C4419">
        <w:rPr>
          <w:rFonts w:ascii="Arial" w:hAnsi="Arial" w:cs="Arial"/>
          <w:sz w:val="22"/>
          <w:szCs w:val="22"/>
        </w:rPr>
        <w:t xml:space="preserve"> para </w:t>
      </w:r>
      <w:proofErr w:type="spellStart"/>
      <w:r w:rsidRPr="007C4419">
        <w:rPr>
          <w:rFonts w:ascii="Arial" w:hAnsi="Arial" w:cs="Arial"/>
          <w:sz w:val="22"/>
          <w:szCs w:val="22"/>
        </w:rPr>
        <w:t>android</w:t>
      </w:r>
      <w:proofErr w:type="spellEnd"/>
      <w:r w:rsidRPr="007C4419">
        <w:rPr>
          <w:rFonts w:ascii="Arial" w:hAnsi="Arial" w:cs="Arial"/>
          <w:sz w:val="22"/>
          <w:szCs w:val="22"/>
        </w:rPr>
        <w:t>.</w:t>
      </w:r>
    </w:p>
    <w:p w14:paraId="06DFCD0C" w14:textId="77777777" w:rsidR="007C4419" w:rsidRPr="007C4419" w:rsidRDefault="007C4419" w:rsidP="007C4419">
      <w:pPr>
        <w:rPr>
          <w:rFonts w:ascii="Arial" w:hAnsi="Arial" w:cs="Arial"/>
          <w:sz w:val="22"/>
          <w:szCs w:val="22"/>
        </w:rPr>
      </w:pPr>
      <w:proofErr w:type="spellStart"/>
      <w:r w:rsidRPr="007C4419">
        <w:rPr>
          <w:rFonts w:ascii="Arial" w:hAnsi="Arial" w:cs="Arial"/>
          <w:sz w:val="22"/>
          <w:szCs w:val="22"/>
        </w:rPr>
        <w:t>Room</w:t>
      </w:r>
      <w:proofErr w:type="spellEnd"/>
      <w:r w:rsidRPr="007C4419">
        <w:rPr>
          <w:rFonts w:ascii="Arial" w:hAnsi="Arial" w:cs="Arial"/>
          <w:sz w:val="22"/>
          <w:szCs w:val="22"/>
        </w:rPr>
        <w:t xml:space="preserve"> proporciona una capa de abstracción sobre SQLite que permite acceder a la base de datos sin problemas y, al mismo tiempo, aprovechar toda la potencia de </w:t>
      </w:r>
      <w:proofErr w:type="gramStart"/>
      <w:r w:rsidRPr="007C4419">
        <w:rPr>
          <w:rFonts w:ascii="Arial" w:hAnsi="Arial" w:cs="Arial"/>
          <w:sz w:val="22"/>
          <w:szCs w:val="22"/>
        </w:rPr>
        <w:t>SQLite.(</w:t>
      </w:r>
      <w:proofErr w:type="gramEnd"/>
      <w:r w:rsidRPr="007C4419">
        <w:rPr>
          <w:rFonts w:ascii="Arial" w:hAnsi="Arial" w:cs="Arial"/>
          <w:sz w:val="22"/>
          <w:szCs w:val="22"/>
        </w:rPr>
        <w:t>12)</w:t>
      </w:r>
    </w:p>
    <w:p w14:paraId="52CA08DE" w14:textId="77777777" w:rsidR="007C4419" w:rsidRPr="007C4419" w:rsidRDefault="007C4419" w:rsidP="007C4419">
      <w:pPr>
        <w:rPr>
          <w:rFonts w:ascii="Arial" w:hAnsi="Arial" w:cs="Arial"/>
          <w:sz w:val="22"/>
          <w:szCs w:val="22"/>
        </w:rPr>
      </w:pPr>
      <w:r w:rsidRPr="007C4419">
        <w:rPr>
          <w:rFonts w:ascii="Arial" w:hAnsi="Arial" w:cs="Arial"/>
          <w:sz w:val="22"/>
          <w:szCs w:val="22"/>
        </w:rPr>
        <w:t>Las aplicaciones que controlan grandes cantidades de datos estructurados pueden beneficiarse con la posibilidad de conservar esos datos localmente. El caso práctico más común es almacenar en caché datos relevantes. De esa manera, cuando el dispositivo no puede acceder a la red, el usuario de todos modos puede explorar ese contenido mientras está desconectado. Cualquier cambio de contenido iniciado por el usuario se sincroniza con el servidor una vez que el dispositivo vuelve a estar en línea. (12)</w:t>
      </w:r>
    </w:p>
    <w:p w14:paraId="7A81D751" w14:textId="107C7D08" w:rsidR="007C4419" w:rsidRPr="007C4419" w:rsidRDefault="007C4419" w:rsidP="007C4419">
      <w:pPr>
        <w:rPr>
          <w:rFonts w:ascii="Arial" w:hAnsi="Arial" w:cs="Arial"/>
          <w:sz w:val="22"/>
          <w:szCs w:val="22"/>
        </w:rPr>
      </w:pPr>
      <w:r w:rsidRPr="007C4419">
        <w:rPr>
          <w:rFonts w:ascii="Arial" w:hAnsi="Arial" w:cs="Arial"/>
          <w:sz w:val="22"/>
          <w:szCs w:val="22"/>
        </w:rPr>
        <w:t xml:space="preserve">Facilita el uso de los distintos elementos de una base de datos, es la recomendación de Google como empresa a cargo de la plataforma, respeta los patrones de diseño más utilizados como el </w:t>
      </w:r>
      <w:proofErr w:type="spellStart"/>
      <w:r w:rsidRPr="007C4419">
        <w:rPr>
          <w:rFonts w:ascii="Arial" w:hAnsi="Arial" w:cs="Arial"/>
          <w:sz w:val="22"/>
          <w:szCs w:val="22"/>
        </w:rPr>
        <w:t>Dao</w:t>
      </w:r>
      <w:proofErr w:type="spellEnd"/>
      <w:r w:rsidRPr="007C4419">
        <w:rPr>
          <w:rFonts w:ascii="Arial" w:hAnsi="Arial" w:cs="Arial"/>
          <w:sz w:val="22"/>
          <w:szCs w:val="22"/>
        </w:rPr>
        <w:t xml:space="preserve"> y el Repositorio, los cuales son parte fundamental en la arquitectura de cualquier aplicación Android moderna.</w:t>
      </w:r>
    </w:p>
    <w:p w14:paraId="71B63CD9"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FUNDAMENTACIÓN DE LA METODOLOGÍA UTILIZADA.</w:t>
      </w:r>
    </w:p>
    <w:p w14:paraId="77493575" w14:textId="77777777" w:rsidR="007C4419" w:rsidRPr="007C4419" w:rsidRDefault="007C4419" w:rsidP="007C4419">
      <w:pPr>
        <w:rPr>
          <w:rFonts w:ascii="Arial" w:hAnsi="Arial" w:cs="Arial"/>
          <w:sz w:val="22"/>
          <w:szCs w:val="22"/>
        </w:rPr>
      </w:pPr>
      <w:r w:rsidRPr="007C4419">
        <w:rPr>
          <w:rFonts w:ascii="Arial" w:hAnsi="Arial" w:cs="Arial"/>
          <w:sz w:val="22"/>
          <w:szCs w:val="22"/>
        </w:rPr>
        <w:t>En el mundo del desarrollo de software existen variados métodos de desarrollo, cada uno con sus puntos fuertes y débiles. En el caso del desarrollo de aplicaciones móviles sucede lo mismo, y se debe saber escoger en función de las necesidades. (13)</w:t>
      </w:r>
    </w:p>
    <w:p w14:paraId="4E94C79C" w14:textId="77777777" w:rsidR="007C4419" w:rsidRPr="007C4419" w:rsidRDefault="007C4419" w:rsidP="007C4419">
      <w:pPr>
        <w:rPr>
          <w:rFonts w:ascii="Arial" w:hAnsi="Arial" w:cs="Arial"/>
          <w:sz w:val="22"/>
          <w:szCs w:val="22"/>
        </w:rPr>
      </w:pPr>
      <w:r w:rsidRPr="007C4419">
        <w:rPr>
          <w:rFonts w:ascii="Arial" w:hAnsi="Arial" w:cs="Arial"/>
          <w:sz w:val="22"/>
          <w:szCs w:val="22"/>
        </w:rPr>
        <w:t>Algunos de los métodos más conocidos son los siguientes:</w:t>
      </w:r>
    </w:p>
    <w:p w14:paraId="3CBA7A1F"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 Modelo </w:t>
      </w:r>
      <w:proofErr w:type="spellStart"/>
      <w:r w:rsidRPr="007C4419">
        <w:rPr>
          <w:rFonts w:ascii="Arial" w:hAnsi="Arial" w:cs="Arial"/>
          <w:sz w:val="22"/>
          <w:szCs w:val="22"/>
        </w:rPr>
        <w:t>waterfall</w:t>
      </w:r>
      <w:proofErr w:type="spellEnd"/>
    </w:p>
    <w:p w14:paraId="58EBD7EB" w14:textId="77777777" w:rsidR="007C4419" w:rsidRPr="007C4419" w:rsidRDefault="007C4419" w:rsidP="007C4419">
      <w:pPr>
        <w:rPr>
          <w:rFonts w:ascii="Arial" w:hAnsi="Arial" w:cs="Arial"/>
          <w:sz w:val="22"/>
          <w:szCs w:val="22"/>
        </w:rPr>
      </w:pPr>
      <w:r w:rsidRPr="007C4419">
        <w:rPr>
          <w:rFonts w:ascii="Arial" w:hAnsi="Arial" w:cs="Arial"/>
          <w:sz w:val="22"/>
          <w:szCs w:val="22"/>
        </w:rPr>
        <w:t>• Desarrollo rápido de aplicaciones</w:t>
      </w:r>
    </w:p>
    <w:p w14:paraId="6AC73859"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 Desarrollo ágil (cualquiera de sus variantes)</w:t>
      </w:r>
    </w:p>
    <w:p w14:paraId="77C99056" w14:textId="77777777" w:rsidR="007C4419" w:rsidRPr="007C4419" w:rsidRDefault="007C4419" w:rsidP="007C4419">
      <w:pPr>
        <w:rPr>
          <w:rFonts w:ascii="Arial" w:hAnsi="Arial" w:cs="Arial"/>
          <w:sz w:val="22"/>
          <w:szCs w:val="22"/>
        </w:rPr>
      </w:pPr>
      <w:r w:rsidRPr="007C4419">
        <w:rPr>
          <w:rFonts w:ascii="Arial" w:hAnsi="Arial" w:cs="Arial"/>
          <w:sz w:val="22"/>
          <w:szCs w:val="22"/>
        </w:rPr>
        <w:t>• Mobile-D</w:t>
      </w:r>
    </w:p>
    <w:p w14:paraId="0AB32390" w14:textId="77777777" w:rsidR="007C4419" w:rsidRPr="007C4419" w:rsidRDefault="007C4419" w:rsidP="007C4419">
      <w:pPr>
        <w:rPr>
          <w:rFonts w:ascii="Arial" w:hAnsi="Arial" w:cs="Arial"/>
          <w:sz w:val="22"/>
          <w:szCs w:val="22"/>
        </w:rPr>
      </w:pPr>
      <w:r w:rsidRPr="007C4419">
        <w:rPr>
          <w:rFonts w:ascii="Arial" w:hAnsi="Arial" w:cs="Arial"/>
          <w:sz w:val="22"/>
          <w:szCs w:val="22"/>
        </w:rPr>
        <w:t>Una de las características importantes de la gran mayoría de los desarrollos móviles es su corta duración. Esto se debe a factores como la gran competencia en el sector, los cambios en el mismo con la aparición, casi constante, de novedades tanto software como hardware, el hecho de que muchas aplicaciones nacen con un desarrollo precoz en forma de prototipo (y van evolucionado después) o incluso la simplicidad de las aplicaciones, que no requieren grandes desarrollos. Esta suele ser, salvo algunas excepciones, la norma de los desarrollos de aplicaciones para dispositivos móviles. (13)</w:t>
      </w:r>
    </w:p>
    <w:p w14:paraId="15680995" w14:textId="77777777" w:rsidR="007C4419" w:rsidRPr="007C4419" w:rsidRDefault="007C4419" w:rsidP="007C4419">
      <w:pPr>
        <w:pStyle w:val="ListParagraph"/>
        <w:numPr>
          <w:ilvl w:val="2"/>
          <w:numId w:val="19"/>
        </w:numPr>
        <w:spacing w:after="160" w:line="259" w:lineRule="auto"/>
        <w:rPr>
          <w:rFonts w:cs="Arial"/>
          <w:b/>
          <w:bCs/>
          <w:szCs w:val="22"/>
        </w:rPr>
      </w:pPr>
      <w:r w:rsidRPr="007C4419">
        <w:rPr>
          <w:rFonts w:cs="Arial"/>
          <w:b/>
          <w:bCs/>
          <w:szCs w:val="22"/>
        </w:rPr>
        <w:t>MOBILE-D</w:t>
      </w:r>
    </w:p>
    <w:p w14:paraId="53444A6E"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Una metodología de desarrollo, especialmente diseñada para el desarrollo de aplicaciones móviles, recibe el nombre de Mobile-D y es propuesta por </w:t>
      </w:r>
      <w:proofErr w:type="spellStart"/>
      <w:r w:rsidRPr="007C4419">
        <w:rPr>
          <w:rFonts w:ascii="Arial" w:hAnsi="Arial" w:cs="Arial"/>
          <w:sz w:val="22"/>
          <w:szCs w:val="22"/>
        </w:rPr>
        <w:t>Pekka</w:t>
      </w:r>
      <w:proofErr w:type="spellEnd"/>
      <w:r w:rsidRPr="007C4419">
        <w:rPr>
          <w:rFonts w:ascii="Arial" w:hAnsi="Arial" w:cs="Arial"/>
          <w:sz w:val="22"/>
          <w:szCs w:val="22"/>
        </w:rPr>
        <w:t xml:space="preserve"> </w:t>
      </w:r>
      <w:proofErr w:type="spellStart"/>
      <w:r w:rsidRPr="007C4419">
        <w:rPr>
          <w:rFonts w:ascii="Arial" w:hAnsi="Arial" w:cs="Arial"/>
          <w:sz w:val="22"/>
          <w:szCs w:val="22"/>
        </w:rPr>
        <w:t>Abrahamsson</w:t>
      </w:r>
      <w:proofErr w:type="spellEnd"/>
      <w:r w:rsidRPr="007C4419">
        <w:rPr>
          <w:rFonts w:ascii="Arial" w:hAnsi="Arial" w:cs="Arial"/>
          <w:sz w:val="22"/>
          <w:szCs w:val="22"/>
        </w:rPr>
        <w:t xml:space="preserve"> y su equipo del VTT (</w:t>
      </w:r>
      <w:proofErr w:type="spellStart"/>
      <w:r w:rsidRPr="007C4419">
        <w:rPr>
          <w:rFonts w:ascii="Arial" w:hAnsi="Arial" w:cs="Arial"/>
          <w:sz w:val="22"/>
          <w:szCs w:val="22"/>
        </w:rPr>
        <w:t>Valtion</w:t>
      </w:r>
      <w:proofErr w:type="spellEnd"/>
      <w:r w:rsidRPr="007C4419">
        <w:rPr>
          <w:rFonts w:ascii="Arial" w:hAnsi="Arial" w:cs="Arial"/>
          <w:sz w:val="22"/>
          <w:szCs w:val="22"/>
        </w:rPr>
        <w:t xml:space="preserve"> </w:t>
      </w:r>
      <w:proofErr w:type="spellStart"/>
      <w:r w:rsidRPr="007C4419">
        <w:rPr>
          <w:rFonts w:ascii="Arial" w:hAnsi="Arial" w:cs="Arial"/>
          <w:sz w:val="22"/>
          <w:szCs w:val="22"/>
        </w:rPr>
        <w:t>Teknillinen</w:t>
      </w:r>
      <w:proofErr w:type="spellEnd"/>
      <w:r w:rsidRPr="007C4419">
        <w:rPr>
          <w:rFonts w:ascii="Arial" w:hAnsi="Arial" w:cs="Arial"/>
          <w:sz w:val="22"/>
          <w:szCs w:val="22"/>
        </w:rPr>
        <w:t xml:space="preserve"> </w:t>
      </w:r>
      <w:proofErr w:type="spellStart"/>
      <w:r w:rsidRPr="007C4419">
        <w:rPr>
          <w:rFonts w:ascii="Arial" w:hAnsi="Arial" w:cs="Arial"/>
          <w:sz w:val="22"/>
          <w:szCs w:val="22"/>
        </w:rPr>
        <w:t>Tutkimuskeskus</w:t>
      </w:r>
      <w:proofErr w:type="spellEnd"/>
      <w:r w:rsidRPr="007C4419">
        <w:rPr>
          <w:rFonts w:ascii="Arial" w:hAnsi="Arial" w:cs="Arial"/>
          <w:sz w:val="22"/>
          <w:szCs w:val="22"/>
        </w:rPr>
        <w:t xml:space="preserve">, en inglés </w:t>
      </w:r>
      <w:proofErr w:type="spellStart"/>
      <w:r w:rsidRPr="007C4419">
        <w:rPr>
          <w:rFonts w:ascii="Arial" w:hAnsi="Arial" w:cs="Arial"/>
          <w:sz w:val="22"/>
          <w:szCs w:val="22"/>
        </w:rPr>
        <w:t>Technical</w:t>
      </w:r>
      <w:proofErr w:type="spellEnd"/>
      <w:r w:rsidRPr="007C4419">
        <w:rPr>
          <w:rFonts w:ascii="Arial" w:hAnsi="Arial" w:cs="Arial"/>
          <w:sz w:val="22"/>
          <w:szCs w:val="22"/>
        </w:rPr>
        <w:t xml:space="preserve"> </w:t>
      </w:r>
      <w:proofErr w:type="spellStart"/>
      <w:r w:rsidRPr="007C4419">
        <w:rPr>
          <w:rFonts w:ascii="Arial" w:hAnsi="Arial" w:cs="Arial"/>
          <w:sz w:val="22"/>
          <w:szCs w:val="22"/>
        </w:rPr>
        <w:t>Research</w:t>
      </w:r>
      <w:proofErr w:type="spellEnd"/>
      <w:r w:rsidRPr="007C4419">
        <w:rPr>
          <w:rFonts w:ascii="Arial" w:hAnsi="Arial" w:cs="Arial"/>
          <w:sz w:val="22"/>
          <w:szCs w:val="22"/>
        </w:rPr>
        <w:t xml:space="preserve"> Centre </w:t>
      </w:r>
      <w:proofErr w:type="spellStart"/>
      <w:r w:rsidRPr="007C4419">
        <w:rPr>
          <w:rFonts w:ascii="Arial" w:hAnsi="Arial" w:cs="Arial"/>
          <w:sz w:val="22"/>
          <w:szCs w:val="22"/>
        </w:rPr>
        <w:t>of</w:t>
      </w:r>
      <w:proofErr w:type="spellEnd"/>
      <w:r w:rsidRPr="007C4419">
        <w:rPr>
          <w:rFonts w:ascii="Arial" w:hAnsi="Arial" w:cs="Arial"/>
          <w:sz w:val="22"/>
          <w:szCs w:val="22"/>
        </w:rPr>
        <w:t xml:space="preserve"> </w:t>
      </w:r>
      <w:proofErr w:type="spellStart"/>
      <w:r w:rsidRPr="007C4419">
        <w:rPr>
          <w:rFonts w:ascii="Arial" w:hAnsi="Arial" w:cs="Arial"/>
          <w:sz w:val="22"/>
          <w:szCs w:val="22"/>
        </w:rPr>
        <w:t>Finland</w:t>
      </w:r>
      <w:proofErr w:type="spellEnd"/>
      <w:r w:rsidRPr="007C4419">
        <w:rPr>
          <w:rFonts w:ascii="Arial" w:hAnsi="Arial" w:cs="Arial"/>
          <w:sz w:val="22"/>
          <w:szCs w:val="22"/>
        </w:rPr>
        <w:t xml:space="preserve">) en Finlandia que lideran una corriente muy importante de desarrollo ágil muy centrada en las plataformas móviles. Las prácticas asociadas a Mobile-D incluyen desarrollo basado en pruebas, la programación en parejas, integración continua y refactorización, así como las tareas de mejora de procesos de software; según </w:t>
      </w:r>
      <w:proofErr w:type="spellStart"/>
      <w:r w:rsidRPr="007C4419">
        <w:rPr>
          <w:rFonts w:ascii="Arial" w:hAnsi="Arial" w:cs="Arial"/>
          <w:sz w:val="22"/>
          <w:szCs w:val="22"/>
        </w:rPr>
        <w:t>Abrahamsson</w:t>
      </w:r>
      <w:proofErr w:type="spellEnd"/>
      <w:r w:rsidRPr="007C4419">
        <w:rPr>
          <w:rFonts w:ascii="Arial" w:hAnsi="Arial" w:cs="Arial"/>
          <w:sz w:val="22"/>
          <w:szCs w:val="22"/>
        </w:rPr>
        <w:t xml:space="preserve"> Mobile-D debe ser utilizado por un equipo de no más de diez desarrolladores, trabajando en conjunto para suministrar un producto listo en un plazo máximo de diez semanas. (Balaguera, 2013) La aproximación de Mobile-D se ha apoyado en muchas otras soluciones bien conocidas y consolidadas: Extreme </w:t>
      </w:r>
      <w:proofErr w:type="spellStart"/>
      <w:r w:rsidRPr="007C4419">
        <w:rPr>
          <w:rFonts w:ascii="Arial" w:hAnsi="Arial" w:cs="Arial"/>
          <w:sz w:val="22"/>
          <w:szCs w:val="22"/>
        </w:rPr>
        <w:t>Programming</w:t>
      </w:r>
      <w:proofErr w:type="spellEnd"/>
      <w:r w:rsidRPr="007C4419">
        <w:rPr>
          <w:rFonts w:ascii="Arial" w:hAnsi="Arial" w:cs="Arial"/>
          <w:sz w:val="22"/>
          <w:szCs w:val="22"/>
        </w:rPr>
        <w:t xml:space="preserve"> (XP), </w:t>
      </w:r>
      <w:proofErr w:type="spellStart"/>
      <w:r w:rsidRPr="007C4419">
        <w:rPr>
          <w:rFonts w:ascii="Arial" w:hAnsi="Arial" w:cs="Arial"/>
          <w:sz w:val="22"/>
          <w:szCs w:val="22"/>
        </w:rPr>
        <w:t>Crystal</w:t>
      </w:r>
      <w:proofErr w:type="spellEnd"/>
      <w:r w:rsidRPr="007C4419">
        <w:rPr>
          <w:rFonts w:ascii="Arial" w:hAnsi="Arial" w:cs="Arial"/>
          <w:sz w:val="22"/>
          <w:szCs w:val="22"/>
        </w:rPr>
        <w:t xml:space="preserve"> </w:t>
      </w:r>
      <w:proofErr w:type="spellStart"/>
      <w:r w:rsidRPr="007C4419">
        <w:rPr>
          <w:rFonts w:ascii="Arial" w:hAnsi="Arial" w:cs="Arial"/>
          <w:sz w:val="22"/>
          <w:szCs w:val="22"/>
        </w:rPr>
        <w:t>methodologies</w:t>
      </w:r>
      <w:proofErr w:type="spellEnd"/>
      <w:r w:rsidRPr="007C4419">
        <w:rPr>
          <w:rFonts w:ascii="Arial" w:hAnsi="Arial" w:cs="Arial"/>
          <w:sz w:val="22"/>
          <w:szCs w:val="22"/>
        </w:rPr>
        <w:t xml:space="preserve"> y </w:t>
      </w:r>
      <w:proofErr w:type="spellStart"/>
      <w:r w:rsidRPr="007C4419">
        <w:rPr>
          <w:rFonts w:ascii="Arial" w:hAnsi="Arial" w:cs="Arial"/>
          <w:sz w:val="22"/>
          <w:szCs w:val="22"/>
        </w:rPr>
        <w:t>Rational</w:t>
      </w:r>
      <w:proofErr w:type="spellEnd"/>
      <w:r w:rsidRPr="007C4419">
        <w:rPr>
          <w:rFonts w:ascii="Arial" w:hAnsi="Arial" w:cs="Arial"/>
          <w:sz w:val="22"/>
          <w:szCs w:val="22"/>
        </w:rPr>
        <w:t xml:space="preserve"> </w:t>
      </w:r>
      <w:proofErr w:type="spellStart"/>
      <w:r w:rsidRPr="007C4419">
        <w:rPr>
          <w:rFonts w:ascii="Arial" w:hAnsi="Arial" w:cs="Arial"/>
          <w:sz w:val="22"/>
          <w:szCs w:val="22"/>
        </w:rPr>
        <w:t>Unified</w:t>
      </w:r>
      <w:proofErr w:type="spellEnd"/>
      <w:r w:rsidRPr="007C4419">
        <w:rPr>
          <w:rFonts w:ascii="Arial" w:hAnsi="Arial" w:cs="Arial"/>
          <w:sz w:val="22"/>
          <w:szCs w:val="22"/>
        </w:rPr>
        <w:t xml:space="preserve"> </w:t>
      </w:r>
      <w:proofErr w:type="spellStart"/>
      <w:r w:rsidRPr="007C4419">
        <w:rPr>
          <w:rFonts w:ascii="Arial" w:hAnsi="Arial" w:cs="Arial"/>
          <w:sz w:val="22"/>
          <w:szCs w:val="22"/>
        </w:rPr>
        <w:t>Process</w:t>
      </w:r>
      <w:proofErr w:type="spellEnd"/>
      <w:r w:rsidRPr="007C4419">
        <w:rPr>
          <w:rFonts w:ascii="Arial" w:hAnsi="Arial" w:cs="Arial"/>
          <w:sz w:val="22"/>
          <w:szCs w:val="22"/>
        </w:rPr>
        <w:t xml:space="preserve"> (RUP). Los principios de programación extrema se han reutilizado en lo que se refiere a las prácticas de desarrollo, las metodologías </w:t>
      </w:r>
      <w:proofErr w:type="spellStart"/>
      <w:r w:rsidRPr="007C4419">
        <w:rPr>
          <w:rFonts w:ascii="Arial" w:hAnsi="Arial" w:cs="Arial"/>
          <w:sz w:val="22"/>
          <w:szCs w:val="22"/>
        </w:rPr>
        <w:t>Crystal</w:t>
      </w:r>
      <w:proofErr w:type="spellEnd"/>
      <w:r w:rsidRPr="007C4419">
        <w:rPr>
          <w:rFonts w:ascii="Arial" w:hAnsi="Arial" w:cs="Arial"/>
          <w:sz w:val="22"/>
          <w:szCs w:val="22"/>
        </w:rPr>
        <w:t xml:space="preserve"> proporcionaron un input muy valioso en términos de la escalabilidad de los métodos y el RUP es la base para el diseño completo del ciclo de vida.</w:t>
      </w:r>
    </w:p>
    <w:p w14:paraId="7DE84BBA" w14:textId="77777777" w:rsidR="007C4419" w:rsidRPr="007C4419" w:rsidRDefault="007C4419" w:rsidP="007C4419">
      <w:pPr>
        <w:rPr>
          <w:rFonts w:ascii="Arial" w:hAnsi="Arial" w:cs="Arial"/>
          <w:sz w:val="22"/>
          <w:szCs w:val="22"/>
        </w:rPr>
      </w:pPr>
      <w:r w:rsidRPr="007C4419">
        <w:rPr>
          <w:rFonts w:ascii="Arial" w:hAnsi="Arial" w:cs="Arial"/>
          <w:sz w:val="22"/>
          <w:szCs w:val="22"/>
        </w:rPr>
        <w:t>En la Figura 2 se muestran las cinco fases de Mobile-D: exploración, iniciación,</w:t>
      </w:r>
    </w:p>
    <w:p w14:paraId="53AE22BE" w14:textId="77777777" w:rsidR="007C4419" w:rsidRPr="007C4419" w:rsidRDefault="007C4419" w:rsidP="007C4419">
      <w:pPr>
        <w:rPr>
          <w:rFonts w:ascii="Arial" w:hAnsi="Arial" w:cs="Arial"/>
          <w:sz w:val="22"/>
          <w:szCs w:val="22"/>
        </w:rPr>
      </w:pPr>
      <w:r w:rsidRPr="007C4419">
        <w:rPr>
          <w:rFonts w:ascii="Arial" w:hAnsi="Arial" w:cs="Arial"/>
          <w:sz w:val="22"/>
          <w:szCs w:val="22"/>
        </w:rPr>
        <w:t>producción, estabilización y prueba del sistema. Cada una de estas fases tiene</w:t>
      </w:r>
    </w:p>
    <w:p w14:paraId="5A77BCBF" w14:textId="1705CD47" w:rsidR="007C4419" w:rsidRPr="007C4419" w:rsidRDefault="007C4419" w:rsidP="007C4419">
      <w:pPr>
        <w:rPr>
          <w:rFonts w:ascii="Arial" w:hAnsi="Arial" w:cs="Arial"/>
          <w:sz w:val="22"/>
          <w:szCs w:val="22"/>
        </w:rPr>
      </w:pPr>
      <w:r w:rsidRPr="007C4419">
        <w:rPr>
          <w:rFonts w:ascii="Arial" w:hAnsi="Arial" w:cs="Arial"/>
          <w:sz w:val="22"/>
          <w:szCs w:val="22"/>
        </w:rPr>
        <w:t>un número de etapas, tareas y prácticas asociadas.</w:t>
      </w:r>
    </w:p>
    <w:p w14:paraId="3E90D08A" w14:textId="77777777" w:rsidR="007C4419" w:rsidRPr="007C4419" w:rsidRDefault="007C4419" w:rsidP="007C4419">
      <w:pPr>
        <w:jc w:val="center"/>
        <w:rPr>
          <w:rFonts w:ascii="Arial" w:hAnsi="Arial" w:cs="Arial"/>
          <w:sz w:val="22"/>
          <w:szCs w:val="22"/>
        </w:rPr>
      </w:pPr>
      <w:r w:rsidRPr="007C4419">
        <w:rPr>
          <w:noProof/>
          <w:sz w:val="22"/>
          <w:szCs w:val="22"/>
          <w:lang w:val="es-MX" w:eastAsia="es-MX"/>
        </w:rPr>
        <w:lastRenderedPageBreak/>
        <w:drawing>
          <wp:inline distT="0" distB="0" distL="0" distR="0" wp14:anchorId="2AE9AEE8" wp14:editId="61E7B459">
            <wp:extent cx="5151204" cy="335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52" cy="3405835"/>
                    </a:xfrm>
                    <a:prstGeom prst="rect">
                      <a:avLst/>
                    </a:prstGeom>
                  </pic:spPr>
                </pic:pic>
              </a:graphicData>
            </a:graphic>
          </wp:inline>
        </w:drawing>
      </w:r>
    </w:p>
    <w:p w14:paraId="549D2037" w14:textId="77777777" w:rsidR="007C4419" w:rsidRPr="007C4419" w:rsidRDefault="007C4419" w:rsidP="007C4419">
      <w:pPr>
        <w:jc w:val="center"/>
        <w:rPr>
          <w:rFonts w:ascii="Arial" w:hAnsi="Arial" w:cs="Arial"/>
          <w:sz w:val="22"/>
          <w:szCs w:val="22"/>
        </w:rPr>
      </w:pPr>
      <w:r w:rsidRPr="007C4419">
        <w:rPr>
          <w:rFonts w:ascii="Arial" w:hAnsi="Arial" w:cs="Arial"/>
          <w:sz w:val="22"/>
          <w:szCs w:val="22"/>
        </w:rPr>
        <w:t>Figura 2: Ciclo de vida de Mobile-D</w:t>
      </w:r>
    </w:p>
    <w:p w14:paraId="1C0A0002" w14:textId="77777777" w:rsidR="007C4419" w:rsidRDefault="007C4419" w:rsidP="007C4419">
      <w:pPr>
        <w:pStyle w:val="Textoindependiente1"/>
      </w:pPr>
    </w:p>
    <w:p w14:paraId="46AF1C9A"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Exploración:</w:t>
      </w:r>
    </w:p>
    <w:p w14:paraId="46E90B8C"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la primera fase, Explorar, el equipo de desarrollo debe generar un plan y establecer las características del proyecto. Esto se realiza en tres etapas: </w:t>
      </w:r>
      <w:proofErr w:type="gramStart"/>
      <w:r w:rsidRPr="007C4419">
        <w:rPr>
          <w:rFonts w:ascii="Arial" w:hAnsi="Arial" w:cs="Arial"/>
          <w:sz w:val="22"/>
          <w:szCs w:val="22"/>
        </w:rPr>
        <w:t>establecimiento actores</w:t>
      </w:r>
      <w:proofErr w:type="gramEnd"/>
      <w:r w:rsidRPr="007C4419">
        <w:rPr>
          <w:rFonts w:ascii="Arial" w:hAnsi="Arial" w:cs="Arial"/>
          <w:sz w:val="22"/>
          <w:szCs w:val="22"/>
        </w:rPr>
        <w:t xml:space="preserve">, definición del alcance y el establecimiento de proyectos. Las tareas asociadas a esta fase incluyen el establecimiento del cliente (los clientes que toman parte </w:t>
      </w:r>
      <w:proofErr w:type="gramStart"/>
      <w:r w:rsidRPr="007C4419">
        <w:rPr>
          <w:rFonts w:ascii="Arial" w:hAnsi="Arial" w:cs="Arial"/>
          <w:sz w:val="22"/>
          <w:szCs w:val="22"/>
        </w:rPr>
        <w:t>activa</w:t>
      </w:r>
      <w:proofErr w:type="gramEnd"/>
      <w:r w:rsidRPr="007C4419">
        <w:rPr>
          <w:rFonts w:ascii="Arial" w:hAnsi="Arial" w:cs="Arial"/>
          <w:sz w:val="22"/>
          <w:szCs w:val="22"/>
        </w:rPr>
        <w:t xml:space="preserve"> en el proceso de desarrollo), la planificación inicial del proyecto y los requisitos de recogida, y el establecimiento de procesos.</w:t>
      </w:r>
    </w:p>
    <w:p w14:paraId="756CDE43"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Inicialización:</w:t>
      </w:r>
    </w:p>
    <w:p w14:paraId="6C979976" w14:textId="77777777" w:rsidR="007C4419" w:rsidRPr="007C4419" w:rsidRDefault="007C4419" w:rsidP="007C4419">
      <w:pPr>
        <w:rPr>
          <w:rFonts w:ascii="Arial" w:hAnsi="Arial" w:cs="Arial"/>
          <w:sz w:val="22"/>
          <w:szCs w:val="22"/>
        </w:rPr>
      </w:pPr>
      <w:r w:rsidRPr="007C4419">
        <w:rPr>
          <w:rFonts w:ascii="Arial" w:hAnsi="Arial" w:cs="Arial"/>
          <w:sz w:val="22"/>
          <w:szCs w:val="22"/>
        </w:rPr>
        <w:t>El propósito de esta fase es posibilitar el éxito de las siguientes fases del proyecto preparando y verificando todos los problemas críticos del desarrollo, de manera que todos ellos sean corregidos con prontitud en el final de la fase de aplicación de los requisitos. Además, se preparan todos los recursos físicos, tecnológicos y de comunicaciones para las actividades de producción.</w:t>
      </w:r>
    </w:p>
    <w:p w14:paraId="0EE73E14"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Producción:</w:t>
      </w:r>
    </w:p>
    <w:p w14:paraId="584542A1"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la fase de producción se repite la programación de tres días (planificación, trabajo, liberación) se repite iterativamente hasta implementar todas las funcionalidades. Primero se planifica la </w:t>
      </w:r>
      <w:r w:rsidRPr="007C4419">
        <w:rPr>
          <w:rFonts w:ascii="Arial" w:hAnsi="Arial" w:cs="Arial"/>
          <w:sz w:val="22"/>
          <w:szCs w:val="22"/>
        </w:rPr>
        <w:lastRenderedPageBreak/>
        <w:t>iteración de trabajo en términos de requisitos y tareas a realizar. Se preparan las pruebas de la iteración de antemano. Las tareas se llevarán a cabo durante el día de trabajo, desarrollando e integrando el código con los repositorios existentes. Durante el último día se lleva a cabo la integración del sistema (en caso de que estuvieran trabajando varios equipos de forma independiente) seguida de las pruebas de aceptación.</w:t>
      </w:r>
    </w:p>
    <w:p w14:paraId="741A119F"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Estabilización:</w:t>
      </w:r>
    </w:p>
    <w:p w14:paraId="2722F99F" w14:textId="77777777" w:rsidR="007C4419" w:rsidRPr="007C4419" w:rsidRDefault="007C4419" w:rsidP="007C4419">
      <w:pPr>
        <w:rPr>
          <w:rFonts w:ascii="Arial" w:hAnsi="Arial" w:cs="Arial"/>
          <w:sz w:val="22"/>
          <w:szCs w:val="22"/>
        </w:rPr>
      </w:pPr>
      <w:r w:rsidRPr="007C4419">
        <w:rPr>
          <w:rFonts w:ascii="Arial" w:hAnsi="Arial" w:cs="Arial"/>
          <w:sz w:val="22"/>
          <w:szCs w:val="22"/>
        </w:rPr>
        <w:t>En la fase de estabilización, se llevan a cabo las últimas acciones de integración para asegurar que el sistema completo funciona correctamente. Esta será la fase más importante en los proyectos multi-equipo con diferentes subsistemas desarrollados por equipos distintos. En esta fase, los desarrolladores realizarán tareas similares a las que debían desplegar en la fase de “producción”, aunque en este caso todo el esfuerzo se dirige a la integración del sistema. Adicionalmente se puede considerar en esta fase la producción de documentación.</w:t>
      </w:r>
    </w:p>
    <w:p w14:paraId="03CF2228"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Prueba del Sistema:</w:t>
      </w:r>
    </w:p>
    <w:p w14:paraId="3C5E006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 última fase (prueba y reparación del sistema) tiene como meta la disponibilidad de una versión estable y plenamente funcional del sistema. El producto terminado e integrado se prueba con los requisitos del cliente y se eliminan todos los defectos encontrados. </w:t>
      </w:r>
    </w:p>
    <w:p w14:paraId="7D41EE71"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Ventajas:</w:t>
      </w:r>
    </w:p>
    <w:p w14:paraId="65655764"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Los costos son bajos cuando se necesita realizar algún cambio en el</w:t>
      </w:r>
    </w:p>
    <w:p w14:paraId="7BD6785B"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proyecto.</w:t>
      </w:r>
    </w:p>
    <w:p w14:paraId="6DD443E0"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La entrega de resultados es rápida.</w:t>
      </w:r>
    </w:p>
    <w:p w14:paraId="033CDC4B"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Se enfoca a trabajar con grupos de trabajo pequeños.</w:t>
      </w:r>
    </w:p>
    <w:p w14:paraId="50DBDCB9"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Permite mejorar el producto mediante iteraciones pequeñas.</w:t>
      </w:r>
    </w:p>
    <w:p w14:paraId="1DAF76E2"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Se centra en la satisfacción del usuario final.</w:t>
      </w:r>
    </w:p>
    <w:p w14:paraId="6F708621"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En la liberación del producto la densidad de defectos es baja.</w:t>
      </w:r>
    </w:p>
    <w:p w14:paraId="4AD68B83"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La comunicación entre los miembros del o de un equipo es constante.</w:t>
      </w:r>
    </w:p>
    <w:p w14:paraId="23B2ED3E"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Mobile-D cuenta con certificación CMMI de nivel 2.</w:t>
      </w:r>
    </w:p>
    <w:p w14:paraId="22443665"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Se basa en el desarrollo basado en pruebas que es una de las mejores formas de asegurar la calidad.</w:t>
      </w:r>
    </w:p>
    <w:p w14:paraId="2DE7967C"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Desventajas:</w:t>
      </w:r>
    </w:p>
    <w:p w14:paraId="2884EC10" w14:textId="77777777" w:rsidR="007C4419" w:rsidRPr="007C4419" w:rsidRDefault="007C4419" w:rsidP="007C4419">
      <w:pPr>
        <w:pStyle w:val="ListParagraph"/>
        <w:numPr>
          <w:ilvl w:val="0"/>
          <w:numId w:val="21"/>
        </w:numPr>
        <w:spacing w:after="160" w:line="259" w:lineRule="auto"/>
        <w:ind w:left="567" w:firstLine="0"/>
        <w:rPr>
          <w:rFonts w:cs="Arial"/>
          <w:szCs w:val="22"/>
        </w:rPr>
      </w:pPr>
      <w:r w:rsidRPr="007C4419">
        <w:rPr>
          <w:rFonts w:cs="Arial"/>
          <w:szCs w:val="22"/>
        </w:rPr>
        <w:t>No se adapta a equipos demasiado grandes o segmentados.</w:t>
      </w:r>
    </w:p>
    <w:p w14:paraId="0E60F390" w14:textId="77777777" w:rsidR="007C4419" w:rsidRPr="007C4419" w:rsidRDefault="007C4419" w:rsidP="007C4419">
      <w:pPr>
        <w:rPr>
          <w:rFonts w:ascii="Arial" w:hAnsi="Arial" w:cs="Arial"/>
          <w:sz w:val="22"/>
          <w:szCs w:val="22"/>
        </w:rPr>
      </w:pPr>
      <w:r w:rsidRPr="007C4419">
        <w:rPr>
          <w:rFonts w:ascii="Arial" w:hAnsi="Arial" w:cs="Arial"/>
          <w:sz w:val="22"/>
          <w:szCs w:val="22"/>
        </w:rPr>
        <w:t>Teniendo en cuenta que el grupo de desarrollo está conformado por una persona y se dispone de poco tiempo, se decidió elegir la metodología Mobile-D ya que esta fue creada especialmente para el desarrollo de aplicaciones móviles y la entrega de resultados es rápida.</w:t>
      </w:r>
    </w:p>
    <w:p w14:paraId="386C954F"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lastRenderedPageBreak/>
        <w:t>CONCLUSIONES</w:t>
      </w:r>
    </w:p>
    <w:p w14:paraId="38A8C1CE"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Se llega a conclusiones sobre los métodos, herramientas y tecnologías a utilizar, permitirán una aplicación acorde al avance de los dispositivos móviles en cuanto a la compatibilidad con las distintas versiones del sistema operativo </w:t>
      </w:r>
      <w:proofErr w:type="gramStart"/>
      <w:r w:rsidRPr="007C4419">
        <w:rPr>
          <w:rFonts w:ascii="Arial" w:hAnsi="Arial" w:cs="Arial"/>
          <w:sz w:val="22"/>
          <w:szCs w:val="22"/>
        </w:rPr>
        <w:t>Android</w:t>
      </w:r>
      <w:proofErr w:type="gramEnd"/>
      <w:r w:rsidRPr="007C4419">
        <w:rPr>
          <w:rFonts w:ascii="Arial" w:hAnsi="Arial" w:cs="Arial"/>
          <w:sz w:val="22"/>
          <w:szCs w:val="22"/>
        </w:rPr>
        <w:t xml:space="preserve"> así como una interfaz de usuario acorde a lo sugerido por la empresa Google, la cual es la creadora de dicho sistema operativo.</w:t>
      </w:r>
    </w:p>
    <w:p w14:paraId="44EA0C45" w14:textId="2D150FC0" w:rsidR="007C4419" w:rsidRPr="005B46E4" w:rsidRDefault="007C4419" w:rsidP="007C4419">
      <w:pPr>
        <w:pStyle w:val="Textoindependiente1"/>
        <w:sectPr w:rsidR="007C4419" w:rsidRPr="005B46E4" w:rsidSect="003F12FE">
          <w:headerReference w:type="default" r:id="rId20"/>
          <w:pgSz w:w="12240" w:h="15840" w:code="1"/>
          <w:pgMar w:top="1440" w:right="1134" w:bottom="1440" w:left="1701" w:header="720" w:footer="720" w:gutter="0"/>
          <w:cols w:space="720"/>
          <w:noEndnote/>
        </w:sectPr>
      </w:pPr>
    </w:p>
    <w:p w14:paraId="761EA530"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lastRenderedPageBreak/>
        <w:t xml:space="preserve">CAPITULO 2 </w:t>
      </w:r>
      <w:bookmarkStart w:id="9" w:name="_Hlk138758309"/>
      <w:r w:rsidRPr="00EC7726">
        <w:rPr>
          <w:rFonts w:ascii="Arial" w:hAnsi="Arial" w:cs="Arial"/>
          <w:b/>
          <w:sz w:val="22"/>
          <w:szCs w:val="22"/>
          <w:lang w:val="es-MX"/>
        </w:rPr>
        <w:t>Análisis y diseño de la propuesta de solución</w:t>
      </w:r>
      <w:bookmarkEnd w:id="9"/>
    </w:p>
    <w:p w14:paraId="02532075" w14:textId="77777777" w:rsidR="00EC7726" w:rsidRPr="00EC7726" w:rsidRDefault="00EC7726" w:rsidP="00EC7726">
      <w:pPr>
        <w:rPr>
          <w:rFonts w:ascii="Arial" w:hAnsi="Arial" w:cs="Arial"/>
          <w:sz w:val="22"/>
          <w:szCs w:val="22"/>
          <w:lang w:val="es-MX"/>
        </w:rPr>
      </w:pPr>
      <w:r w:rsidRPr="00EC7726">
        <w:rPr>
          <w:rFonts w:ascii="Arial" w:hAnsi="Arial" w:cs="Arial"/>
          <w:sz w:val="22"/>
          <w:szCs w:val="22"/>
        </w:rPr>
        <w:t xml:space="preserve">Para dar solución a la problemática planteada anteriormente se propone desarrollar una aplicación que monitoree los ciclos de incubación a través de una conexión a internet hacia un servicio API RESET cual se conectara a una base de datos donde estarán guardados todos los parámetro recolectados de las incubadoras y  de los datos de los ciclos, para ello se selecciona como IDE de programación Android </w:t>
      </w:r>
      <w:proofErr w:type="spellStart"/>
      <w:r w:rsidRPr="00EC7726">
        <w:rPr>
          <w:rFonts w:ascii="Arial" w:hAnsi="Arial" w:cs="Arial"/>
          <w:sz w:val="22"/>
          <w:szCs w:val="22"/>
        </w:rPr>
        <w:t>Studios</w:t>
      </w:r>
      <w:proofErr w:type="spellEnd"/>
      <w:r w:rsidRPr="00EC7726">
        <w:rPr>
          <w:rFonts w:ascii="Arial" w:hAnsi="Arial" w:cs="Arial"/>
          <w:sz w:val="22"/>
          <w:szCs w:val="22"/>
        </w:rPr>
        <w:t xml:space="preserve">, se programará en el lenguaje de </w:t>
      </w:r>
      <w:proofErr w:type="spellStart"/>
      <w:r w:rsidRPr="00EC7726">
        <w:rPr>
          <w:rFonts w:ascii="Arial" w:hAnsi="Arial" w:cs="Arial"/>
          <w:sz w:val="22"/>
          <w:szCs w:val="22"/>
        </w:rPr>
        <w:t>Kotlin</w:t>
      </w:r>
      <w:proofErr w:type="spellEnd"/>
      <w:r w:rsidRPr="00EC7726">
        <w:rPr>
          <w:rFonts w:ascii="Arial" w:hAnsi="Arial" w:cs="Arial"/>
          <w:sz w:val="22"/>
          <w:szCs w:val="22"/>
        </w:rPr>
        <w:t xml:space="preserve"> y para la estructura de la base de datos se usara ROOM.</w:t>
      </w:r>
    </w:p>
    <w:p w14:paraId="4A10CA25"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2.2 Primera Fase: Análisis</w:t>
      </w:r>
    </w:p>
    <w:p w14:paraId="0127DCA4"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En esta fase se busca realizar el análisis de los requisitos funcionales mediante</w:t>
      </w:r>
    </w:p>
    <w:p w14:paraId="714838F8"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el estudio de la problemática usando la metodología MOVIL-D.</w:t>
      </w:r>
    </w:p>
    <w:p w14:paraId="7ABE878A"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 xml:space="preserve">2.2.1 Exploración </w:t>
      </w:r>
    </w:p>
    <w:p w14:paraId="7A62B1D7"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En esta fase se definen los requerimientos, el alcance, así como las bases fundamentales para el desarrollo de un producto consecuente con lo que se desea.</w:t>
      </w:r>
    </w:p>
    <w:p w14:paraId="374D76EC"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 xml:space="preserve">Establecimiento de los Grupos de Interés o </w:t>
      </w:r>
      <w:proofErr w:type="spellStart"/>
      <w:r w:rsidRPr="00EC7726">
        <w:rPr>
          <w:rFonts w:ascii="Arial" w:hAnsi="Arial" w:cs="Arial"/>
          <w:sz w:val="22"/>
          <w:szCs w:val="22"/>
          <w:lang w:val="es-MX"/>
        </w:rPr>
        <w:t>Stakeholders</w:t>
      </w:r>
      <w:proofErr w:type="spellEnd"/>
      <w:r w:rsidRPr="00EC7726">
        <w:rPr>
          <w:rFonts w:ascii="Arial" w:hAnsi="Arial" w:cs="Arial"/>
          <w:sz w:val="22"/>
          <w:szCs w:val="22"/>
          <w:lang w:val="es-MX"/>
        </w:rPr>
        <w:t>:</w:t>
      </w:r>
    </w:p>
    <w:p w14:paraId="31D81247" w14:textId="77777777" w:rsidR="00EC7726" w:rsidRPr="00EC7726" w:rsidRDefault="00EC7726" w:rsidP="00EC7726">
      <w:pPr>
        <w:pStyle w:val="ListParagraph"/>
        <w:numPr>
          <w:ilvl w:val="0"/>
          <w:numId w:val="21"/>
        </w:numPr>
        <w:spacing w:after="160" w:line="259" w:lineRule="auto"/>
        <w:rPr>
          <w:rFonts w:cs="Arial"/>
          <w:szCs w:val="22"/>
          <w:lang w:val="es-MX"/>
        </w:rPr>
      </w:pPr>
      <w:r w:rsidRPr="00EC7726">
        <w:rPr>
          <w:rFonts w:cs="Arial"/>
          <w:szCs w:val="22"/>
          <w:lang w:val="es-MX"/>
        </w:rPr>
        <w:t>Desarrollador: Es la persona encargada del análisis, desarrollo y pruebas de la aplicación.</w:t>
      </w:r>
    </w:p>
    <w:p w14:paraId="4941FFC4" w14:textId="77777777" w:rsidR="00EC7726" w:rsidRPr="00EC7726" w:rsidRDefault="00EC7726" w:rsidP="00EC7726">
      <w:pPr>
        <w:pStyle w:val="ListParagraph"/>
        <w:numPr>
          <w:ilvl w:val="0"/>
          <w:numId w:val="21"/>
        </w:numPr>
        <w:spacing w:after="160" w:line="259" w:lineRule="auto"/>
        <w:rPr>
          <w:rFonts w:cs="Arial"/>
          <w:szCs w:val="22"/>
          <w:lang w:val="es-MX"/>
        </w:rPr>
      </w:pPr>
      <w:r w:rsidRPr="00EC7726">
        <w:rPr>
          <w:rFonts w:cs="Arial"/>
          <w:szCs w:val="22"/>
          <w:lang w:val="es-MX"/>
        </w:rPr>
        <w:t>Operarios: Personas que conocen el funcionamiento y opera las incubadoras de aves.</w:t>
      </w:r>
    </w:p>
    <w:p w14:paraId="03FDD11B" w14:textId="77777777" w:rsidR="00EC7726" w:rsidRPr="00EC7726" w:rsidRDefault="00EC7726" w:rsidP="00EC7726">
      <w:pPr>
        <w:pStyle w:val="ListParagraph"/>
        <w:numPr>
          <w:ilvl w:val="0"/>
          <w:numId w:val="21"/>
        </w:numPr>
        <w:spacing w:after="160" w:line="259" w:lineRule="auto"/>
        <w:rPr>
          <w:rFonts w:cs="Arial"/>
          <w:szCs w:val="22"/>
          <w:lang w:val="es-MX"/>
        </w:rPr>
      </w:pPr>
      <w:r w:rsidRPr="00EC7726">
        <w:rPr>
          <w:rFonts w:cs="Arial"/>
          <w:szCs w:val="22"/>
          <w:lang w:val="es-MX"/>
        </w:rPr>
        <w:t>Técnicos: El personal con conocimiento de veterinaria, cual hace tomas de decisiones sobre los ciclos de incubación.</w:t>
      </w:r>
    </w:p>
    <w:p w14:paraId="3B4BB68D"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Requerimientos Iniciales:</w:t>
      </w:r>
    </w:p>
    <w:p w14:paraId="0D153A8C" w14:textId="4B199B12" w:rsidR="006046D3" w:rsidRDefault="00EC7726" w:rsidP="000526A4">
      <w:pPr>
        <w:rPr>
          <w:rStyle w:val="EstiloTimesNewRoman"/>
          <w:lang w:val="es-MX"/>
        </w:rPr>
      </w:pPr>
      <w:r w:rsidRPr="00EC7726">
        <w:rPr>
          <w:rFonts w:ascii="Arial" w:hAnsi="Arial" w:cs="Arial"/>
          <w:sz w:val="22"/>
          <w:szCs w:val="22"/>
          <w:lang w:val="es-MX"/>
        </w:rPr>
        <w:t>Se pretende desarrollar una aplicación móvil para el sistema operativo Android que permita el monitoreo de los ciclos de incubación de los huevos de aves y el análisis de los datos obtenidos en este ciclo.</w:t>
      </w:r>
    </w:p>
    <w:p w14:paraId="0679BA48" w14:textId="77777777" w:rsidR="000526A4" w:rsidRDefault="000526A4" w:rsidP="000526A4">
      <w:pPr>
        <w:rPr>
          <w:rFonts w:ascii="Arial" w:hAnsi="Arial" w:cs="Arial"/>
          <w:b/>
          <w:lang w:val="es-MX"/>
        </w:rPr>
      </w:pPr>
      <w:r w:rsidRPr="002A2FBC">
        <w:rPr>
          <w:rFonts w:ascii="Arial" w:hAnsi="Arial" w:cs="Arial"/>
          <w:b/>
          <w:lang w:val="es-MX"/>
        </w:rPr>
        <w:t>Requerimientos Funcionales:</w:t>
      </w:r>
    </w:p>
    <w:p w14:paraId="06EC13FB" w14:textId="77777777" w:rsidR="000526A4" w:rsidRDefault="000526A4" w:rsidP="000526A4">
      <w:pPr>
        <w:jc w:val="center"/>
        <w:rPr>
          <w:rFonts w:ascii="Arial" w:hAnsi="Arial" w:cs="Arial"/>
          <w:lang w:val="es-MX"/>
        </w:rPr>
      </w:pPr>
      <w:r w:rsidRPr="002A2FBC">
        <w:rPr>
          <w:rFonts w:ascii="Arial" w:hAnsi="Arial" w:cs="Arial"/>
          <w:lang w:val="es-MX"/>
        </w:rPr>
        <w:t xml:space="preserve">Tabla </w:t>
      </w:r>
      <w:r>
        <w:rPr>
          <w:rFonts w:ascii="Arial" w:hAnsi="Arial" w:cs="Arial"/>
          <w:lang w:val="es-MX"/>
        </w:rPr>
        <w:t>1</w:t>
      </w:r>
      <w:r w:rsidRPr="002A2FBC">
        <w:rPr>
          <w:rFonts w:ascii="Arial" w:hAnsi="Arial" w:cs="Arial"/>
          <w:lang w:val="es-MX"/>
        </w:rPr>
        <w:t>. Requerimientos funcionales</w:t>
      </w:r>
    </w:p>
    <w:tbl>
      <w:tblPr>
        <w:tblStyle w:val="TableGrid"/>
        <w:tblW w:w="10440" w:type="dxa"/>
        <w:tblInd w:w="-635" w:type="dxa"/>
        <w:tblLook w:val="04A0" w:firstRow="1" w:lastRow="0" w:firstColumn="1" w:lastColumn="0" w:noHBand="0" w:noVBand="1"/>
      </w:tblPr>
      <w:tblGrid>
        <w:gridCol w:w="3330"/>
        <w:gridCol w:w="7110"/>
      </w:tblGrid>
      <w:tr w:rsidR="000526A4" w:rsidRPr="000526A4" w14:paraId="1ED04587" w14:textId="77777777" w:rsidTr="007F313D">
        <w:trPr>
          <w:trHeight w:val="560"/>
        </w:trPr>
        <w:tc>
          <w:tcPr>
            <w:tcW w:w="3330" w:type="dxa"/>
            <w:hideMark/>
          </w:tcPr>
          <w:p w14:paraId="29C74406" w14:textId="77777777" w:rsidR="000526A4" w:rsidRPr="000526A4" w:rsidRDefault="000526A4" w:rsidP="007F313D">
            <w:pPr>
              <w:spacing w:after="160" w:line="259" w:lineRule="auto"/>
              <w:jc w:val="center"/>
              <w:rPr>
                <w:rFonts w:ascii="Arial" w:hAnsi="Arial" w:cs="Arial"/>
                <w:sz w:val="22"/>
                <w:szCs w:val="22"/>
                <w:lang w:val="en-US"/>
              </w:rPr>
            </w:pPr>
            <w:r w:rsidRPr="000526A4">
              <w:rPr>
                <w:rFonts w:ascii="Arial" w:hAnsi="Arial" w:cs="Arial"/>
                <w:b/>
                <w:bCs/>
                <w:sz w:val="22"/>
                <w:szCs w:val="22"/>
                <w:lang w:val="es-MX"/>
              </w:rPr>
              <w:t>NOMBRE</w:t>
            </w:r>
          </w:p>
        </w:tc>
        <w:tc>
          <w:tcPr>
            <w:tcW w:w="7110" w:type="dxa"/>
            <w:hideMark/>
          </w:tcPr>
          <w:p w14:paraId="5C896ABA" w14:textId="77777777" w:rsidR="000526A4" w:rsidRPr="000526A4" w:rsidRDefault="000526A4" w:rsidP="007F313D">
            <w:pPr>
              <w:spacing w:after="160" w:line="259" w:lineRule="auto"/>
              <w:jc w:val="center"/>
              <w:rPr>
                <w:rFonts w:ascii="Arial" w:hAnsi="Arial" w:cs="Arial"/>
                <w:sz w:val="22"/>
                <w:szCs w:val="22"/>
                <w:lang w:val="en-US"/>
              </w:rPr>
            </w:pPr>
            <w:r w:rsidRPr="000526A4">
              <w:rPr>
                <w:rFonts w:ascii="Arial" w:hAnsi="Arial" w:cs="Arial"/>
                <w:b/>
                <w:bCs/>
                <w:sz w:val="22"/>
                <w:szCs w:val="22"/>
                <w:lang w:val="es-MX"/>
              </w:rPr>
              <w:t xml:space="preserve">Descripción </w:t>
            </w:r>
          </w:p>
        </w:tc>
      </w:tr>
      <w:tr w:rsidR="000526A4" w:rsidRPr="000526A4" w14:paraId="3F71B806" w14:textId="77777777" w:rsidTr="007F313D">
        <w:trPr>
          <w:trHeight w:val="560"/>
        </w:trPr>
        <w:tc>
          <w:tcPr>
            <w:tcW w:w="3330" w:type="dxa"/>
            <w:hideMark/>
          </w:tcPr>
          <w:p w14:paraId="37080B5C" w14:textId="77777777" w:rsidR="000526A4" w:rsidRPr="000526A4" w:rsidRDefault="000526A4" w:rsidP="007F313D">
            <w:pPr>
              <w:spacing w:after="160" w:line="259" w:lineRule="auto"/>
              <w:rPr>
                <w:rFonts w:ascii="Arial" w:hAnsi="Arial" w:cs="Arial"/>
                <w:sz w:val="22"/>
                <w:szCs w:val="22"/>
                <w:lang w:val="en-US"/>
              </w:rPr>
            </w:pPr>
            <w:r w:rsidRPr="000526A4">
              <w:rPr>
                <w:rFonts w:ascii="Arial" w:hAnsi="Arial" w:cs="Arial"/>
                <w:sz w:val="22"/>
                <w:szCs w:val="22"/>
                <w:lang w:val="es-MX"/>
              </w:rPr>
              <w:t>RF1 AUTENTICACIÓN</w:t>
            </w:r>
          </w:p>
        </w:tc>
        <w:tc>
          <w:tcPr>
            <w:tcW w:w="7110" w:type="dxa"/>
            <w:hideMark/>
          </w:tcPr>
          <w:p w14:paraId="4AA88E8E"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 xml:space="preserve">La aplicación debe autenticar los usuarios que quieran acceder </w:t>
            </w:r>
            <w:proofErr w:type="gramStart"/>
            <w:r w:rsidRPr="000526A4">
              <w:rPr>
                <w:rFonts w:ascii="Arial" w:hAnsi="Arial" w:cs="Arial"/>
                <w:sz w:val="22"/>
                <w:szCs w:val="22"/>
                <w:lang w:val="es-MX"/>
              </w:rPr>
              <w:t>a la sistema</w:t>
            </w:r>
            <w:proofErr w:type="gramEnd"/>
          </w:p>
        </w:tc>
      </w:tr>
      <w:tr w:rsidR="000526A4" w:rsidRPr="000526A4" w14:paraId="4FEC7A5A" w14:textId="77777777" w:rsidTr="007F313D">
        <w:trPr>
          <w:trHeight w:val="560"/>
        </w:trPr>
        <w:tc>
          <w:tcPr>
            <w:tcW w:w="3330" w:type="dxa"/>
            <w:hideMark/>
          </w:tcPr>
          <w:p w14:paraId="08ADA13D" w14:textId="01704527" w:rsidR="000526A4" w:rsidRPr="000526A4" w:rsidRDefault="000526A4" w:rsidP="007F313D">
            <w:pPr>
              <w:spacing w:after="160" w:line="259" w:lineRule="auto"/>
              <w:rPr>
                <w:rFonts w:ascii="Arial" w:hAnsi="Arial" w:cs="Arial"/>
                <w:sz w:val="22"/>
                <w:szCs w:val="22"/>
                <w:lang w:val="en-US"/>
              </w:rPr>
            </w:pPr>
            <w:r>
              <w:rPr>
                <w:rFonts w:ascii="Arial" w:hAnsi="Arial" w:cs="Arial"/>
                <w:sz w:val="22"/>
                <w:szCs w:val="22"/>
                <w:lang w:val="es-MX"/>
              </w:rPr>
              <w:t xml:space="preserve">RF2 </w:t>
            </w:r>
            <w:proofErr w:type="gramStart"/>
            <w:r w:rsidRPr="000526A4">
              <w:rPr>
                <w:rFonts w:ascii="Arial" w:hAnsi="Arial" w:cs="Arial"/>
                <w:sz w:val="22"/>
                <w:szCs w:val="22"/>
                <w:lang w:val="es-MX"/>
              </w:rPr>
              <w:t>CONSULTAR  INCUBADORAS</w:t>
            </w:r>
            <w:proofErr w:type="gramEnd"/>
          </w:p>
        </w:tc>
        <w:tc>
          <w:tcPr>
            <w:tcW w:w="7110" w:type="dxa"/>
            <w:hideMark/>
          </w:tcPr>
          <w:p w14:paraId="080F5996"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Obtener la cantidad de incubadoras registradas en el sistema</w:t>
            </w:r>
          </w:p>
        </w:tc>
      </w:tr>
      <w:tr w:rsidR="000526A4" w:rsidRPr="000526A4" w14:paraId="433D8320" w14:textId="77777777" w:rsidTr="007F313D">
        <w:trPr>
          <w:trHeight w:val="560"/>
        </w:trPr>
        <w:tc>
          <w:tcPr>
            <w:tcW w:w="3330" w:type="dxa"/>
            <w:hideMark/>
          </w:tcPr>
          <w:p w14:paraId="3E1EA4A3" w14:textId="77777777" w:rsidR="000526A4" w:rsidRPr="000526A4" w:rsidRDefault="000526A4" w:rsidP="007F313D">
            <w:pPr>
              <w:spacing w:after="160" w:line="259" w:lineRule="auto"/>
              <w:rPr>
                <w:rFonts w:ascii="Arial" w:hAnsi="Arial" w:cs="Arial"/>
                <w:sz w:val="22"/>
                <w:szCs w:val="22"/>
                <w:lang w:val="en-US"/>
              </w:rPr>
            </w:pPr>
            <w:r w:rsidRPr="000526A4">
              <w:rPr>
                <w:rFonts w:ascii="Arial" w:hAnsi="Arial" w:cs="Arial"/>
                <w:sz w:val="22"/>
                <w:szCs w:val="22"/>
                <w:lang w:val="es-MX"/>
              </w:rPr>
              <w:lastRenderedPageBreak/>
              <w:t>RF3 OBTENER DATOS</w:t>
            </w:r>
          </w:p>
        </w:tc>
        <w:tc>
          <w:tcPr>
            <w:tcW w:w="7110" w:type="dxa"/>
            <w:hideMark/>
          </w:tcPr>
          <w:p w14:paraId="389EE82B"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Obtener los datos de los sensores de cada incubadora</w:t>
            </w:r>
          </w:p>
        </w:tc>
      </w:tr>
      <w:tr w:rsidR="000526A4" w:rsidRPr="000526A4" w14:paraId="04DB00B5" w14:textId="77777777" w:rsidTr="007F313D">
        <w:trPr>
          <w:trHeight w:val="560"/>
        </w:trPr>
        <w:tc>
          <w:tcPr>
            <w:tcW w:w="3330" w:type="dxa"/>
            <w:hideMark/>
          </w:tcPr>
          <w:p w14:paraId="29DC43BC" w14:textId="77777777" w:rsidR="000526A4" w:rsidRPr="000526A4" w:rsidRDefault="000526A4" w:rsidP="007F313D">
            <w:pPr>
              <w:spacing w:after="160" w:line="259" w:lineRule="auto"/>
              <w:rPr>
                <w:rFonts w:ascii="Arial" w:hAnsi="Arial" w:cs="Arial"/>
                <w:sz w:val="22"/>
                <w:szCs w:val="22"/>
                <w:lang w:val="en-US"/>
              </w:rPr>
            </w:pPr>
            <w:r w:rsidRPr="000526A4">
              <w:rPr>
                <w:rFonts w:ascii="Arial" w:hAnsi="Arial" w:cs="Arial"/>
                <w:sz w:val="22"/>
                <w:szCs w:val="22"/>
                <w:lang w:val="es-MX"/>
              </w:rPr>
              <w:t>RF4 NOTIFICAR</w:t>
            </w:r>
          </w:p>
        </w:tc>
        <w:tc>
          <w:tcPr>
            <w:tcW w:w="7110" w:type="dxa"/>
            <w:hideMark/>
          </w:tcPr>
          <w:p w14:paraId="021F465D"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Mostrar notificaciones si ocurre algún error o fin del ciclo</w:t>
            </w:r>
          </w:p>
        </w:tc>
      </w:tr>
      <w:tr w:rsidR="000526A4" w:rsidRPr="000526A4" w14:paraId="1CBAC963" w14:textId="77777777" w:rsidTr="007F313D">
        <w:trPr>
          <w:trHeight w:val="560"/>
        </w:trPr>
        <w:tc>
          <w:tcPr>
            <w:tcW w:w="3330" w:type="dxa"/>
            <w:hideMark/>
          </w:tcPr>
          <w:p w14:paraId="60B6C598" w14:textId="77777777" w:rsidR="000526A4" w:rsidRPr="000526A4" w:rsidRDefault="000526A4" w:rsidP="007F313D">
            <w:pPr>
              <w:spacing w:after="160" w:line="259" w:lineRule="auto"/>
              <w:rPr>
                <w:rFonts w:ascii="Arial" w:hAnsi="Arial" w:cs="Arial"/>
                <w:sz w:val="22"/>
                <w:szCs w:val="22"/>
                <w:lang w:val="en-US"/>
              </w:rPr>
            </w:pPr>
            <w:r w:rsidRPr="000526A4">
              <w:rPr>
                <w:rFonts w:ascii="Arial" w:hAnsi="Arial" w:cs="Arial"/>
                <w:sz w:val="22"/>
                <w:szCs w:val="22"/>
                <w:lang w:val="es-MX"/>
              </w:rPr>
              <w:t>RF5 CONNSULTAR HISTORIAL</w:t>
            </w:r>
          </w:p>
        </w:tc>
        <w:tc>
          <w:tcPr>
            <w:tcW w:w="7110" w:type="dxa"/>
            <w:hideMark/>
          </w:tcPr>
          <w:p w14:paraId="5EC73EA3"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Consultar historial de datos de ciclos anteriores</w:t>
            </w:r>
          </w:p>
        </w:tc>
      </w:tr>
      <w:tr w:rsidR="000526A4" w:rsidRPr="000526A4" w14:paraId="5EF4D2F0" w14:textId="77777777" w:rsidTr="007F313D">
        <w:trPr>
          <w:trHeight w:val="560"/>
        </w:trPr>
        <w:tc>
          <w:tcPr>
            <w:tcW w:w="3330" w:type="dxa"/>
            <w:hideMark/>
          </w:tcPr>
          <w:p w14:paraId="44CC8A18"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RF6 AGREGAR USUARIOS POR ROL</w:t>
            </w:r>
          </w:p>
        </w:tc>
        <w:tc>
          <w:tcPr>
            <w:tcW w:w="7110" w:type="dxa"/>
            <w:hideMark/>
          </w:tcPr>
          <w:p w14:paraId="75DA9E38"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lang w:val="es-MX"/>
              </w:rPr>
              <w:t xml:space="preserve">Los usuarios de rol técnicos podrán agregar nuevos usuarios en el sistema de rol técnico </w:t>
            </w:r>
            <w:proofErr w:type="spellStart"/>
            <w:r w:rsidRPr="000526A4">
              <w:rPr>
                <w:rFonts w:ascii="Arial" w:hAnsi="Arial" w:cs="Arial"/>
                <w:sz w:val="22"/>
                <w:szCs w:val="22"/>
                <w:lang w:val="es-MX"/>
              </w:rPr>
              <w:t>o</w:t>
            </w:r>
            <w:proofErr w:type="spellEnd"/>
            <w:r w:rsidRPr="000526A4">
              <w:rPr>
                <w:rFonts w:ascii="Arial" w:hAnsi="Arial" w:cs="Arial"/>
                <w:sz w:val="22"/>
                <w:szCs w:val="22"/>
                <w:lang w:val="es-MX"/>
              </w:rPr>
              <w:t xml:space="preserve"> operario</w:t>
            </w:r>
          </w:p>
        </w:tc>
      </w:tr>
      <w:tr w:rsidR="000526A4" w:rsidRPr="000526A4" w14:paraId="50401116" w14:textId="77777777" w:rsidTr="007F313D">
        <w:trPr>
          <w:trHeight w:val="560"/>
        </w:trPr>
        <w:tc>
          <w:tcPr>
            <w:tcW w:w="3330" w:type="dxa"/>
            <w:hideMark/>
          </w:tcPr>
          <w:p w14:paraId="714D201E" w14:textId="77777777" w:rsidR="000526A4" w:rsidRPr="000526A4" w:rsidRDefault="000526A4" w:rsidP="007F313D">
            <w:pPr>
              <w:spacing w:after="160" w:line="259" w:lineRule="auto"/>
              <w:rPr>
                <w:rFonts w:ascii="Arial" w:hAnsi="Arial" w:cs="Arial"/>
                <w:sz w:val="22"/>
                <w:szCs w:val="22"/>
                <w:lang w:val="en-US"/>
              </w:rPr>
            </w:pPr>
            <w:r w:rsidRPr="000526A4">
              <w:rPr>
                <w:rFonts w:ascii="Arial" w:hAnsi="Arial" w:cs="Arial"/>
                <w:sz w:val="22"/>
                <w:szCs w:val="22"/>
                <w:lang w:val="en-US"/>
              </w:rPr>
              <w:t>RF7 MODIFICAR CICLOS</w:t>
            </w:r>
          </w:p>
        </w:tc>
        <w:tc>
          <w:tcPr>
            <w:tcW w:w="7110" w:type="dxa"/>
            <w:hideMark/>
          </w:tcPr>
          <w:p w14:paraId="36D6246C" w14:textId="77777777" w:rsidR="000526A4" w:rsidRPr="000526A4" w:rsidRDefault="000526A4" w:rsidP="007F313D">
            <w:pPr>
              <w:spacing w:after="160" w:line="259" w:lineRule="auto"/>
              <w:rPr>
                <w:rFonts w:ascii="Arial" w:hAnsi="Arial" w:cs="Arial"/>
                <w:sz w:val="22"/>
                <w:szCs w:val="22"/>
              </w:rPr>
            </w:pPr>
            <w:r w:rsidRPr="000526A4">
              <w:rPr>
                <w:rFonts w:ascii="Arial" w:hAnsi="Arial" w:cs="Arial"/>
                <w:sz w:val="22"/>
                <w:szCs w:val="22"/>
              </w:rPr>
              <w:t>Los t</w:t>
            </w:r>
            <w:r w:rsidRPr="000526A4">
              <w:rPr>
                <w:rFonts w:ascii="Arial" w:hAnsi="Arial" w:cs="Arial"/>
                <w:sz w:val="22"/>
                <w:szCs w:val="22"/>
                <w:lang w:val="es-MX"/>
              </w:rPr>
              <w:t>é</w:t>
            </w:r>
            <w:proofErr w:type="spellStart"/>
            <w:r w:rsidRPr="000526A4">
              <w:rPr>
                <w:rFonts w:ascii="Arial" w:hAnsi="Arial" w:cs="Arial"/>
                <w:sz w:val="22"/>
                <w:szCs w:val="22"/>
              </w:rPr>
              <w:t>cnicos</w:t>
            </w:r>
            <w:proofErr w:type="spellEnd"/>
            <w:r w:rsidRPr="000526A4">
              <w:rPr>
                <w:rFonts w:ascii="Arial" w:hAnsi="Arial" w:cs="Arial"/>
                <w:sz w:val="22"/>
                <w:szCs w:val="22"/>
              </w:rPr>
              <w:t xml:space="preserve"> podrán modificar los parámetros de los ciclos de incubación</w:t>
            </w:r>
          </w:p>
        </w:tc>
      </w:tr>
    </w:tbl>
    <w:p w14:paraId="44DC4844" w14:textId="77777777" w:rsidR="000526A4" w:rsidRDefault="000526A4" w:rsidP="000526A4">
      <w:pPr>
        <w:rPr>
          <w:rFonts w:ascii="Arial" w:hAnsi="Arial" w:cs="Arial"/>
          <w:b/>
          <w:lang w:val="es-MX"/>
        </w:rPr>
      </w:pPr>
      <w:r w:rsidRPr="002A2FBC">
        <w:rPr>
          <w:rFonts w:ascii="Arial" w:hAnsi="Arial" w:cs="Arial"/>
          <w:b/>
          <w:lang w:val="es-MX"/>
        </w:rPr>
        <w:t>Requerimientos</w:t>
      </w:r>
      <w:r>
        <w:rPr>
          <w:rFonts w:ascii="Arial" w:hAnsi="Arial" w:cs="Arial"/>
          <w:b/>
          <w:lang w:val="es-MX"/>
        </w:rPr>
        <w:t xml:space="preserve"> no</w:t>
      </w:r>
      <w:r w:rsidRPr="002A2FBC">
        <w:rPr>
          <w:rFonts w:ascii="Arial" w:hAnsi="Arial" w:cs="Arial"/>
          <w:b/>
          <w:lang w:val="es-MX"/>
        </w:rPr>
        <w:t xml:space="preserve"> Funcionales:</w:t>
      </w:r>
    </w:p>
    <w:p w14:paraId="51CD3949" w14:textId="77777777" w:rsidR="000526A4" w:rsidRDefault="000526A4" w:rsidP="000526A4">
      <w:pPr>
        <w:jc w:val="center"/>
        <w:rPr>
          <w:rFonts w:ascii="Arial" w:hAnsi="Arial" w:cs="Arial"/>
          <w:lang w:val="es-MX"/>
        </w:rPr>
      </w:pPr>
      <w:r w:rsidRPr="00906B17">
        <w:rPr>
          <w:rFonts w:ascii="Arial" w:hAnsi="Arial" w:cs="Arial"/>
          <w:lang w:val="es-MX"/>
        </w:rPr>
        <w:t xml:space="preserve">Tabla </w:t>
      </w:r>
      <w:r>
        <w:rPr>
          <w:rFonts w:ascii="Arial" w:hAnsi="Arial" w:cs="Arial"/>
          <w:lang w:val="es-MX"/>
        </w:rPr>
        <w:t>2</w:t>
      </w:r>
      <w:r w:rsidRPr="00906B17">
        <w:rPr>
          <w:rFonts w:ascii="Arial" w:hAnsi="Arial" w:cs="Arial"/>
          <w:lang w:val="es-MX"/>
        </w:rPr>
        <w:t>. Requerimientos no funcionales</w:t>
      </w:r>
    </w:p>
    <w:tbl>
      <w:tblPr>
        <w:tblStyle w:val="TableGrid"/>
        <w:tblW w:w="10440" w:type="dxa"/>
        <w:tblInd w:w="-635" w:type="dxa"/>
        <w:tblLook w:val="04A0" w:firstRow="1" w:lastRow="0" w:firstColumn="1" w:lastColumn="0" w:noHBand="0" w:noVBand="1"/>
      </w:tblPr>
      <w:tblGrid>
        <w:gridCol w:w="1975"/>
        <w:gridCol w:w="8465"/>
      </w:tblGrid>
      <w:tr w:rsidR="000526A4" w14:paraId="14110291" w14:textId="77777777" w:rsidTr="007F313D">
        <w:tc>
          <w:tcPr>
            <w:tcW w:w="1975" w:type="dxa"/>
            <w:shd w:val="clear" w:color="auto" w:fill="D9D9D9" w:themeFill="background1" w:themeFillShade="D9"/>
          </w:tcPr>
          <w:p w14:paraId="491B8487" w14:textId="77777777" w:rsidR="000526A4" w:rsidRDefault="000526A4" w:rsidP="007F313D">
            <w:pPr>
              <w:jc w:val="center"/>
              <w:rPr>
                <w:rFonts w:ascii="Arial" w:hAnsi="Arial" w:cs="Arial"/>
                <w:lang w:val="es-MX"/>
              </w:rPr>
            </w:pPr>
            <w:r>
              <w:rPr>
                <w:rFonts w:ascii="Arial" w:hAnsi="Arial" w:cs="Arial"/>
                <w:lang w:val="es-MX"/>
              </w:rPr>
              <w:t>CODIGO</w:t>
            </w:r>
          </w:p>
        </w:tc>
        <w:tc>
          <w:tcPr>
            <w:tcW w:w="8465" w:type="dxa"/>
            <w:shd w:val="clear" w:color="auto" w:fill="D9D9D9" w:themeFill="background1" w:themeFillShade="D9"/>
          </w:tcPr>
          <w:p w14:paraId="3FB8152C" w14:textId="77777777" w:rsidR="000526A4" w:rsidRDefault="000526A4" w:rsidP="007F313D">
            <w:pPr>
              <w:jc w:val="center"/>
              <w:rPr>
                <w:rFonts w:ascii="Arial" w:hAnsi="Arial" w:cs="Arial"/>
                <w:lang w:val="es-MX"/>
              </w:rPr>
            </w:pPr>
            <w:r>
              <w:rPr>
                <w:rFonts w:ascii="Arial" w:hAnsi="Arial" w:cs="Arial"/>
                <w:lang w:val="es-MX"/>
              </w:rPr>
              <w:t xml:space="preserve">Descripción </w:t>
            </w:r>
          </w:p>
        </w:tc>
      </w:tr>
      <w:tr w:rsidR="000526A4" w14:paraId="2D7075B9" w14:textId="77777777" w:rsidTr="007F313D">
        <w:tc>
          <w:tcPr>
            <w:tcW w:w="1975" w:type="dxa"/>
          </w:tcPr>
          <w:p w14:paraId="6B9C3663" w14:textId="77777777" w:rsidR="000526A4" w:rsidRDefault="000526A4" w:rsidP="007F313D">
            <w:pPr>
              <w:jc w:val="center"/>
              <w:rPr>
                <w:rFonts w:ascii="Arial" w:hAnsi="Arial" w:cs="Arial"/>
                <w:lang w:val="es-MX"/>
              </w:rPr>
            </w:pPr>
            <w:r>
              <w:rPr>
                <w:rFonts w:ascii="Arial" w:hAnsi="Arial" w:cs="Arial"/>
                <w:lang w:val="es-MX"/>
              </w:rPr>
              <w:t>RNF1</w:t>
            </w:r>
          </w:p>
        </w:tc>
        <w:tc>
          <w:tcPr>
            <w:tcW w:w="8465" w:type="dxa"/>
          </w:tcPr>
          <w:p w14:paraId="62DF5944" w14:textId="77777777" w:rsidR="000526A4" w:rsidRDefault="000526A4" w:rsidP="007F313D">
            <w:pPr>
              <w:rPr>
                <w:rFonts w:ascii="Arial" w:hAnsi="Arial" w:cs="Arial"/>
                <w:lang w:val="es-MX"/>
              </w:rPr>
            </w:pPr>
            <w:r w:rsidRPr="00561A63">
              <w:rPr>
                <w:rFonts w:ascii="Arial" w:hAnsi="Arial" w:cs="Arial"/>
                <w:lang w:val="es-MX"/>
              </w:rPr>
              <w:t>El sistema será desarrollado para la plataforma Android.</w:t>
            </w:r>
          </w:p>
        </w:tc>
      </w:tr>
      <w:tr w:rsidR="000526A4" w14:paraId="17D16D56" w14:textId="77777777" w:rsidTr="007F313D">
        <w:tc>
          <w:tcPr>
            <w:tcW w:w="1975" w:type="dxa"/>
          </w:tcPr>
          <w:p w14:paraId="4E6102E3" w14:textId="77777777" w:rsidR="000526A4" w:rsidRDefault="000526A4" w:rsidP="007F313D">
            <w:pPr>
              <w:jc w:val="center"/>
              <w:rPr>
                <w:rFonts w:ascii="Arial" w:hAnsi="Arial" w:cs="Arial"/>
                <w:lang w:val="es-MX"/>
              </w:rPr>
            </w:pPr>
            <w:r>
              <w:rPr>
                <w:rFonts w:ascii="Arial" w:hAnsi="Arial" w:cs="Arial"/>
                <w:lang w:val="es-MX"/>
              </w:rPr>
              <w:t>RNF2</w:t>
            </w:r>
          </w:p>
        </w:tc>
        <w:tc>
          <w:tcPr>
            <w:tcW w:w="8465" w:type="dxa"/>
          </w:tcPr>
          <w:p w14:paraId="7AB89FA5" w14:textId="77777777" w:rsidR="000526A4" w:rsidRDefault="000526A4" w:rsidP="007F313D">
            <w:pPr>
              <w:rPr>
                <w:rFonts w:ascii="Arial" w:hAnsi="Arial" w:cs="Arial"/>
                <w:lang w:val="es-MX"/>
              </w:rPr>
            </w:pPr>
            <w:r w:rsidRPr="00561A63">
              <w:rPr>
                <w:rFonts w:ascii="Arial" w:hAnsi="Arial" w:cs="Arial"/>
                <w:lang w:val="es-MX"/>
              </w:rPr>
              <w:t xml:space="preserve">El sistema utilizará interfaz amigable y </w:t>
            </w:r>
            <w:proofErr w:type="spellStart"/>
            <w:r w:rsidRPr="00561A63">
              <w:rPr>
                <w:rFonts w:ascii="Arial" w:hAnsi="Arial" w:cs="Arial"/>
                <w:lang w:val="es-MX"/>
              </w:rPr>
              <w:t>responsive</w:t>
            </w:r>
            <w:proofErr w:type="spellEnd"/>
            <w:r w:rsidRPr="00561A63">
              <w:rPr>
                <w:rFonts w:ascii="Arial" w:hAnsi="Arial" w:cs="Arial"/>
                <w:lang w:val="es-MX"/>
              </w:rPr>
              <w:t xml:space="preserve"> (sensible).</w:t>
            </w:r>
          </w:p>
        </w:tc>
      </w:tr>
      <w:tr w:rsidR="000526A4" w14:paraId="1443DA0D" w14:textId="77777777" w:rsidTr="007F313D">
        <w:tc>
          <w:tcPr>
            <w:tcW w:w="1975" w:type="dxa"/>
          </w:tcPr>
          <w:p w14:paraId="585C4166" w14:textId="77777777" w:rsidR="000526A4" w:rsidRDefault="000526A4" w:rsidP="007F313D">
            <w:pPr>
              <w:jc w:val="center"/>
              <w:rPr>
                <w:rFonts w:ascii="Arial" w:hAnsi="Arial" w:cs="Arial"/>
                <w:lang w:val="es-MX"/>
              </w:rPr>
            </w:pPr>
            <w:r>
              <w:rPr>
                <w:rFonts w:ascii="Arial" w:hAnsi="Arial" w:cs="Arial"/>
                <w:lang w:val="es-MX"/>
              </w:rPr>
              <w:t>RNF3</w:t>
            </w:r>
          </w:p>
        </w:tc>
        <w:tc>
          <w:tcPr>
            <w:tcW w:w="8465" w:type="dxa"/>
          </w:tcPr>
          <w:p w14:paraId="6645D8FE" w14:textId="77777777" w:rsidR="000526A4" w:rsidRPr="00561A63" w:rsidRDefault="000526A4" w:rsidP="007F313D">
            <w:pPr>
              <w:rPr>
                <w:rFonts w:ascii="Arial" w:hAnsi="Arial" w:cs="Arial"/>
                <w:lang w:val="es-MX"/>
              </w:rPr>
            </w:pPr>
            <w:r w:rsidRPr="00561A63">
              <w:rPr>
                <w:rFonts w:ascii="Arial" w:hAnsi="Arial" w:cs="Arial"/>
                <w:lang w:val="es-MX"/>
              </w:rPr>
              <w:t>El sistema debe ser fácilmente instalable por los usuarios en equipos</w:t>
            </w:r>
          </w:p>
          <w:p w14:paraId="20A27A8B" w14:textId="77777777" w:rsidR="000526A4" w:rsidRDefault="000526A4" w:rsidP="007F313D">
            <w:pPr>
              <w:rPr>
                <w:rFonts w:ascii="Arial" w:hAnsi="Arial" w:cs="Arial"/>
                <w:lang w:val="es-MX"/>
              </w:rPr>
            </w:pPr>
            <w:r w:rsidRPr="00561A63">
              <w:rPr>
                <w:rFonts w:ascii="Arial" w:hAnsi="Arial" w:cs="Arial"/>
                <w:lang w:val="es-MX"/>
              </w:rPr>
              <w:t xml:space="preserve">móviles con la versión del sistema operativo Android </w:t>
            </w:r>
            <w:r>
              <w:rPr>
                <w:rFonts w:ascii="Arial" w:hAnsi="Arial" w:cs="Arial"/>
                <w:lang w:val="es-MX"/>
              </w:rPr>
              <w:t>5</w:t>
            </w:r>
            <w:r w:rsidRPr="00561A63">
              <w:rPr>
                <w:rFonts w:ascii="Arial" w:hAnsi="Arial" w:cs="Arial"/>
                <w:lang w:val="es-MX"/>
              </w:rPr>
              <w:t>.0 o superiores</w:t>
            </w:r>
          </w:p>
        </w:tc>
      </w:tr>
      <w:tr w:rsidR="000526A4" w14:paraId="12AD495B" w14:textId="77777777" w:rsidTr="007F313D">
        <w:tc>
          <w:tcPr>
            <w:tcW w:w="1975" w:type="dxa"/>
          </w:tcPr>
          <w:p w14:paraId="0A10D701" w14:textId="77777777" w:rsidR="000526A4" w:rsidRDefault="000526A4" w:rsidP="007F313D">
            <w:pPr>
              <w:jc w:val="center"/>
              <w:rPr>
                <w:rFonts w:ascii="Arial" w:hAnsi="Arial" w:cs="Arial"/>
                <w:lang w:val="es-MX"/>
              </w:rPr>
            </w:pPr>
            <w:r>
              <w:rPr>
                <w:rFonts w:ascii="Arial" w:hAnsi="Arial" w:cs="Arial"/>
                <w:lang w:val="es-MX"/>
              </w:rPr>
              <w:t>RNF4</w:t>
            </w:r>
          </w:p>
        </w:tc>
        <w:tc>
          <w:tcPr>
            <w:tcW w:w="8465" w:type="dxa"/>
          </w:tcPr>
          <w:p w14:paraId="4314F045" w14:textId="77777777" w:rsidR="000526A4" w:rsidRPr="00561A63" w:rsidRDefault="000526A4" w:rsidP="007F313D">
            <w:pPr>
              <w:rPr>
                <w:rFonts w:ascii="Arial" w:hAnsi="Arial" w:cs="Arial"/>
                <w:lang w:val="es-MX"/>
              </w:rPr>
            </w:pPr>
            <w:r w:rsidRPr="00561A63">
              <w:rPr>
                <w:rFonts w:ascii="Arial" w:hAnsi="Arial" w:cs="Arial"/>
                <w:lang w:val="es-MX"/>
              </w:rPr>
              <w:t>La aplicación deberá estar disponible las 24hrs</w:t>
            </w:r>
          </w:p>
          <w:p w14:paraId="155255AB" w14:textId="77777777" w:rsidR="000526A4" w:rsidRDefault="000526A4" w:rsidP="007F313D">
            <w:pPr>
              <w:rPr>
                <w:rFonts w:ascii="Arial" w:hAnsi="Arial" w:cs="Arial"/>
                <w:lang w:val="es-MX"/>
              </w:rPr>
            </w:pPr>
            <w:r>
              <w:rPr>
                <w:rFonts w:ascii="Arial" w:hAnsi="Arial" w:cs="Arial"/>
                <w:lang w:val="es-MX"/>
              </w:rPr>
              <w:t>del día</w:t>
            </w:r>
          </w:p>
        </w:tc>
      </w:tr>
      <w:tr w:rsidR="000526A4" w14:paraId="1C5492C2" w14:textId="77777777" w:rsidTr="007F313D">
        <w:tc>
          <w:tcPr>
            <w:tcW w:w="1975" w:type="dxa"/>
          </w:tcPr>
          <w:p w14:paraId="1CE3DF6F" w14:textId="77777777" w:rsidR="000526A4" w:rsidRDefault="000526A4" w:rsidP="007F313D">
            <w:pPr>
              <w:jc w:val="center"/>
              <w:rPr>
                <w:rFonts w:ascii="Arial" w:hAnsi="Arial" w:cs="Arial"/>
                <w:lang w:val="es-MX"/>
              </w:rPr>
            </w:pPr>
            <w:r>
              <w:rPr>
                <w:rFonts w:ascii="Arial" w:hAnsi="Arial" w:cs="Arial"/>
                <w:lang w:val="es-MX"/>
              </w:rPr>
              <w:t>RNF5</w:t>
            </w:r>
          </w:p>
        </w:tc>
        <w:tc>
          <w:tcPr>
            <w:tcW w:w="8465" w:type="dxa"/>
          </w:tcPr>
          <w:p w14:paraId="6CFF61B7" w14:textId="77777777" w:rsidR="000526A4" w:rsidRDefault="000526A4" w:rsidP="007F313D">
            <w:pPr>
              <w:rPr>
                <w:rFonts w:ascii="Arial" w:hAnsi="Arial" w:cs="Arial"/>
                <w:lang w:val="es-MX"/>
              </w:rPr>
            </w:pPr>
            <w:r w:rsidRPr="00561A63">
              <w:rPr>
                <w:rFonts w:ascii="Arial" w:hAnsi="Arial" w:cs="Arial"/>
                <w:lang w:val="es-MX"/>
              </w:rPr>
              <w:t xml:space="preserve">La aplicación debe estar </w:t>
            </w:r>
            <w:r>
              <w:rPr>
                <w:rFonts w:ascii="Arial" w:hAnsi="Arial" w:cs="Arial"/>
                <w:lang w:val="es-MX"/>
              </w:rPr>
              <w:t>conectado a la red para el monitoreo</w:t>
            </w:r>
            <w:r w:rsidRPr="00561A63">
              <w:rPr>
                <w:rFonts w:ascii="Arial" w:hAnsi="Arial" w:cs="Arial"/>
                <w:lang w:val="es-MX"/>
              </w:rPr>
              <w:t>.</w:t>
            </w:r>
          </w:p>
        </w:tc>
      </w:tr>
    </w:tbl>
    <w:p w14:paraId="738ED7E4" w14:textId="77777777" w:rsidR="000526A4" w:rsidRPr="00906B17" w:rsidRDefault="000526A4" w:rsidP="000526A4">
      <w:pPr>
        <w:jc w:val="center"/>
        <w:rPr>
          <w:rFonts w:ascii="Arial" w:hAnsi="Arial" w:cs="Arial"/>
          <w:lang w:val="es-MX"/>
        </w:rPr>
      </w:pPr>
    </w:p>
    <w:p w14:paraId="49FD479B"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Definición del Alcance</w:t>
      </w:r>
    </w:p>
    <w:p w14:paraId="14B0CFDD"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El alcance del proyecto se determina a través de las limitaciones y de los supuestos y dependencias.</w:t>
      </w:r>
    </w:p>
    <w:p w14:paraId="5E2320DC"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Limitaciones</w:t>
      </w:r>
    </w:p>
    <w:p w14:paraId="04B06E05"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La aplicación sólo puede ser ejecutada en dispositivos con el Sistema Operativo</w:t>
      </w:r>
    </w:p>
    <w:p w14:paraId="7F795DF9"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Android en versiones igual o mayores a la 5.0 (</w:t>
      </w:r>
      <w:proofErr w:type="spellStart"/>
      <w:r w:rsidRPr="000526A4">
        <w:rPr>
          <w:rFonts w:ascii="Arial" w:hAnsi="Arial" w:cs="Arial"/>
          <w:sz w:val="22"/>
          <w:szCs w:val="22"/>
          <w:lang w:val="es-MX"/>
        </w:rPr>
        <w:t>Lollipop</w:t>
      </w:r>
      <w:proofErr w:type="spellEnd"/>
      <w:r w:rsidRPr="000526A4">
        <w:rPr>
          <w:rFonts w:ascii="Arial" w:hAnsi="Arial" w:cs="Arial"/>
          <w:sz w:val="22"/>
          <w:szCs w:val="22"/>
          <w:lang w:val="es-MX"/>
        </w:rPr>
        <w:t>).</w:t>
      </w:r>
    </w:p>
    <w:p w14:paraId="6E172772"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Para su utilización se hace necesario de una conexión (</w:t>
      </w:r>
      <w:proofErr w:type="spellStart"/>
      <w:r w:rsidRPr="000526A4">
        <w:rPr>
          <w:rFonts w:ascii="Arial" w:hAnsi="Arial" w:cs="Arial"/>
          <w:sz w:val="22"/>
          <w:szCs w:val="22"/>
          <w:lang w:val="es-MX"/>
        </w:rPr>
        <w:t>Wi</w:t>
      </w:r>
      <w:proofErr w:type="spellEnd"/>
      <w:r w:rsidRPr="000526A4">
        <w:rPr>
          <w:rFonts w:ascii="Arial" w:hAnsi="Arial" w:cs="Arial"/>
          <w:sz w:val="22"/>
          <w:szCs w:val="22"/>
          <w:lang w:val="es-MX"/>
        </w:rPr>
        <w:t>-Fi o Datos móviles)</w:t>
      </w:r>
    </w:p>
    <w:p w14:paraId="09512259"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lastRenderedPageBreak/>
        <w:t>constante con la API REST.</w:t>
      </w:r>
    </w:p>
    <w:p w14:paraId="089F7366"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Supuestos y dependencias</w:t>
      </w:r>
    </w:p>
    <w:p w14:paraId="681AB2F8"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Los supuestos y dependencias de la aplicación son:</w:t>
      </w:r>
    </w:p>
    <w:p w14:paraId="6350C6A8" w14:textId="77777777" w:rsidR="000526A4" w:rsidRPr="000526A4" w:rsidRDefault="000526A4" w:rsidP="000526A4">
      <w:pPr>
        <w:pStyle w:val="ListParagraph"/>
        <w:numPr>
          <w:ilvl w:val="0"/>
          <w:numId w:val="21"/>
        </w:numPr>
        <w:spacing w:after="160" w:line="259" w:lineRule="auto"/>
        <w:jc w:val="left"/>
        <w:rPr>
          <w:rFonts w:cs="Arial"/>
          <w:szCs w:val="22"/>
          <w:lang w:val="es-MX"/>
        </w:rPr>
      </w:pPr>
      <w:r w:rsidRPr="000526A4">
        <w:rPr>
          <w:rFonts w:cs="Arial"/>
          <w:szCs w:val="22"/>
          <w:lang w:val="es-MX"/>
        </w:rPr>
        <w:t xml:space="preserve">La aplicación actualiza los datos de los sensores de las </w:t>
      </w:r>
      <w:proofErr w:type="gramStart"/>
      <w:r w:rsidRPr="000526A4">
        <w:rPr>
          <w:rFonts w:cs="Arial"/>
          <w:szCs w:val="22"/>
          <w:lang w:val="es-MX"/>
        </w:rPr>
        <w:t>incubadoras  a</w:t>
      </w:r>
      <w:proofErr w:type="gramEnd"/>
      <w:r w:rsidRPr="000526A4">
        <w:rPr>
          <w:rFonts w:cs="Arial"/>
          <w:szCs w:val="22"/>
          <w:lang w:val="es-MX"/>
        </w:rPr>
        <w:t xml:space="preserve"> través de un servicio API REST.</w:t>
      </w:r>
    </w:p>
    <w:p w14:paraId="2CE210D2" w14:textId="77777777" w:rsidR="000526A4" w:rsidRPr="000526A4" w:rsidRDefault="000526A4" w:rsidP="000526A4">
      <w:pPr>
        <w:pStyle w:val="ListParagraph"/>
        <w:numPr>
          <w:ilvl w:val="0"/>
          <w:numId w:val="21"/>
        </w:numPr>
        <w:spacing w:after="160" w:line="259" w:lineRule="auto"/>
        <w:jc w:val="left"/>
        <w:rPr>
          <w:rFonts w:cs="Arial"/>
          <w:szCs w:val="22"/>
          <w:lang w:val="es-MX"/>
        </w:rPr>
      </w:pPr>
      <w:r w:rsidRPr="000526A4">
        <w:rPr>
          <w:rFonts w:cs="Arial"/>
          <w:szCs w:val="22"/>
          <w:lang w:val="es-MX"/>
        </w:rPr>
        <w:t>Los usuarios manejan como idioma principal el español, siendo éste el</w:t>
      </w:r>
    </w:p>
    <w:p w14:paraId="77AC1071"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lenguaje que se muestra en la interfaz de la aplicación.</w:t>
      </w:r>
    </w:p>
    <w:p w14:paraId="37BF3409" w14:textId="77777777" w:rsidR="000526A4" w:rsidRPr="000526A4" w:rsidRDefault="000526A4" w:rsidP="005A1014">
      <w:pPr>
        <w:pStyle w:val="Textoindependiente1"/>
        <w:rPr>
          <w:rStyle w:val="EstiloTimesNewRoman"/>
          <w:szCs w:val="22"/>
          <w:lang w:val="es-MX"/>
        </w:rPr>
      </w:pPr>
    </w:p>
    <w:p w14:paraId="5E549F5E"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2.2 INICIALIZACIÓN</w:t>
      </w:r>
    </w:p>
    <w:p w14:paraId="6F72BE13"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La Inicialización en Mobile-D comprende la fase de Diseño de producto, es donde se preparan e identifican todos los recursos necesarios. Se establece el entorno técnico que permite el éxito de las próximas fases del proyecto.</w:t>
      </w:r>
      <w:r w:rsidRPr="000526A4">
        <w:rPr>
          <w:sz w:val="22"/>
          <w:szCs w:val="22"/>
        </w:rPr>
        <w:t xml:space="preserve"> </w:t>
      </w:r>
      <w:r w:rsidRPr="000526A4">
        <w:rPr>
          <w:rFonts w:ascii="Arial" w:hAnsi="Arial" w:cs="Arial"/>
          <w:sz w:val="22"/>
          <w:szCs w:val="22"/>
          <w:lang w:val="es-MX"/>
        </w:rPr>
        <w:t>(13)</w:t>
      </w:r>
    </w:p>
    <w:p w14:paraId="1FF2D272"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2.2.1 Diseño del sistema</w:t>
      </w:r>
    </w:p>
    <w:p w14:paraId="4180167D"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xml:space="preserve">El sistema se compone del cliente móvil (dispositivo Android) que se conecta a través de la red nacional o internet a un servicio web (API REST). </w:t>
      </w:r>
    </w:p>
    <w:p w14:paraId="69EB804A"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Es te servicio web está conectado a una base de datos que se nutre de los datos actuales de las incubadoras que se envían a través una interfaz de comunicación mediante los datos móviles.</w:t>
      </w:r>
    </w:p>
    <w:p w14:paraId="0AA590A5"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La arquitectura de la aplicación móvil utiliza el estilo arquitectónico de llamada y retorno Modelo-Vista-Controlador (MVC) y está orientada a servicios.</w:t>
      </w:r>
    </w:p>
    <w:p w14:paraId="0CAAC3CA" w14:textId="77777777" w:rsidR="000526A4" w:rsidRPr="000526A4" w:rsidRDefault="000526A4" w:rsidP="000526A4">
      <w:pPr>
        <w:jc w:val="center"/>
        <w:rPr>
          <w:rFonts w:ascii="Arial" w:hAnsi="Arial" w:cs="Arial"/>
          <w:sz w:val="22"/>
          <w:szCs w:val="22"/>
          <w:lang w:val="es-MX"/>
        </w:rPr>
      </w:pPr>
      <w:r w:rsidRPr="000526A4">
        <w:rPr>
          <w:rFonts w:ascii="Arial" w:hAnsi="Arial" w:cs="Arial"/>
          <w:noProof/>
          <w:sz w:val="22"/>
          <w:szCs w:val="22"/>
          <w:lang w:val="es-MX" w:eastAsia="es-MX"/>
        </w:rPr>
        <w:lastRenderedPageBreak/>
        <mc:AlternateContent>
          <mc:Choice Requires="wps">
            <w:drawing>
              <wp:anchor distT="0" distB="0" distL="114300" distR="114300" simplePos="0" relativeHeight="251677696" behindDoc="0" locked="0" layoutInCell="1" allowOverlap="1" wp14:anchorId="350627ED" wp14:editId="4836826B">
                <wp:simplePos x="0" y="0"/>
                <wp:positionH relativeFrom="column">
                  <wp:posOffset>1543050</wp:posOffset>
                </wp:positionH>
                <wp:positionV relativeFrom="paragraph">
                  <wp:posOffset>2616835</wp:posOffset>
                </wp:positionV>
                <wp:extent cx="2471702" cy="276999"/>
                <wp:effectExtent l="0" t="0" r="0" b="0"/>
                <wp:wrapNone/>
                <wp:docPr id="49" name="Rectángulo 3"/>
                <wp:cNvGraphicFramePr/>
                <a:graphic xmlns:a="http://schemas.openxmlformats.org/drawingml/2006/main">
                  <a:graphicData uri="http://schemas.microsoft.com/office/word/2010/wordprocessingShape">
                    <wps:wsp>
                      <wps:cNvSpPr/>
                      <wps:spPr>
                        <a:xfrm>
                          <a:off x="0" y="0"/>
                          <a:ext cx="2471702" cy="276999"/>
                        </a:xfrm>
                        <a:prstGeom prst="rect">
                          <a:avLst/>
                        </a:prstGeom>
                      </wps:spPr>
                      <wps:txbx>
                        <w:txbxContent>
                          <w:p w14:paraId="06F7751D" w14:textId="77777777" w:rsidR="000526A4" w:rsidRDefault="000526A4" w:rsidP="000526A4">
                            <w:pPr>
                              <w:wordWrap w:val="0"/>
                              <w:rPr>
                                <w:rFonts w:ascii="Arial" w:hAnsi="Arial" w:cs="Arial"/>
                                <w:color w:val="7F7F7F" w:themeColor="text1" w:themeTint="80"/>
                                <w:kern w:val="24"/>
                              </w:rPr>
                            </w:pPr>
                            <w:r>
                              <w:rPr>
                                <w:rFonts w:ascii="Arial" w:hAnsi="Arial" w:cs="Arial"/>
                                <w:color w:val="7F7F7F" w:themeColor="text1" w:themeTint="80"/>
                                <w:kern w:val="24"/>
                              </w:rPr>
                              <w:t>Figura 2: Arquitectura del sistema</w:t>
                            </w:r>
                          </w:p>
                        </w:txbxContent>
                      </wps:txbx>
                      <wps:bodyPr wrap="none">
                        <a:spAutoFit/>
                      </wps:bodyPr>
                    </wps:wsp>
                  </a:graphicData>
                </a:graphic>
              </wp:anchor>
            </w:drawing>
          </mc:Choice>
          <mc:Fallback>
            <w:pict>
              <v:rect w14:anchorId="350627ED" id="Rectángulo 3" o:spid="_x0000_s1026" style="position:absolute;left:0;text-align:left;margin-left:121.5pt;margin-top:206.05pt;width:194.6pt;height:21.8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" filled="f" stroked="f">
                <v:textbox style="mso-fit-shape-to-text:t">
                  <w:txbxContent>
                    <w:p w14:paraId="06F7751D" w14:textId="77777777" w:rsidR="000526A4" w:rsidRDefault="000526A4" w:rsidP="000526A4">
                      <w:pPr>
                        <w:wordWrap w:val="0"/>
                        <w:rPr>
                          <w:rFonts w:ascii="Arial" w:hAnsi="Arial" w:cs="Arial"/>
                          <w:color w:val="7F7F7F" w:themeColor="text1" w:themeTint="80"/>
                          <w:kern w:val="24"/>
                        </w:rPr>
                      </w:pPr>
                      <w:r>
                        <w:rPr>
                          <w:rFonts w:ascii="Arial" w:hAnsi="Arial" w:cs="Arial"/>
                          <w:color w:val="7F7F7F" w:themeColor="text1" w:themeTint="80"/>
                          <w:kern w:val="24"/>
                        </w:rPr>
                        <w:t>Figura 2: Arquitectura del sistema</w:t>
                      </w:r>
                    </w:p>
                  </w:txbxContent>
                </v:textbox>
              </v:rect>
            </w:pict>
          </mc:Fallback>
        </mc:AlternateContent>
      </w:r>
      <w:r w:rsidRPr="000526A4">
        <w:rPr>
          <w:rFonts w:ascii="Arial" w:hAnsi="Arial" w:cs="Arial"/>
          <w:noProof/>
          <w:sz w:val="22"/>
          <w:szCs w:val="22"/>
          <w:lang w:val="es-MX" w:eastAsia="es-MX"/>
        </w:rPr>
        <w:drawing>
          <wp:inline distT="0" distB="0" distL="0" distR="0" wp14:anchorId="6E361C1C" wp14:editId="2CE144D3">
            <wp:extent cx="4773623" cy="2983514"/>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3623" cy="2983514"/>
                    </a:xfrm>
                    <a:prstGeom prst="rect">
                      <a:avLst/>
                    </a:prstGeom>
                  </pic:spPr>
                </pic:pic>
              </a:graphicData>
            </a:graphic>
          </wp:inline>
        </w:drawing>
      </w:r>
    </w:p>
    <w:p w14:paraId="0E25D88E"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Modelo del Dominio</w:t>
      </w:r>
    </w:p>
    <w:p w14:paraId="5CF16D97" w14:textId="77777777" w:rsidR="000526A4" w:rsidRPr="000526A4" w:rsidRDefault="000526A4" w:rsidP="000526A4">
      <w:pPr>
        <w:rPr>
          <w:rFonts w:ascii="Arial" w:hAnsi="Arial" w:cs="Arial"/>
          <w:bCs/>
          <w:sz w:val="22"/>
          <w:szCs w:val="22"/>
          <w:lang w:val="es-MX"/>
        </w:rPr>
      </w:pPr>
      <w:r w:rsidRPr="000526A4">
        <w:rPr>
          <w:rFonts w:ascii="Arial" w:hAnsi="Arial" w:cs="Arial"/>
          <w:bCs/>
          <w:sz w:val="22"/>
          <w:szCs w:val="22"/>
          <w:lang w:val="es-MX"/>
        </w:rPr>
        <w:t xml:space="preserve">En la figura 3 se muestra las clases fundamentales que componen el sistema “INCUBA”. Siendo la clase Incubadora la principal ya que es el objeto principal a monitorear en la aplicación, es la que posee todos los atributos a </w:t>
      </w:r>
      <w:proofErr w:type="gramStart"/>
      <w:r w:rsidRPr="000526A4">
        <w:rPr>
          <w:rFonts w:ascii="Arial" w:hAnsi="Arial" w:cs="Arial"/>
          <w:bCs/>
          <w:sz w:val="22"/>
          <w:szCs w:val="22"/>
          <w:lang w:val="es-MX"/>
        </w:rPr>
        <w:t>los  que</w:t>
      </w:r>
      <w:proofErr w:type="gramEnd"/>
      <w:r w:rsidRPr="000526A4">
        <w:rPr>
          <w:rFonts w:ascii="Arial" w:hAnsi="Arial" w:cs="Arial"/>
          <w:bCs/>
          <w:sz w:val="22"/>
          <w:szCs w:val="22"/>
          <w:lang w:val="es-MX"/>
        </w:rPr>
        <w:t xml:space="preserve"> se le quiere dar seguimiento. Para ello se necesitan las demás clases, </w:t>
      </w:r>
      <w:proofErr w:type="gramStart"/>
      <w:r w:rsidRPr="000526A4">
        <w:rPr>
          <w:rFonts w:ascii="Arial" w:hAnsi="Arial" w:cs="Arial"/>
          <w:bCs/>
          <w:sz w:val="22"/>
          <w:szCs w:val="22"/>
          <w:lang w:val="es-MX"/>
        </w:rPr>
        <w:t>las  cuales</w:t>
      </w:r>
      <w:proofErr w:type="gramEnd"/>
      <w:r w:rsidRPr="000526A4">
        <w:rPr>
          <w:rFonts w:ascii="Arial" w:hAnsi="Arial" w:cs="Arial"/>
          <w:bCs/>
          <w:sz w:val="22"/>
          <w:szCs w:val="22"/>
          <w:lang w:val="es-MX"/>
        </w:rPr>
        <w:t xml:space="preserve"> componen la estructura del sistema.</w:t>
      </w:r>
    </w:p>
    <w:p w14:paraId="6DD0CA35" w14:textId="77777777" w:rsidR="000526A4" w:rsidRDefault="000526A4" w:rsidP="005A1014">
      <w:pPr>
        <w:pStyle w:val="Textoindependiente1"/>
        <w:rPr>
          <w:rStyle w:val="EstiloTimesNewRoman"/>
          <w:rFonts w:ascii="Arial" w:hAnsi="Arial" w:cs="Arial"/>
          <w:lang w:val="es-MX"/>
        </w:rPr>
      </w:pPr>
    </w:p>
    <w:p w14:paraId="4EF90B49" w14:textId="77777777" w:rsidR="000526A4" w:rsidRDefault="000526A4" w:rsidP="005A1014">
      <w:pPr>
        <w:pStyle w:val="Textoindependiente1"/>
        <w:rPr>
          <w:rStyle w:val="EstiloTimesNewRoman"/>
          <w:rFonts w:ascii="Arial" w:hAnsi="Arial" w:cs="Arial"/>
          <w:lang w:val="es-MX"/>
        </w:rPr>
      </w:pPr>
      <w:r w:rsidRPr="00EB3C4F">
        <w:rPr>
          <w:rFonts w:cs="Arial"/>
          <w:bCs/>
          <w:noProof/>
          <w:sz w:val="24"/>
          <w:lang w:val="es-MX" w:eastAsia="es-MX"/>
        </w:rPr>
        <w:lastRenderedPageBreak/>
        <mc:AlternateContent>
          <mc:Choice Requires="wps">
            <w:drawing>
              <wp:anchor distT="0" distB="0" distL="114300" distR="114300" simplePos="0" relativeHeight="251679744" behindDoc="0" locked="0" layoutInCell="1" allowOverlap="1" wp14:anchorId="73A26790" wp14:editId="27F97FE2">
                <wp:simplePos x="0" y="0"/>
                <wp:positionH relativeFrom="margin">
                  <wp:align>center</wp:align>
                </wp:positionH>
                <wp:positionV relativeFrom="paragraph">
                  <wp:posOffset>3752491</wp:posOffset>
                </wp:positionV>
                <wp:extent cx="2186817" cy="276999"/>
                <wp:effectExtent l="0" t="0" r="0" b="0"/>
                <wp:wrapNone/>
                <wp:docPr id="2" name="Rectángulo 3"/>
                <wp:cNvGraphicFramePr/>
                <a:graphic xmlns:a="http://schemas.openxmlformats.org/drawingml/2006/main">
                  <a:graphicData uri="http://schemas.microsoft.com/office/word/2010/wordprocessingShape">
                    <wps:wsp>
                      <wps:cNvSpPr/>
                      <wps:spPr>
                        <a:xfrm>
                          <a:off x="0" y="0"/>
                          <a:ext cx="2186817" cy="276999"/>
                        </a:xfrm>
                        <a:prstGeom prst="rect">
                          <a:avLst/>
                        </a:prstGeom>
                      </wps:spPr>
                      <wps:txbx>
                        <w:txbxContent>
                          <w:p w14:paraId="6719F38E" w14:textId="77777777" w:rsidR="000526A4" w:rsidRDefault="000526A4" w:rsidP="000526A4">
                            <w:pPr>
                              <w:wordWrap w:val="0"/>
                              <w:rPr>
                                <w:rFonts w:ascii="Arial" w:hAnsi="Arial" w:cs="Arial"/>
                                <w:color w:val="7F7F7F" w:themeColor="text1" w:themeTint="80"/>
                                <w:kern w:val="24"/>
                              </w:rPr>
                            </w:pPr>
                            <w:r>
                              <w:rPr>
                                <w:rFonts w:ascii="Arial" w:hAnsi="Arial" w:cs="Arial"/>
                                <w:color w:val="7F7F7F" w:themeColor="text1" w:themeTint="80"/>
                                <w:kern w:val="24"/>
                              </w:rPr>
                              <w:t>Figura 3: Modelo del Dominio</w:t>
                            </w:r>
                          </w:p>
                        </w:txbxContent>
                      </wps:txbx>
                      <wps:bodyPr wrap="none">
                        <a:spAutoFit/>
                      </wps:bodyPr>
                    </wps:wsp>
                  </a:graphicData>
                </a:graphic>
              </wp:anchor>
            </w:drawing>
          </mc:Choice>
          <mc:Fallback>
            <w:pict>
              <v:rect w14:anchorId="73A26790" id="_x0000_s1027" style="position:absolute;left:0;text-align:left;margin-left:0;margin-top:295.45pt;width:172.2pt;height:21.8pt;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" filled="f" stroked="f">
                <v:textbox style="mso-fit-shape-to-text:t">
                  <w:txbxContent>
                    <w:p w14:paraId="6719F38E" w14:textId="77777777" w:rsidR="000526A4" w:rsidRDefault="000526A4" w:rsidP="000526A4">
                      <w:pPr>
                        <w:wordWrap w:val="0"/>
                        <w:rPr>
                          <w:rFonts w:ascii="Arial" w:hAnsi="Arial" w:cs="Arial"/>
                          <w:color w:val="7F7F7F" w:themeColor="text1" w:themeTint="80"/>
                          <w:kern w:val="24"/>
                        </w:rPr>
                      </w:pPr>
                      <w:r>
                        <w:rPr>
                          <w:rFonts w:ascii="Arial" w:hAnsi="Arial" w:cs="Arial"/>
                          <w:color w:val="7F7F7F" w:themeColor="text1" w:themeTint="80"/>
                          <w:kern w:val="24"/>
                        </w:rPr>
                        <w:t>Figura 3: Modelo del Dominio</w:t>
                      </w:r>
                    </w:p>
                  </w:txbxContent>
                </v:textbox>
                <w10:wrap anchorx="margin"/>
              </v:rect>
            </w:pict>
          </mc:Fallback>
        </mc:AlternateContent>
      </w:r>
      <w:r w:rsidRPr="00EB3C4F">
        <w:rPr>
          <w:rFonts w:cs="Arial"/>
          <w:bCs/>
          <w:noProof/>
          <w:sz w:val="24"/>
          <w:lang w:val="es-MX" w:eastAsia="es-MX"/>
        </w:rPr>
        <w:drawing>
          <wp:inline distT="0" distB="0" distL="0" distR="0" wp14:anchorId="20852D5B" wp14:editId="3029BCB9">
            <wp:extent cx="5184575" cy="3947755"/>
            <wp:effectExtent l="0" t="0" r="0" b="0"/>
            <wp:docPr id="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0" y="0"/>
                      <a:ext cx="5184575" cy="3947755"/>
                    </a:xfrm>
                    <a:prstGeom prst="rect">
                      <a:avLst/>
                    </a:prstGeom>
                  </pic:spPr>
                </pic:pic>
              </a:graphicData>
            </a:graphic>
          </wp:inline>
        </w:drawing>
      </w:r>
    </w:p>
    <w:p w14:paraId="0E2A22AF" w14:textId="77777777" w:rsidR="000526A4" w:rsidRDefault="000526A4" w:rsidP="005A1014">
      <w:pPr>
        <w:pStyle w:val="Textoindependiente1"/>
        <w:rPr>
          <w:rStyle w:val="EstiloTimesNewRoman"/>
          <w:rFonts w:ascii="Arial" w:hAnsi="Arial" w:cs="Arial"/>
          <w:lang w:val="es-MX"/>
        </w:rPr>
      </w:pPr>
    </w:p>
    <w:p w14:paraId="01814C4D"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Diseño de la Base de Datos</w:t>
      </w:r>
    </w:p>
    <w:p w14:paraId="3B6C9E03" w14:textId="77777777" w:rsidR="009F3B5C" w:rsidRDefault="000526A4" w:rsidP="000526A4">
      <w:pPr>
        <w:pStyle w:val="Textoindependiente1"/>
        <w:rPr>
          <w:rFonts w:cs="Arial"/>
          <w:bCs/>
          <w:szCs w:val="22"/>
          <w:lang w:val="es-MX"/>
        </w:rPr>
      </w:pPr>
      <w:r w:rsidRPr="000526A4">
        <w:rPr>
          <w:rFonts w:cs="Arial"/>
          <w:bCs/>
          <w:szCs w:val="22"/>
          <w:lang w:val="es-MX"/>
        </w:rPr>
        <w:t xml:space="preserve">A continuación, en la Figura 4, se muestra el esquema lógico diseñado para la base de datos la aplicación INCUBA la cual representa a una de las fuentes de información y será implementada mediante la biblioteca </w:t>
      </w:r>
      <w:proofErr w:type="spellStart"/>
      <w:r w:rsidRPr="000526A4">
        <w:rPr>
          <w:rFonts w:cs="Arial"/>
          <w:bCs/>
          <w:szCs w:val="22"/>
          <w:lang w:val="es-MX"/>
        </w:rPr>
        <w:t>Room</w:t>
      </w:r>
      <w:proofErr w:type="spellEnd"/>
      <w:r w:rsidR="009F3B5C">
        <w:rPr>
          <w:rFonts w:cs="Arial"/>
          <w:bCs/>
          <w:szCs w:val="22"/>
          <w:lang w:val="es-MX"/>
        </w:rPr>
        <w:t>.</w:t>
      </w:r>
    </w:p>
    <w:p w14:paraId="23384644" w14:textId="77777777" w:rsidR="009F3B5C" w:rsidRDefault="009F3B5C" w:rsidP="000526A4">
      <w:pPr>
        <w:pStyle w:val="Textoindependiente1"/>
        <w:rPr>
          <w:rFonts w:cs="Arial"/>
          <w:bCs/>
          <w:szCs w:val="22"/>
          <w:lang w:val="es-MX"/>
        </w:rPr>
      </w:pPr>
    </w:p>
    <w:p w14:paraId="762F511D" w14:textId="77777777" w:rsidR="009F3B5C" w:rsidRDefault="009F3B5C" w:rsidP="000526A4">
      <w:pPr>
        <w:pStyle w:val="Textoindependiente1"/>
        <w:rPr>
          <w:rStyle w:val="EstiloTimesNewRoman"/>
          <w:rFonts w:ascii="Arial" w:hAnsi="Arial" w:cs="Arial"/>
          <w:bCs/>
          <w:szCs w:val="22"/>
          <w:lang w:val="es-MX"/>
        </w:rPr>
      </w:pPr>
      <w:r w:rsidRPr="00EB3C4F">
        <w:rPr>
          <w:rFonts w:cs="Arial"/>
          <w:bCs/>
          <w:noProof/>
          <w:sz w:val="24"/>
          <w:lang w:val="es-MX" w:eastAsia="es-MX"/>
        </w:rPr>
        <w:lastRenderedPageBreak/>
        <mc:AlternateContent>
          <mc:Choice Requires="wps">
            <w:drawing>
              <wp:anchor distT="0" distB="0" distL="114300" distR="114300" simplePos="0" relativeHeight="251681792" behindDoc="0" locked="0" layoutInCell="1" allowOverlap="1" wp14:anchorId="1A8B6C3B" wp14:editId="2DF26FDC">
                <wp:simplePos x="0" y="0"/>
                <wp:positionH relativeFrom="column">
                  <wp:posOffset>1405255</wp:posOffset>
                </wp:positionH>
                <wp:positionV relativeFrom="paragraph">
                  <wp:posOffset>4223014</wp:posOffset>
                </wp:positionV>
                <wp:extent cx="3269549" cy="276999"/>
                <wp:effectExtent l="0" t="0" r="0" b="0"/>
                <wp:wrapNone/>
                <wp:docPr id="7" name="Rectángulo 3"/>
                <wp:cNvGraphicFramePr/>
                <a:graphic xmlns:a="http://schemas.openxmlformats.org/drawingml/2006/main">
                  <a:graphicData uri="http://schemas.microsoft.com/office/word/2010/wordprocessingShape">
                    <wps:wsp>
                      <wps:cNvSpPr/>
                      <wps:spPr>
                        <a:xfrm>
                          <a:off x="0" y="0"/>
                          <a:ext cx="3269549" cy="276999"/>
                        </a:xfrm>
                        <a:prstGeom prst="rect">
                          <a:avLst/>
                        </a:prstGeom>
                      </wps:spPr>
                      <wps:txbx>
                        <w:txbxContent>
                          <w:p w14:paraId="63B21873" w14:textId="77777777" w:rsidR="009F3B5C" w:rsidRDefault="009F3B5C" w:rsidP="009F3B5C">
                            <w:pPr>
                              <w:wordWrap w:val="0"/>
                              <w:rPr>
                                <w:rFonts w:ascii="Arial" w:hAnsi="Arial" w:cs="Arial"/>
                                <w:color w:val="7F7F7F" w:themeColor="text1" w:themeTint="80"/>
                                <w:kern w:val="24"/>
                              </w:rPr>
                            </w:pPr>
                            <w:r>
                              <w:rPr>
                                <w:rFonts w:ascii="Arial" w:hAnsi="Arial" w:cs="Arial"/>
                                <w:color w:val="7F7F7F" w:themeColor="text1" w:themeTint="80"/>
                                <w:kern w:val="24"/>
                              </w:rPr>
                              <w:t xml:space="preserve">Figura 4 </w:t>
                            </w:r>
                            <w:r>
                              <w:rPr>
                                <w:rFonts w:hAnsi="Calibri"/>
                                <w:color w:val="000000" w:themeColor="text1"/>
                                <w:kern w:val="24"/>
                              </w:rPr>
                              <w:t>Modelo l</w:t>
                            </w:r>
                            <w:r>
                              <w:rPr>
                                <w:rFonts w:hAnsi="Calibri"/>
                                <w:color w:val="000000" w:themeColor="text1"/>
                                <w:kern w:val="24"/>
                              </w:rPr>
                              <w:t>ó</w:t>
                            </w:r>
                            <w:r>
                              <w:rPr>
                                <w:rFonts w:hAnsi="Calibri"/>
                                <w:color w:val="000000" w:themeColor="text1"/>
                                <w:kern w:val="24"/>
                              </w:rPr>
                              <w:t>gico de los datos para INCUBA</w:t>
                            </w:r>
                          </w:p>
                        </w:txbxContent>
                      </wps:txbx>
                      <wps:bodyPr wrap="none">
                        <a:spAutoFit/>
                      </wps:bodyPr>
                    </wps:wsp>
                  </a:graphicData>
                </a:graphic>
              </wp:anchor>
            </w:drawing>
          </mc:Choice>
          <mc:Fallback>
            <w:pict>
              <v:rect w14:anchorId="1A8B6C3B" id="_x0000_s1028" style="position:absolute;left:0;text-align:left;margin-left:110.65pt;margin-top:332.5pt;width:257.45pt;height:21.8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" filled="f" stroked="f">
                <v:textbox style="mso-fit-shape-to-text:t">
                  <w:txbxContent>
                    <w:p w14:paraId="63B21873" w14:textId="77777777" w:rsidR="009F3B5C" w:rsidRDefault="009F3B5C" w:rsidP="009F3B5C">
                      <w:pPr>
                        <w:wordWrap w:val="0"/>
                        <w:rPr>
                          <w:rFonts w:ascii="Arial" w:hAnsi="Arial" w:cs="Arial"/>
                          <w:color w:val="7F7F7F" w:themeColor="text1" w:themeTint="80"/>
                          <w:kern w:val="24"/>
                        </w:rPr>
                      </w:pPr>
                      <w:r>
                        <w:rPr>
                          <w:rFonts w:ascii="Arial" w:hAnsi="Arial" w:cs="Arial"/>
                          <w:color w:val="7F7F7F" w:themeColor="text1" w:themeTint="80"/>
                          <w:kern w:val="24"/>
                        </w:rPr>
                        <w:t xml:space="preserve">Figura 4 </w:t>
                      </w:r>
                      <w:r>
                        <w:rPr>
                          <w:rFonts w:hAnsi="Calibri"/>
                          <w:color w:val="000000" w:themeColor="text1"/>
                          <w:kern w:val="24"/>
                        </w:rPr>
                        <w:t>Modelo l</w:t>
                      </w:r>
                      <w:r>
                        <w:rPr>
                          <w:rFonts w:hAnsi="Calibri"/>
                          <w:color w:val="000000" w:themeColor="text1"/>
                          <w:kern w:val="24"/>
                        </w:rPr>
                        <w:t>ó</w:t>
                      </w:r>
                      <w:r>
                        <w:rPr>
                          <w:rFonts w:hAnsi="Calibri"/>
                          <w:color w:val="000000" w:themeColor="text1"/>
                          <w:kern w:val="24"/>
                        </w:rPr>
                        <w:t>gico de los datos para INCUBA</w:t>
                      </w:r>
                    </w:p>
                  </w:txbxContent>
                </v:textbox>
              </v:rect>
            </w:pict>
          </mc:Fallback>
        </mc:AlternateContent>
      </w:r>
      <w:r w:rsidRPr="00EB3C4F">
        <w:rPr>
          <w:rFonts w:cs="Arial"/>
          <w:bCs/>
          <w:noProof/>
          <w:sz w:val="24"/>
          <w:lang w:val="es-MX" w:eastAsia="es-MX"/>
        </w:rPr>
        <w:drawing>
          <wp:inline distT="0" distB="0" distL="0" distR="0" wp14:anchorId="4084206F" wp14:editId="27DD2156">
            <wp:extent cx="5498816" cy="4095914"/>
            <wp:effectExtent l="0" t="0" r="6985" b="0"/>
            <wp:docPr id="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3">
                      <a:extLst>
                        <a:ext uri="{28A0092B-C50C-407E-A947-70E740481C1C}">
                          <a14:useLocalDpi xmlns:a14="http://schemas.microsoft.com/office/drawing/2010/main" val="0"/>
                        </a:ext>
                      </a:extLst>
                    </a:blip>
                    <a:srcRect/>
                    <a:stretch/>
                  </pic:blipFill>
                  <pic:spPr>
                    <a:xfrm>
                      <a:off x="0" y="0"/>
                      <a:ext cx="5498816" cy="4095914"/>
                    </a:xfrm>
                    <a:prstGeom prst="rect">
                      <a:avLst/>
                    </a:prstGeom>
                  </pic:spPr>
                </pic:pic>
              </a:graphicData>
            </a:graphic>
          </wp:inline>
        </w:drawing>
      </w:r>
    </w:p>
    <w:p w14:paraId="2DE3E51D" w14:textId="77777777" w:rsidR="00B16A83" w:rsidRDefault="00B16A83" w:rsidP="000526A4">
      <w:pPr>
        <w:pStyle w:val="Textoindependiente1"/>
        <w:rPr>
          <w:rStyle w:val="EstiloTimesNewRoman"/>
          <w:rFonts w:ascii="Arial" w:hAnsi="Arial" w:cs="Arial"/>
          <w:bCs/>
          <w:szCs w:val="22"/>
          <w:lang w:val="es-MX"/>
        </w:rPr>
      </w:pPr>
    </w:p>
    <w:p w14:paraId="1EACA3BC" w14:textId="77777777" w:rsidR="00B16A83" w:rsidRDefault="00B16A83" w:rsidP="000526A4">
      <w:pPr>
        <w:pStyle w:val="Textoindependiente1"/>
        <w:rPr>
          <w:rStyle w:val="EstiloTimesNewRoman"/>
          <w:rFonts w:ascii="Arial" w:hAnsi="Arial" w:cs="Arial"/>
          <w:bCs/>
          <w:szCs w:val="22"/>
          <w:lang w:val="es-MX"/>
        </w:rPr>
      </w:pPr>
    </w:p>
    <w:p w14:paraId="601219B1" w14:textId="77777777" w:rsidR="00B16A83" w:rsidRPr="00B16A83" w:rsidRDefault="00B16A83" w:rsidP="00B16A83">
      <w:pPr>
        <w:rPr>
          <w:rFonts w:ascii="Arial" w:hAnsi="Arial" w:cs="Arial"/>
          <w:b/>
          <w:sz w:val="22"/>
          <w:szCs w:val="22"/>
          <w:lang w:val="es-MX"/>
        </w:rPr>
      </w:pPr>
      <w:r w:rsidRPr="00B16A83">
        <w:rPr>
          <w:rFonts w:ascii="Arial" w:hAnsi="Arial" w:cs="Arial"/>
          <w:b/>
          <w:sz w:val="22"/>
          <w:szCs w:val="22"/>
          <w:lang w:val="es-MX"/>
        </w:rPr>
        <w:t>Diagrama de componentes</w:t>
      </w:r>
    </w:p>
    <w:p w14:paraId="3170968F" w14:textId="77777777" w:rsidR="00B16A83" w:rsidRPr="00B16A83" w:rsidRDefault="00B16A83" w:rsidP="00B16A83">
      <w:pPr>
        <w:rPr>
          <w:rFonts w:ascii="Arial" w:hAnsi="Arial" w:cs="Arial"/>
          <w:bCs/>
          <w:sz w:val="22"/>
          <w:szCs w:val="22"/>
          <w:lang w:val="es-MX"/>
        </w:rPr>
      </w:pPr>
      <w:r w:rsidRPr="00B16A83">
        <w:rPr>
          <w:rFonts w:ascii="Arial" w:hAnsi="Arial" w:cs="Arial"/>
          <w:bCs/>
          <w:sz w:val="22"/>
          <w:szCs w:val="22"/>
          <w:lang w:val="es-MX"/>
        </w:rPr>
        <w:t>El diagrama de componentes muestra las organizaciones y dependencias lógicas entre componentes de software, sean estos componentes de código fuente, binarios o ejecutables (Ver Figura 5). Desde el punto de vista del diagrama de componentes se tienen en consideración los requisitos relacionados con la facilidad de desarrollo, la gestión del software, la reutilización, y las restricciones impuestas por los lenguajes de programación y las herramientas utilizadas en el desarrollo. Los elementos de modelado dentro de un diagrama de componentes serán componentes y paquetes. (16)</w:t>
      </w:r>
    </w:p>
    <w:p w14:paraId="277EE9A6" w14:textId="77777777" w:rsidR="00B16A83" w:rsidRDefault="00B16A83" w:rsidP="000526A4">
      <w:pPr>
        <w:pStyle w:val="Textoindependiente1"/>
        <w:rPr>
          <w:rStyle w:val="EstiloTimesNewRoman"/>
          <w:rFonts w:ascii="Arial" w:hAnsi="Arial" w:cs="Arial"/>
          <w:bCs/>
          <w:szCs w:val="22"/>
          <w:lang w:val="es-MX"/>
        </w:rPr>
      </w:pPr>
    </w:p>
    <w:p w14:paraId="562D970C" w14:textId="77777777" w:rsidR="003B4EE2" w:rsidRDefault="003B4EE2" w:rsidP="000526A4">
      <w:pPr>
        <w:pStyle w:val="Textoindependiente1"/>
        <w:rPr>
          <w:rStyle w:val="EstiloTimesNewRoman"/>
          <w:rFonts w:ascii="Arial" w:hAnsi="Arial" w:cs="Arial"/>
          <w:bCs/>
          <w:szCs w:val="22"/>
          <w:lang w:val="es-MX"/>
        </w:rPr>
      </w:pPr>
      <w:r w:rsidRPr="00EB3C4F">
        <w:rPr>
          <w:rFonts w:cs="Arial"/>
          <w:bCs/>
          <w:noProof/>
          <w:sz w:val="24"/>
          <w:lang w:val="es-MX" w:eastAsia="es-MX"/>
        </w:rPr>
        <w:lastRenderedPageBreak/>
        <mc:AlternateContent>
          <mc:Choice Requires="wps">
            <w:drawing>
              <wp:anchor distT="0" distB="0" distL="114300" distR="114300" simplePos="0" relativeHeight="251683840" behindDoc="0" locked="0" layoutInCell="1" allowOverlap="1" wp14:anchorId="25F466CC" wp14:editId="5B423E08">
                <wp:simplePos x="0" y="0"/>
                <wp:positionH relativeFrom="margin">
                  <wp:posOffset>1337095</wp:posOffset>
                </wp:positionH>
                <wp:positionV relativeFrom="paragraph">
                  <wp:posOffset>3303917</wp:posOffset>
                </wp:positionV>
                <wp:extent cx="2674130" cy="276999"/>
                <wp:effectExtent l="0" t="0" r="0" b="0"/>
                <wp:wrapNone/>
                <wp:docPr id="9" name="Rectángulo 3"/>
                <wp:cNvGraphicFramePr/>
                <a:graphic xmlns:a="http://schemas.openxmlformats.org/drawingml/2006/main">
                  <a:graphicData uri="http://schemas.microsoft.com/office/word/2010/wordprocessingShape">
                    <wps:wsp>
                      <wps:cNvSpPr/>
                      <wps:spPr>
                        <a:xfrm>
                          <a:off x="0" y="0"/>
                          <a:ext cx="2674130" cy="276999"/>
                        </a:xfrm>
                        <a:prstGeom prst="rect">
                          <a:avLst/>
                        </a:prstGeom>
                      </wps:spPr>
                      <wps:txbx>
                        <w:txbxContent>
                          <w:p w14:paraId="6CD0AF20" w14:textId="77777777" w:rsidR="003B4EE2" w:rsidRDefault="003B4EE2" w:rsidP="003B4EE2">
                            <w:pPr>
                              <w:wordWrap w:val="0"/>
                              <w:rPr>
                                <w:rFonts w:ascii="Arial" w:hAnsi="Arial" w:cs="Arial"/>
                                <w:color w:val="7F7F7F" w:themeColor="text1" w:themeTint="80"/>
                                <w:kern w:val="24"/>
                              </w:rPr>
                            </w:pPr>
                            <w:r>
                              <w:rPr>
                                <w:rFonts w:ascii="Arial" w:hAnsi="Arial" w:cs="Arial"/>
                                <w:color w:val="7F7F7F" w:themeColor="text1" w:themeTint="80"/>
                                <w:kern w:val="24"/>
                              </w:rPr>
                              <w:t>Figura 5: Diagrama de componentes</w:t>
                            </w:r>
                          </w:p>
                        </w:txbxContent>
                      </wps:txbx>
                      <wps:bodyPr wrap="none">
                        <a:spAutoFit/>
                      </wps:bodyPr>
                    </wps:wsp>
                  </a:graphicData>
                </a:graphic>
              </wp:anchor>
            </w:drawing>
          </mc:Choice>
          <mc:Fallback>
            <w:pict>
              <v:rect w14:anchorId="25F466CC" id="_x0000_s1029" style="position:absolute;left:0;text-align:left;margin-left:105.3pt;margin-top:260.15pt;width:210.55pt;height:21.8pt;z-index:251683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" filled="f" stroked="f">
                <v:textbox style="mso-fit-shape-to-text:t">
                  <w:txbxContent>
                    <w:p w14:paraId="6CD0AF20" w14:textId="77777777" w:rsidR="003B4EE2" w:rsidRDefault="003B4EE2" w:rsidP="003B4EE2">
                      <w:pPr>
                        <w:wordWrap w:val="0"/>
                        <w:rPr>
                          <w:rFonts w:ascii="Arial" w:hAnsi="Arial" w:cs="Arial"/>
                          <w:color w:val="7F7F7F" w:themeColor="text1" w:themeTint="80"/>
                          <w:kern w:val="24"/>
                        </w:rPr>
                      </w:pPr>
                      <w:r>
                        <w:rPr>
                          <w:rFonts w:ascii="Arial" w:hAnsi="Arial" w:cs="Arial"/>
                          <w:color w:val="7F7F7F" w:themeColor="text1" w:themeTint="80"/>
                          <w:kern w:val="24"/>
                        </w:rPr>
                        <w:t>Figura 5: Diagrama de componentes</w:t>
                      </w:r>
                    </w:p>
                  </w:txbxContent>
                </v:textbox>
                <w10:wrap anchorx="margin"/>
              </v:rect>
            </w:pict>
          </mc:Fallback>
        </mc:AlternateContent>
      </w:r>
      <w:r w:rsidRPr="00EB3C4F">
        <w:rPr>
          <w:rFonts w:cs="Arial"/>
          <w:bCs/>
          <w:noProof/>
          <w:sz w:val="24"/>
          <w:lang w:val="es-MX" w:eastAsia="es-MX"/>
        </w:rPr>
        <w:drawing>
          <wp:inline distT="0" distB="0" distL="0" distR="0" wp14:anchorId="7520110D" wp14:editId="6A3B2278">
            <wp:extent cx="4572000" cy="3276908"/>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2000" cy="3276908"/>
                    </a:xfrm>
                    <a:prstGeom prst="rect">
                      <a:avLst/>
                    </a:prstGeom>
                  </pic:spPr>
                </pic:pic>
              </a:graphicData>
            </a:graphic>
          </wp:inline>
        </w:drawing>
      </w:r>
    </w:p>
    <w:p w14:paraId="1B1A079E" w14:textId="77777777" w:rsidR="003B4EE2" w:rsidRDefault="003B4EE2" w:rsidP="000526A4">
      <w:pPr>
        <w:pStyle w:val="Textoindependiente1"/>
        <w:rPr>
          <w:rStyle w:val="EstiloTimesNewRoman"/>
          <w:rFonts w:ascii="Arial" w:hAnsi="Arial" w:cs="Arial"/>
          <w:bCs/>
          <w:szCs w:val="22"/>
          <w:lang w:val="es-MX"/>
        </w:rPr>
      </w:pPr>
    </w:p>
    <w:p w14:paraId="19C62DEE" w14:textId="77777777" w:rsidR="003B4EE2" w:rsidRDefault="003B4EE2" w:rsidP="000526A4">
      <w:pPr>
        <w:pStyle w:val="Textoindependiente1"/>
        <w:rPr>
          <w:rStyle w:val="EstiloTimesNewRoman"/>
          <w:rFonts w:ascii="Arial" w:hAnsi="Arial" w:cs="Arial"/>
          <w:bCs/>
          <w:szCs w:val="22"/>
          <w:lang w:val="es-MX"/>
        </w:rPr>
      </w:pPr>
    </w:p>
    <w:p w14:paraId="1D01D597" w14:textId="676DD2A3" w:rsidR="003B4EE2" w:rsidRPr="003B4EE2" w:rsidRDefault="003B4EE2" w:rsidP="003B4EE2">
      <w:pPr>
        <w:rPr>
          <w:rStyle w:val="EstiloTimesNewRoman"/>
          <w:rFonts w:ascii="Arial" w:hAnsi="Arial" w:cs="Arial"/>
          <w:bCs/>
          <w:sz w:val="22"/>
          <w:szCs w:val="22"/>
          <w:lang w:val="en-US"/>
        </w:rPr>
      </w:pPr>
      <w:r w:rsidRPr="003B4EE2">
        <w:rPr>
          <w:rFonts w:ascii="Arial" w:hAnsi="Arial" w:cs="Arial"/>
          <w:bCs/>
          <w:sz w:val="22"/>
          <w:szCs w:val="22"/>
        </w:rPr>
        <w:t xml:space="preserve">A </w:t>
      </w:r>
      <w:proofErr w:type="gramStart"/>
      <w:r w:rsidRPr="003B4EE2">
        <w:rPr>
          <w:rFonts w:ascii="Arial" w:hAnsi="Arial" w:cs="Arial"/>
          <w:bCs/>
          <w:sz w:val="22"/>
          <w:szCs w:val="22"/>
        </w:rPr>
        <w:t>continuación</w:t>
      </w:r>
      <w:proofErr w:type="gramEnd"/>
      <w:r w:rsidRPr="003B4EE2">
        <w:rPr>
          <w:rFonts w:ascii="Arial" w:hAnsi="Arial" w:cs="Arial"/>
          <w:bCs/>
          <w:sz w:val="22"/>
          <w:szCs w:val="22"/>
        </w:rPr>
        <w:t xml:space="preserve"> se describe el storyboard o mapa de navegación dentro de la aplicación, es decir los vínculos entre las distintas pantallas que conforman la aplicación. (Diagrama 6)</w:t>
      </w:r>
    </w:p>
    <w:p w14:paraId="266EE296" w14:textId="77777777" w:rsidR="003B4EE2" w:rsidRDefault="003B4EE2" w:rsidP="003B4EE2">
      <w:pPr>
        <w:pStyle w:val="Textoindependiente1"/>
        <w:jc w:val="center"/>
        <w:rPr>
          <w:rStyle w:val="EstiloTimesNewRoman"/>
          <w:rFonts w:ascii="Arial" w:hAnsi="Arial" w:cs="Arial"/>
          <w:bCs/>
          <w:szCs w:val="22"/>
          <w:lang w:val="es-MX"/>
        </w:rPr>
      </w:pPr>
      <w:r w:rsidRPr="00EB3C4F">
        <w:rPr>
          <w:rFonts w:cs="Arial"/>
          <w:b/>
          <w:noProof/>
          <w:sz w:val="24"/>
          <w:lang w:val="es-MX" w:eastAsia="es-MX"/>
        </w:rPr>
        <w:lastRenderedPageBreak/>
        <mc:AlternateContent>
          <mc:Choice Requires="wps">
            <w:drawing>
              <wp:anchor distT="0" distB="0" distL="114300" distR="114300" simplePos="0" relativeHeight="251685888" behindDoc="0" locked="0" layoutInCell="1" allowOverlap="1" wp14:anchorId="25552295" wp14:editId="00762813">
                <wp:simplePos x="0" y="0"/>
                <wp:positionH relativeFrom="column">
                  <wp:posOffset>1990617</wp:posOffset>
                </wp:positionH>
                <wp:positionV relativeFrom="paragraph">
                  <wp:posOffset>3441939</wp:posOffset>
                </wp:positionV>
                <wp:extent cx="2105063" cy="276999"/>
                <wp:effectExtent l="0" t="0" r="0" b="0"/>
                <wp:wrapNone/>
                <wp:docPr id="11" name="Rectángulo 3"/>
                <wp:cNvGraphicFramePr/>
                <a:graphic xmlns:a="http://schemas.openxmlformats.org/drawingml/2006/main">
                  <a:graphicData uri="http://schemas.microsoft.com/office/word/2010/wordprocessingShape">
                    <wps:wsp>
                      <wps:cNvSpPr/>
                      <wps:spPr>
                        <a:xfrm>
                          <a:off x="0" y="0"/>
                          <a:ext cx="2105063" cy="276999"/>
                        </a:xfrm>
                        <a:prstGeom prst="rect">
                          <a:avLst/>
                        </a:prstGeom>
                      </wps:spPr>
                      <wps:txbx>
                        <w:txbxContent>
                          <w:p w14:paraId="22C86336" w14:textId="77777777" w:rsidR="003B4EE2" w:rsidRDefault="003B4EE2" w:rsidP="003B4EE2">
                            <w:pPr>
                              <w:wordWrap w:val="0"/>
                              <w:rPr>
                                <w:rFonts w:ascii="Arial" w:hAnsi="Arial" w:cs="Arial"/>
                                <w:color w:val="7F7F7F" w:themeColor="text1" w:themeTint="80"/>
                                <w:kern w:val="24"/>
                              </w:rPr>
                            </w:pPr>
                            <w:r>
                              <w:rPr>
                                <w:rFonts w:ascii="Arial" w:hAnsi="Arial" w:cs="Arial"/>
                                <w:color w:val="7F7F7F" w:themeColor="text1" w:themeTint="80"/>
                                <w:kern w:val="24"/>
                              </w:rPr>
                              <w:t>Figura 6: Interfaz de usuario</w:t>
                            </w:r>
                          </w:p>
                        </w:txbxContent>
                      </wps:txbx>
                      <wps:bodyPr wrap="none">
                        <a:spAutoFit/>
                      </wps:bodyPr>
                    </wps:wsp>
                  </a:graphicData>
                </a:graphic>
              </wp:anchor>
            </w:drawing>
          </mc:Choice>
          <mc:Fallback>
            <w:pict>
              <v:rect w14:anchorId="25552295" id="_x0000_s1030" style="position:absolute;left:0;text-align:left;margin-left:156.75pt;margin-top:271pt;width:165.75pt;height:21.8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" filled="f" stroked="f">
                <v:textbox style="mso-fit-shape-to-text:t">
                  <w:txbxContent>
                    <w:p w14:paraId="22C86336" w14:textId="77777777" w:rsidR="003B4EE2" w:rsidRDefault="003B4EE2" w:rsidP="003B4EE2">
                      <w:pPr>
                        <w:wordWrap w:val="0"/>
                        <w:rPr>
                          <w:rFonts w:ascii="Arial" w:hAnsi="Arial" w:cs="Arial"/>
                          <w:color w:val="7F7F7F" w:themeColor="text1" w:themeTint="80"/>
                          <w:kern w:val="24"/>
                        </w:rPr>
                      </w:pPr>
                      <w:r>
                        <w:rPr>
                          <w:rFonts w:ascii="Arial" w:hAnsi="Arial" w:cs="Arial"/>
                          <w:color w:val="7F7F7F" w:themeColor="text1" w:themeTint="80"/>
                          <w:kern w:val="24"/>
                        </w:rPr>
                        <w:t>Figura 6: Interfaz de usuario</w:t>
                      </w:r>
                    </w:p>
                  </w:txbxContent>
                </v:textbox>
              </v:rect>
            </w:pict>
          </mc:Fallback>
        </mc:AlternateContent>
      </w:r>
      <w:r w:rsidRPr="00EB3C4F">
        <w:rPr>
          <w:rFonts w:cs="Arial"/>
          <w:b/>
          <w:noProof/>
          <w:sz w:val="24"/>
          <w:lang w:val="es-MX" w:eastAsia="es-MX"/>
        </w:rPr>
        <w:drawing>
          <wp:inline distT="0" distB="0" distL="0" distR="0" wp14:anchorId="41744B6A" wp14:editId="257DEA1E">
            <wp:extent cx="5612130" cy="3383280"/>
            <wp:effectExtent l="0" t="0" r="7620" b="7620"/>
            <wp:docPr id="10" name="Picture 6">
              <a:extLst xmlns:a="http://schemas.openxmlformats.org/drawingml/2006/main">
                <a:ext uri="{FF2B5EF4-FFF2-40B4-BE49-F238E27FC236}">
                  <a16:creationId xmlns:a16="http://schemas.microsoft.com/office/drawing/2014/main" id="{7086E396-2578-BF4C-E23B-F8004E34D1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086E396-2578-BF4C-E23B-F8004E34D172}"/>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12130" cy="3383280"/>
                    </a:xfrm>
                    <a:prstGeom prst="rect">
                      <a:avLst/>
                    </a:prstGeom>
                  </pic:spPr>
                </pic:pic>
              </a:graphicData>
            </a:graphic>
          </wp:inline>
        </w:drawing>
      </w:r>
    </w:p>
    <w:p w14:paraId="57AAA59A" w14:textId="77777777" w:rsidR="003B4EE2" w:rsidRDefault="003B4EE2" w:rsidP="003B4EE2">
      <w:pPr>
        <w:pStyle w:val="Textoindependiente1"/>
        <w:jc w:val="center"/>
        <w:rPr>
          <w:rStyle w:val="EstiloTimesNewRoman"/>
          <w:rFonts w:ascii="Arial" w:hAnsi="Arial" w:cs="Arial"/>
          <w:bCs/>
          <w:szCs w:val="22"/>
          <w:lang w:val="es-MX"/>
        </w:rPr>
      </w:pPr>
    </w:p>
    <w:p w14:paraId="574C0FC1" w14:textId="77777777" w:rsidR="003B4EE2" w:rsidRPr="00E1376F" w:rsidRDefault="003B4EE2" w:rsidP="003B4EE2">
      <w:pPr>
        <w:pStyle w:val="Textoindependiente1"/>
        <w:jc w:val="left"/>
        <w:rPr>
          <w:rStyle w:val="EstiloTimesNewRoman"/>
          <w:rFonts w:ascii="Arial" w:hAnsi="Arial" w:cs="Arial"/>
          <w:bCs/>
          <w:szCs w:val="22"/>
          <w:lang w:val="en-US"/>
        </w:rPr>
      </w:pPr>
    </w:p>
    <w:p w14:paraId="73F9E90C" w14:textId="77777777" w:rsidR="003B4EE2" w:rsidRPr="003B4EE2" w:rsidRDefault="003B4EE2" w:rsidP="003B4EE2">
      <w:pPr>
        <w:rPr>
          <w:rFonts w:ascii="Arial" w:hAnsi="Arial" w:cs="Arial"/>
          <w:bCs/>
          <w:sz w:val="22"/>
          <w:szCs w:val="22"/>
        </w:rPr>
      </w:pPr>
      <w:r w:rsidRPr="003B4EE2">
        <w:rPr>
          <w:rFonts w:ascii="Arial" w:hAnsi="Arial" w:cs="Arial"/>
          <w:bCs/>
          <w:sz w:val="22"/>
          <w:szCs w:val="22"/>
        </w:rPr>
        <w:t xml:space="preserve">Para una mejor descripción del funcionamiento de la interfaz de usuario (UI) se hace necesario diseñar y conformar las principales pantallas de la aplicación mediante prototipos de interfaz y </w:t>
      </w:r>
      <w:proofErr w:type="spellStart"/>
      <w:r w:rsidRPr="003B4EE2">
        <w:rPr>
          <w:rFonts w:ascii="Arial" w:hAnsi="Arial" w:cs="Arial"/>
          <w:bCs/>
          <w:sz w:val="22"/>
          <w:szCs w:val="22"/>
        </w:rPr>
        <w:t>storycards</w:t>
      </w:r>
      <w:proofErr w:type="spellEnd"/>
      <w:r w:rsidRPr="003B4EE2">
        <w:rPr>
          <w:rFonts w:ascii="Arial" w:hAnsi="Arial" w:cs="Arial"/>
          <w:bCs/>
          <w:sz w:val="22"/>
          <w:szCs w:val="22"/>
        </w:rPr>
        <w:t xml:space="preserve">, ambas representan herramientas muy potentes en las que se basa la metodología de desarrollo Mobile-D. Tanto los prototipos como los </w:t>
      </w:r>
      <w:proofErr w:type="spellStart"/>
      <w:r w:rsidRPr="003B4EE2">
        <w:rPr>
          <w:rFonts w:ascii="Arial" w:hAnsi="Arial" w:cs="Arial"/>
          <w:bCs/>
          <w:sz w:val="22"/>
          <w:szCs w:val="22"/>
        </w:rPr>
        <w:t>storycards</w:t>
      </w:r>
      <w:proofErr w:type="spellEnd"/>
      <w:r w:rsidRPr="003B4EE2">
        <w:rPr>
          <w:rFonts w:ascii="Arial" w:hAnsi="Arial" w:cs="Arial"/>
          <w:bCs/>
          <w:sz w:val="22"/>
          <w:szCs w:val="22"/>
        </w:rPr>
        <w:t xml:space="preserve"> son derivados de los propios requisitos funcionales o posibilitan el cumplimiento de los mismo de alguna manera.</w:t>
      </w:r>
    </w:p>
    <w:p w14:paraId="50760B90" w14:textId="77777777" w:rsidR="003B4EE2" w:rsidRDefault="003B4EE2" w:rsidP="003B4EE2">
      <w:pPr>
        <w:pStyle w:val="Textoindependiente1"/>
        <w:jc w:val="left"/>
        <w:rPr>
          <w:rStyle w:val="EstiloTimesNewRoman"/>
          <w:rFonts w:ascii="Arial" w:hAnsi="Arial" w:cs="Arial"/>
          <w:bCs/>
          <w:szCs w:val="22"/>
        </w:rPr>
      </w:pPr>
    </w:p>
    <w:p w14:paraId="1B5A1B79" w14:textId="77777777" w:rsidR="00E1376F" w:rsidRDefault="00E1376F" w:rsidP="003B4EE2">
      <w:pPr>
        <w:pStyle w:val="Textoindependiente1"/>
        <w:jc w:val="left"/>
        <w:rPr>
          <w:rStyle w:val="EstiloTimesNewRoman"/>
          <w:rFonts w:ascii="Arial" w:hAnsi="Arial" w:cs="Arial"/>
          <w:bCs/>
          <w:szCs w:val="22"/>
        </w:rPr>
      </w:pPr>
    </w:p>
    <w:p w14:paraId="2CD6B0EC" w14:textId="77777777" w:rsidR="00E1376F" w:rsidRDefault="00E1376F" w:rsidP="003B4EE2">
      <w:pPr>
        <w:pStyle w:val="Textoindependiente1"/>
        <w:jc w:val="left"/>
        <w:rPr>
          <w:rStyle w:val="EstiloTimesNewRoman"/>
          <w:rFonts w:ascii="Arial" w:hAnsi="Arial" w:cs="Arial"/>
          <w:bCs/>
          <w:szCs w:val="22"/>
        </w:rPr>
      </w:pPr>
    </w:p>
    <w:p w14:paraId="24E16BA6" w14:textId="77777777" w:rsidR="00E1376F" w:rsidRDefault="00E1376F" w:rsidP="003B4EE2">
      <w:pPr>
        <w:pStyle w:val="Textoindependiente1"/>
        <w:jc w:val="left"/>
        <w:rPr>
          <w:rStyle w:val="EstiloTimesNewRoman"/>
          <w:rFonts w:ascii="Arial" w:hAnsi="Arial" w:cs="Arial"/>
          <w:bCs/>
          <w:szCs w:val="22"/>
        </w:rPr>
      </w:pPr>
    </w:p>
    <w:p w14:paraId="468FFB6D" w14:textId="77777777" w:rsidR="00E1376F" w:rsidRDefault="00E1376F" w:rsidP="003B4EE2">
      <w:pPr>
        <w:pStyle w:val="Textoindependiente1"/>
        <w:jc w:val="left"/>
        <w:rPr>
          <w:rStyle w:val="EstiloTimesNewRoman"/>
          <w:rFonts w:ascii="Arial" w:hAnsi="Arial" w:cs="Arial"/>
          <w:bCs/>
          <w:szCs w:val="22"/>
        </w:rPr>
      </w:pPr>
    </w:p>
    <w:p w14:paraId="407A5277" w14:textId="77777777" w:rsidR="00E1376F" w:rsidRDefault="00E1376F" w:rsidP="003B4EE2">
      <w:pPr>
        <w:pStyle w:val="Textoindependiente1"/>
        <w:jc w:val="left"/>
        <w:rPr>
          <w:rStyle w:val="EstiloTimesNewRoman"/>
          <w:rFonts w:ascii="Arial" w:hAnsi="Arial" w:cs="Arial"/>
          <w:bCs/>
          <w:szCs w:val="22"/>
        </w:rPr>
      </w:pPr>
    </w:p>
    <w:p w14:paraId="1FEBB767" w14:textId="77777777" w:rsidR="00E1376F" w:rsidRDefault="00E1376F" w:rsidP="003B4EE2">
      <w:pPr>
        <w:pStyle w:val="Textoindependiente1"/>
        <w:jc w:val="left"/>
        <w:rPr>
          <w:rStyle w:val="EstiloTimesNewRoman"/>
          <w:rFonts w:ascii="Arial" w:hAnsi="Arial" w:cs="Arial"/>
          <w:bCs/>
          <w:szCs w:val="22"/>
        </w:rPr>
      </w:pPr>
    </w:p>
    <w:p w14:paraId="436A0BCA" w14:textId="77777777" w:rsidR="00E1376F" w:rsidRDefault="00E1376F" w:rsidP="003B4EE2">
      <w:pPr>
        <w:pStyle w:val="Textoindependiente1"/>
        <w:jc w:val="left"/>
        <w:rPr>
          <w:rStyle w:val="EstiloTimesNewRoman"/>
          <w:rFonts w:ascii="Arial" w:hAnsi="Arial" w:cs="Arial"/>
          <w:bCs/>
          <w:szCs w:val="22"/>
        </w:rPr>
      </w:pPr>
    </w:p>
    <w:p w14:paraId="02569E5C" w14:textId="77777777" w:rsidR="00E1376F" w:rsidRPr="00E1376F" w:rsidRDefault="00E1376F" w:rsidP="00E1376F">
      <w:pPr>
        <w:jc w:val="center"/>
        <w:rPr>
          <w:rFonts w:ascii="Arial" w:hAnsi="Arial" w:cs="Arial"/>
          <w:b/>
          <w:sz w:val="22"/>
          <w:szCs w:val="22"/>
          <w:lang w:val="es-MX"/>
        </w:rPr>
      </w:pPr>
      <w:r w:rsidRPr="00E1376F">
        <w:rPr>
          <w:rFonts w:ascii="Arial" w:hAnsi="Arial" w:cs="Arial"/>
          <w:b/>
          <w:sz w:val="22"/>
          <w:szCs w:val="22"/>
          <w:lang w:val="es-MX"/>
        </w:rPr>
        <w:lastRenderedPageBreak/>
        <w:t>Interfaz de usuario</w:t>
      </w:r>
    </w:p>
    <w:p w14:paraId="5005EA17" w14:textId="77777777" w:rsidR="00E1376F" w:rsidRPr="00E1376F" w:rsidRDefault="00E1376F" w:rsidP="00E1376F">
      <w:pPr>
        <w:rPr>
          <w:rFonts w:ascii="Arial" w:hAnsi="Arial" w:cs="Arial"/>
          <w:b/>
          <w:bCs/>
          <w:sz w:val="22"/>
          <w:szCs w:val="22"/>
          <w:lang w:val="es-MX"/>
        </w:rPr>
      </w:pPr>
      <w:r w:rsidRPr="00E1376F">
        <w:rPr>
          <w:rFonts w:ascii="Arial" w:hAnsi="Arial" w:cs="Arial"/>
          <w:b/>
          <w:bCs/>
          <w:sz w:val="22"/>
          <w:szCs w:val="22"/>
          <w:lang w:val="es-MX"/>
        </w:rPr>
        <w:t>Autenticación</w:t>
      </w:r>
    </w:p>
    <w:p w14:paraId="0DF256D1" w14:textId="77777777" w:rsidR="00E1376F" w:rsidRPr="00E1376F" w:rsidRDefault="00E1376F" w:rsidP="00E1376F">
      <w:pPr>
        <w:rPr>
          <w:rFonts w:ascii="Arial" w:hAnsi="Arial" w:cs="Arial"/>
          <w:bCs/>
          <w:sz w:val="22"/>
          <w:szCs w:val="22"/>
        </w:rPr>
      </w:pPr>
      <w:r w:rsidRPr="00E1376F">
        <w:rPr>
          <w:rFonts w:ascii="Arial" w:hAnsi="Arial" w:cs="Arial"/>
          <w:bCs/>
          <w:sz w:val="22"/>
          <w:szCs w:val="22"/>
        </w:rPr>
        <w:t>Se pretende realizar una interfaz visual sencilla que posibilite la autenticación del usuario en el sistema.</w:t>
      </w:r>
    </w:p>
    <w:p w14:paraId="24F94DF8" w14:textId="77777777" w:rsidR="00E1376F" w:rsidRPr="00E1376F" w:rsidRDefault="00E1376F" w:rsidP="00E1376F">
      <w:pPr>
        <w:jc w:val="center"/>
        <w:rPr>
          <w:rFonts w:ascii="Arial" w:hAnsi="Arial" w:cs="Arial"/>
          <w:b/>
          <w:sz w:val="22"/>
          <w:szCs w:val="22"/>
        </w:rPr>
      </w:pPr>
      <w:r w:rsidRPr="00E1376F">
        <w:rPr>
          <w:rFonts w:ascii="Arial" w:hAnsi="Arial" w:cs="Arial"/>
          <w:bCs/>
          <w:noProof/>
          <w:sz w:val="22"/>
          <w:szCs w:val="22"/>
          <w:lang w:val="es-MX" w:eastAsia="es-MX"/>
        </w:rPr>
        <w:drawing>
          <wp:inline distT="0" distB="0" distL="0" distR="0" wp14:anchorId="15872F05" wp14:editId="10B5F31A">
            <wp:extent cx="1477717" cy="2627052"/>
            <wp:effectExtent l="76200" t="76200" r="141605" b="135255"/>
            <wp:docPr id="12" name="Picture 6">
              <a:extLst xmlns:a="http://schemas.openxmlformats.org/drawingml/2006/main">
                <a:ext uri="{FF2B5EF4-FFF2-40B4-BE49-F238E27FC236}">
                  <a16:creationId xmlns:a16="http://schemas.microsoft.com/office/drawing/2014/main" id="{443B04A8-39B6-2760-0FD4-7AA81ED05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43B04A8-39B6-2760-0FD4-7AA81ED05D66}"/>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04837" cy="2675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1376F" w:rsidRPr="00E1376F" w14:paraId="20286CD9" w14:textId="77777777" w:rsidTr="007F313D">
        <w:trPr>
          <w:trHeight w:val="264"/>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30E5DC" w14:textId="77777777" w:rsidR="00E1376F" w:rsidRPr="00E1376F" w:rsidRDefault="00E1376F" w:rsidP="007F313D">
            <w:pPr>
              <w:ind w:left="30"/>
              <w:rPr>
                <w:rFonts w:ascii="Arial" w:hAnsi="Arial" w:cs="Arial"/>
                <w:bCs/>
                <w:sz w:val="22"/>
                <w:szCs w:val="22"/>
                <w:lang w:val="en-US"/>
              </w:rPr>
            </w:pPr>
            <w:r w:rsidRPr="00E1376F">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DEED653" w14:textId="77777777" w:rsidR="00E1376F" w:rsidRPr="00E1376F" w:rsidRDefault="00E1376F" w:rsidP="007F313D">
            <w:pPr>
              <w:rPr>
                <w:rFonts w:ascii="Arial" w:hAnsi="Arial" w:cs="Arial"/>
                <w:bCs/>
                <w:sz w:val="22"/>
                <w:szCs w:val="22"/>
                <w:lang w:val="en-US"/>
              </w:rPr>
            </w:pPr>
            <w:r w:rsidRPr="00E1376F">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A13133" w14:textId="77777777" w:rsidR="00E1376F" w:rsidRPr="00E1376F" w:rsidRDefault="00E1376F" w:rsidP="007F313D">
            <w:pPr>
              <w:rPr>
                <w:rFonts w:ascii="Arial" w:hAnsi="Arial" w:cs="Arial"/>
                <w:bCs/>
                <w:sz w:val="22"/>
                <w:szCs w:val="22"/>
                <w:lang w:val="en-US"/>
              </w:rPr>
            </w:pPr>
            <w:r w:rsidRPr="00E1376F">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8E965E5" w14:textId="77777777" w:rsidR="00E1376F" w:rsidRPr="00E1376F" w:rsidRDefault="00E1376F" w:rsidP="007F313D">
            <w:pPr>
              <w:rPr>
                <w:rFonts w:ascii="Arial" w:hAnsi="Arial" w:cs="Arial"/>
                <w:bCs/>
                <w:sz w:val="22"/>
                <w:szCs w:val="22"/>
                <w:lang w:val="en-US"/>
              </w:rPr>
            </w:pPr>
            <w:r w:rsidRPr="00E1376F">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CF6B91C" w14:textId="77777777" w:rsidR="00E1376F" w:rsidRPr="00E1376F" w:rsidRDefault="00E1376F" w:rsidP="007F313D">
            <w:pPr>
              <w:rPr>
                <w:rFonts w:ascii="Arial" w:hAnsi="Arial" w:cs="Arial"/>
                <w:bCs/>
                <w:sz w:val="22"/>
                <w:szCs w:val="22"/>
                <w:lang w:val="en-US"/>
              </w:rPr>
            </w:pPr>
            <w:r w:rsidRPr="00E1376F">
              <w:rPr>
                <w:rFonts w:ascii="Arial" w:hAnsi="Arial" w:cs="Arial"/>
                <w:b/>
                <w:bCs/>
                <w:sz w:val="22"/>
                <w:szCs w:val="22"/>
              </w:rPr>
              <w:t>Nota</w:t>
            </w:r>
          </w:p>
        </w:tc>
      </w:tr>
      <w:tr w:rsidR="00E1376F" w:rsidRPr="00E1376F" w14:paraId="6C9F97AA" w14:textId="77777777" w:rsidTr="007F313D">
        <w:trPr>
          <w:trHeight w:val="36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9E4761B" w14:textId="77777777" w:rsidR="00E1376F" w:rsidRPr="00E1376F" w:rsidRDefault="00E1376F"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5C93C944" w14:textId="77777777" w:rsidR="00E1376F" w:rsidRPr="00E1376F" w:rsidRDefault="00E1376F"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9D1F47" w14:textId="77777777" w:rsidR="00E1376F" w:rsidRPr="00E1376F" w:rsidRDefault="00E1376F" w:rsidP="007F313D">
            <w:pPr>
              <w:rPr>
                <w:rFonts w:ascii="Arial" w:hAnsi="Arial" w:cs="Arial"/>
                <w:bCs/>
                <w:sz w:val="22"/>
                <w:szCs w:val="22"/>
                <w:lang w:val="en-US"/>
              </w:rPr>
            </w:pPr>
            <w:r w:rsidRPr="00E1376F">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22C5BE03" w14:textId="77777777" w:rsidR="00E1376F" w:rsidRPr="00E1376F" w:rsidRDefault="00E1376F" w:rsidP="007F313D">
            <w:pPr>
              <w:rPr>
                <w:rFonts w:ascii="Arial" w:hAnsi="Arial" w:cs="Arial"/>
                <w:bCs/>
                <w:sz w:val="22"/>
                <w:szCs w:val="22"/>
                <w:lang w:val="en-US"/>
              </w:rPr>
            </w:pPr>
            <w:r w:rsidRPr="00E1376F">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7173D0D" w14:textId="77777777" w:rsidR="00E1376F" w:rsidRPr="00E1376F" w:rsidRDefault="00E1376F"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18DEBE5" w14:textId="77777777" w:rsidR="00E1376F" w:rsidRPr="00E1376F" w:rsidRDefault="00E1376F" w:rsidP="007F313D">
            <w:pPr>
              <w:rPr>
                <w:rFonts w:ascii="Arial" w:hAnsi="Arial" w:cs="Arial"/>
                <w:bCs/>
                <w:sz w:val="22"/>
                <w:szCs w:val="22"/>
                <w:lang w:val="en-US"/>
              </w:rPr>
            </w:pPr>
          </w:p>
        </w:tc>
      </w:tr>
      <w:tr w:rsidR="00E1376F" w:rsidRPr="00E1376F" w14:paraId="6AB4B8B6" w14:textId="77777777" w:rsidTr="007F313D">
        <w:trPr>
          <w:trHeight w:val="836"/>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8A4F1E"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01</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09FD33"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highlight w:val="lightGray"/>
              </w:rPr>
              <w:t>Nuevo</w:t>
            </w:r>
          </w:p>
          <w:p w14:paraId="04437C6D"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Fijo</w:t>
            </w:r>
          </w:p>
          <w:p w14:paraId="2C090E7B"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D56F4"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highlight w:val="lightGray"/>
              </w:rPr>
              <w:t>Baja</w:t>
            </w:r>
          </w:p>
          <w:p w14:paraId="4D7DB96A"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Media</w:t>
            </w:r>
          </w:p>
          <w:p w14:paraId="6B3EEB33"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D1FF9B"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highlight w:val="lightGray"/>
              </w:rPr>
              <w:t>Baja</w:t>
            </w:r>
          </w:p>
          <w:p w14:paraId="7E47D5B7"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Media</w:t>
            </w:r>
          </w:p>
          <w:p w14:paraId="24DEC9B7"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ED2B41"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Baja</w:t>
            </w:r>
          </w:p>
          <w:p w14:paraId="52A111D0"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rPr>
              <w:t>Media</w:t>
            </w:r>
          </w:p>
          <w:p w14:paraId="0835310E" w14:textId="77777777" w:rsidR="00E1376F" w:rsidRPr="00E1376F" w:rsidRDefault="00E1376F" w:rsidP="007F313D">
            <w:pPr>
              <w:spacing w:after="0"/>
              <w:rPr>
                <w:rFonts w:ascii="Arial" w:hAnsi="Arial" w:cs="Arial"/>
                <w:bCs/>
                <w:sz w:val="22"/>
                <w:szCs w:val="22"/>
                <w:lang w:val="en-US"/>
              </w:rPr>
            </w:pPr>
            <w:r w:rsidRPr="00E1376F">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A7AD6A" w14:textId="77777777" w:rsidR="00E1376F" w:rsidRPr="00E1376F" w:rsidRDefault="00E1376F" w:rsidP="007F313D">
            <w:pPr>
              <w:spacing w:after="0"/>
              <w:rPr>
                <w:rFonts w:ascii="Arial" w:hAnsi="Arial" w:cs="Arial"/>
                <w:bCs/>
                <w:sz w:val="22"/>
                <w:szCs w:val="22"/>
                <w:lang w:val="en-US"/>
              </w:rPr>
            </w:pPr>
          </w:p>
        </w:tc>
      </w:tr>
      <w:tr w:rsidR="00E1376F" w:rsidRPr="00E1376F" w14:paraId="6C1DA104" w14:textId="77777777" w:rsidTr="007F313D">
        <w:trPr>
          <w:trHeight w:val="291"/>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1F0C0A" w14:textId="77777777" w:rsidR="00E1376F" w:rsidRPr="00E1376F" w:rsidRDefault="00E1376F" w:rsidP="007F313D">
            <w:pPr>
              <w:rPr>
                <w:rFonts w:ascii="Arial" w:hAnsi="Arial" w:cs="Arial"/>
                <w:bCs/>
                <w:sz w:val="22"/>
                <w:szCs w:val="22"/>
                <w:lang w:val="en-US"/>
              </w:rPr>
            </w:pPr>
            <w:r w:rsidRPr="00E1376F">
              <w:rPr>
                <w:rFonts w:ascii="Arial" w:hAnsi="Arial" w:cs="Arial"/>
                <w:b/>
                <w:bCs/>
                <w:sz w:val="22"/>
                <w:szCs w:val="22"/>
              </w:rPr>
              <w:t>Descripción</w:t>
            </w:r>
          </w:p>
        </w:tc>
      </w:tr>
      <w:tr w:rsidR="00E1376F" w:rsidRPr="00E1376F" w14:paraId="515271CD" w14:textId="77777777" w:rsidTr="007F313D">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B6F7EF" w14:textId="77777777" w:rsidR="00E1376F" w:rsidRPr="00E1376F" w:rsidRDefault="00E1376F" w:rsidP="007F313D">
            <w:pPr>
              <w:rPr>
                <w:rFonts w:ascii="Arial" w:hAnsi="Arial" w:cs="Arial"/>
                <w:bCs/>
                <w:sz w:val="22"/>
                <w:szCs w:val="22"/>
              </w:rPr>
            </w:pPr>
            <w:r w:rsidRPr="00E1376F">
              <w:rPr>
                <w:rFonts w:ascii="Arial" w:hAnsi="Arial" w:cs="Arial"/>
                <w:bCs/>
                <w:sz w:val="22"/>
                <w:szCs w:val="22"/>
              </w:rPr>
              <w:t xml:space="preserve">Se requieren los campos de texto para que el usuario introduzca sus credenciales (usuario y contraseña) y un botón continuar para realizar la acción de autenticación con el sistema. </w:t>
            </w:r>
          </w:p>
        </w:tc>
      </w:tr>
      <w:tr w:rsidR="00E1376F" w:rsidRPr="00EB3C4F" w14:paraId="5788FE6A"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E4A77A" w14:textId="77777777" w:rsidR="00E1376F" w:rsidRPr="00EB3C4F" w:rsidRDefault="00E1376F" w:rsidP="007F313D">
            <w:pPr>
              <w:rPr>
                <w:rFonts w:ascii="Arial" w:hAnsi="Arial" w:cs="Arial"/>
                <w:bCs/>
                <w:lang w:val="en-US"/>
              </w:rPr>
            </w:pPr>
            <w:r w:rsidRPr="00EB3C4F">
              <w:rPr>
                <w:rFonts w:ascii="Arial" w:hAnsi="Arial" w:cs="Arial"/>
                <w:b/>
                <w:bC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F9E3A2" w14:textId="77777777" w:rsidR="00E1376F" w:rsidRPr="00EB3C4F" w:rsidRDefault="00E1376F" w:rsidP="007F313D">
            <w:pPr>
              <w:rPr>
                <w:rFonts w:ascii="Arial" w:hAnsi="Arial" w:cs="Arial"/>
                <w:bCs/>
                <w:lang w:val="en-US"/>
              </w:rPr>
            </w:pPr>
            <w:r w:rsidRPr="00EB3C4F">
              <w:rPr>
                <w:rFonts w:ascii="Arial" w:hAnsi="Arial" w:cs="Arial"/>
                <w:b/>
                <w:bC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9EC8C5" w14:textId="77777777" w:rsidR="00E1376F" w:rsidRPr="00EB3C4F" w:rsidRDefault="00E1376F" w:rsidP="007F313D">
            <w:pPr>
              <w:rPr>
                <w:rFonts w:ascii="Arial" w:hAnsi="Arial" w:cs="Arial"/>
                <w:bCs/>
                <w:lang w:val="en-US"/>
              </w:rPr>
            </w:pPr>
            <w:r w:rsidRPr="00EB3C4F">
              <w:rPr>
                <w:rFonts w:ascii="Arial" w:hAnsi="Arial" w:cs="Arial"/>
                <w:b/>
                <w:bCs/>
              </w:rPr>
              <w:t>Comentario</w:t>
            </w:r>
          </w:p>
        </w:tc>
      </w:tr>
      <w:tr w:rsidR="00E1376F" w:rsidRPr="00EB3C4F" w14:paraId="7EC93E52"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9501F9" w14:textId="77777777" w:rsidR="00E1376F" w:rsidRPr="00EB3C4F" w:rsidRDefault="00E1376F" w:rsidP="007F313D">
            <w:pPr>
              <w:rPr>
                <w:rFonts w:ascii="Arial" w:hAnsi="Arial" w:cs="Arial"/>
                <w:bCs/>
                <w:lang w:val="en-US"/>
              </w:rPr>
            </w:pPr>
            <w:r w:rsidRPr="00EB3C4F">
              <w:rPr>
                <w:rFonts w:ascii="Arial" w:hAnsi="Arial" w:cs="Arial"/>
                <w:bCs/>
              </w:rPr>
              <w:t>2023/3/5</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7982A7" w14:textId="77777777" w:rsidR="00E1376F" w:rsidRPr="00EB3C4F" w:rsidRDefault="00E1376F" w:rsidP="007F313D">
            <w:pPr>
              <w:rPr>
                <w:rFonts w:ascii="Arial" w:hAnsi="Arial" w:cs="Arial"/>
                <w:bCs/>
                <w:lang w:val="en-US"/>
              </w:rPr>
            </w:pPr>
            <w:r w:rsidRPr="00EB3C4F">
              <w:rPr>
                <w:rFonts w:ascii="Arial" w:hAnsi="Arial" w:cs="Arial"/>
                <w:bC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6084E" w14:textId="77777777" w:rsidR="00E1376F" w:rsidRPr="00EB3C4F" w:rsidRDefault="00E1376F" w:rsidP="007F313D">
            <w:pPr>
              <w:rPr>
                <w:rFonts w:ascii="Arial" w:hAnsi="Arial" w:cs="Arial"/>
                <w:bCs/>
                <w:lang w:val="en-US"/>
              </w:rPr>
            </w:pPr>
            <w:r w:rsidRPr="00EB3C4F">
              <w:rPr>
                <w:rFonts w:ascii="Arial" w:hAnsi="Arial" w:cs="Arial"/>
                <w:bCs/>
              </w:rPr>
              <w:t>Sin comentario</w:t>
            </w:r>
          </w:p>
        </w:tc>
      </w:tr>
    </w:tbl>
    <w:p w14:paraId="4A00E7E4" w14:textId="77777777" w:rsidR="007C28A5" w:rsidRPr="007C28A5" w:rsidRDefault="007C28A5" w:rsidP="007C28A5">
      <w:pPr>
        <w:rPr>
          <w:rFonts w:ascii="Arial" w:hAnsi="Arial" w:cs="Arial"/>
          <w:b/>
          <w:sz w:val="22"/>
          <w:szCs w:val="22"/>
        </w:rPr>
      </w:pPr>
      <w:r w:rsidRPr="007C28A5">
        <w:rPr>
          <w:rFonts w:ascii="Arial" w:hAnsi="Arial" w:cs="Arial"/>
          <w:b/>
          <w:bCs/>
          <w:sz w:val="22"/>
          <w:szCs w:val="22"/>
          <w:lang w:val="es-MX"/>
        </w:rPr>
        <w:lastRenderedPageBreak/>
        <w:t>Pantalla principal</w:t>
      </w:r>
    </w:p>
    <w:p w14:paraId="1FCCE9AD"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 xml:space="preserve">Para posibilitar la navegación dentro de la aplicación se requiere una pantalla principal donde se muestre una breve información y un listado de las incubadoras, así como un menú para visitar las distintas opciones que brinda el sistema.  </w:t>
      </w:r>
    </w:p>
    <w:p w14:paraId="132D4F24" w14:textId="77777777" w:rsidR="007C28A5" w:rsidRPr="007C28A5" w:rsidRDefault="007C28A5" w:rsidP="007C28A5">
      <w:pPr>
        <w:rPr>
          <w:rFonts w:ascii="Arial" w:hAnsi="Arial" w:cs="Arial"/>
          <w:bCs/>
          <w:sz w:val="22"/>
          <w:szCs w:val="22"/>
        </w:rPr>
      </w:pPr>
      <w:r w:rsidRPr="007C28A5">
        <w:rPr>
          <w:rFonts w:ascii="Arial" w:hAnsi="Arial" w:cs="Arial"/>
          <w:bCs/>
          <w:noProof/>
          <w:sz w:val="22"/>
          <w:szCs w:val="22"/>
          <w:lang w:val="es-MX" w:eastAsia="es-MX"/>
        </w:rPr>
        <w:drawing>
          <wp:anchor distT="0" distB="0" distL="114300" distR="114300" simplePos="0" relativeHeight="251687936" behindDoc="0" locked="0" layoutInCell="1" allowOverlap="1" wp14:anchorId="3F9F8C4F" wp14:editId="78828AE4">
            <wp:simplePos x="0" y="0"/>
            <wp:positionH relativeFrom="margin">
              <wp:posOffset>3129557</wp:posOffset>
            </wp:positionH>
            <wp:positionV relativeFrom="paragraph">
              <wp:posOffset>134500</wp:posOffset>
            </wp:positionV>
            <wp:extent cx="1266266" cy="2251495"/>
            <wp:effectExtent l="190500" t="190500" r="181610" b="187325"/>
            <wp:wrapNone/>
            <wp:docPr id="14" name="Picture 7">
              <a:extLst xmlns:a="http://schemas.openxmlformats.org/drawingml/2006/main">
                <a:ext uri="{FF2B5EF4-FFF2-40B4-BE49-F238E27FC236}">
                  <a16:creationId xmlns:a16="http://schemas.microsoft.com/office/drawing/2014/main" id="{9C1D1D2C-2179-5B22-80A7-6D0E1181A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1D1D2C-2179-5B22-80A7-6D0E1181A86E}"/>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72557" cy="22626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7C28A5">
        <w:rPr>
          <w:rFonts w:ascii="Arial" w:hAnsi="Arial" w:cs="Arial"/>
          <w:bCs/>
          <w:sz w:val="22"/>
          <w:szCs w:val="22"/>
        </w:rPr>
        <w:t xml:space="preserve">          </w:t>
      </w:r>
      <w:r w:rsidRPr="007C28A5">
        <w:rPr>
          <w:rFonts w:ascii="Arial" w:hAnsi="Arial" w:cs="Arial"/>
          <w:bCs/>
          <w:noProof/>
          <w:sz w:val="22"/>
          <w:szCs w:val="22"/>
          <w:lang w:val="es-MX" w:eastAsia="es-MX"/>
        </w:rPr>
        <w:drawing>
          <wp:inline distT="0" distB="0" distL="0" distR="0" wp14:anchorId="4E564D43" wp14:editId="1D5F9287">
            <wp:extent cx="1224951" cy="2177692"/>
            <wp:effectExtent l="190500" t="190500" r="184785" b="184785"/>
            <wp:docPr id="13" name="Picture 5">
              <a:extLst xmlns:a="http://schemas.openxmlformats.org/drawingml/2006/main">
                <a:ext uri="{FF2B5EF4-FFF2-40B4-BE49-F238E27FC236}">
                  <a16:creationId xmlns:a16="http://schemas.microsoft.com/office/drawing/2014/main" id="{839EA52D-EDEC-629C-F690-5285236D59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9EA52D-EDEC-629C-F690-5285236D5960}"/>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45867" cy="2214876"/>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774F91A8" w14:textId="77777777" w:rsidTr="007F313D">
        <w:trPr>
          <w:trHeight w:val="264"/>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41E1E2"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68371B9"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BAE78C9"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F5C81CB"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EC5397"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Nota</w:t>
            </w:r>
          </w:p>
        </w:tc>
      </w:tr>
      <w:tr w:rsidR="007C28A5" w:rsidRPr="007C28A5" w14:paraId="5243D176" w14:textId="77777777" w:rsidTr="007F313D">
        <w:trPr>
          <w:trHeight w:val="18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293D703" w14:textId="77777777" w:rsidR="007C28A5" w:rsidRPr="007C28A5" w:rsidRDefault="007C28A5"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3CAC6708" w14:textId="77777777" w:rsidR="007C28A5" w:rsidRPr="007C28A5" w:rsidRDefault="007C28A5"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F968AF"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4731E60E"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05370D0" w14:textId="77777777" w:rsidR="007C28A5" w:rsidRPr="007C28A5" w:rsidRDefault="007C28A5"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C1BD192" w14:textId="77777777" w:rsidR="007C28A5" w:rsidRPr="007C28A5" w:rsidRDefault="007C28A5" w:rsidP="007F313D">
            <w:pPr>
              <w:rPr>
                <w:rFonts w:ascii="Arial" w:hAnsi="Arial" w:cs="Arial"/>
                <w:bCs/>
                <w:sz w:val="22"/>
                <w:szCs w:val="22"/>
                <w:lang w:val="en-US"/>
              </w:rPr>
            </w:pPr>
          </w:p>
        </w:tc>
      </w:tr>
      <w:tr w:rsidR="007C28A5" w:rsidRPr="007C28A5" w14:paraId="76E0AE0E" w14:textId="77777777" w:rsidTr="007F313D">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C78CCA"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02</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70CA99"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Nuevo</w:t>
            </w:r>
          </w:p>
          <w:p w14:paraId="3A18FF50"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Fijo</w:t>
            </w:r>
          </w:p>
          <w:p w14:paraId="6C076E96"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2A581D"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178358D5"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24F3A671"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450655"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1D10B715"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254C700E"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3913F"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6C97CE4A"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16D1D3C3"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B5ADFE" w14:textId="77777777" w:rsidR="007C28A5" w:rsidRPr="007C28A5" w:rsidRDefault="007C28A5" w:rsidP="007F313D">
            <w:pPr>
              <w:rPr>
                <w:rFonts w:ascii="Arial" w:hAnsi="Arial" w:cs="Arial"/>
                <w:bCs/>
                <w:sz w:val="22"/>
                <w:szCs w:val="22"/>
                <w:lang w:val="en-US"/>
              </w:rPr>
            </w:pPr>
          </w:p>
        </w:tc>
      </w:tr>
      <w:tr w:rsidR="007C28A5" w:rsidRPr="007C28A5" w14:paraId="34B2EC71" w14:textId="77777777" w:rsidTr="007F313D">
        <w:trPr>
          <w:trHeight w:val="24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82458D"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6E2E4793" w14:textId="77777777" w:rsidTr="007F313D">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258A0F" w14:textId="77777777" w:rsidR="007C28A5" w:rsidRPr="007C28A5" w:rsidRDefault="007C28A5" w:rsidP="007F313D">
            <w:pPr>
              <w:rPr>
                <w:rFonts w:ascii="Arial" w:hAnsi="Arial" w:cs="Arial"/>
                <w:bCs/>
                <w:sz w:val="20"/>
                <w:szCs w:val="20"/>
                <w:lang w:val="en-US"/>
              </w:rPr>
            </w:pPr>
            <w:r w:rsidRPr="007C28A5">
              <w:rPr>
                <w:rFonts w:ascii="Arial" w:hAnsi="Arial" w:cs="Arial"/>
                <w:bCs/>
                <w:sz w:val="20"/>
                <w:szCs w:val="20"/>
              </w:rPr>
              <w:t xml:space="preserve">Se muestra un listado de incubadoras registradas en sistema, si se selecciona una de ellas se </w:t>
            </w:r>
            <w:proofErr w:type="gramStart"/>
            <w:r w:rsidRPr="007C28A5">
              <w:rPr>
                <w:rFonts w:ascii="Arial" w:hAnsi="Arial" w:cs="Arial"/>
                <w:bCs/>
                <w:sz w:val="20"/>
                <w:szCs w:val="20"/>
              </w:rPr>
              <w:t>pasara</w:t>
            </w:r>
            <w:proofErr w:type="gramEnd"/>
            <w:r w:rsidRPr="007C28A5">
              <w:rPr>
                <w:rFonts w:ascii="Arial" w:hAnsi="Arial" w:cs="Arial"/>
                <w:bCs/>
                <w:sz w:val="20"/>
                <w:szCs w:val="20"/>
              </w:rPr>
              <w:t xml:space="preserve"> a monitorear sus parámetros actuales. Bridan una breve información de la entidad y su ubicación. Brinda un menú lateral para dar acceso a </w:t>
            </w:r>
            <w:proofErr w:type="spellStart"/>
            <w:r w:rsidRPr="007C28A5">
              <w:rPr>
                <w:rFonts w:ascii="Arial" w:hAnsi="Arial" w:cs="Arial"/>
                <w:bCs/>
                <w:sz w:val="20"/>
                <w:szCs w:val="20"/>
              </w:rPr>
              <w:t>mas</w:t>
            </w:r>
            <w:proofErr w:type="spellEnd"/>
            <w:r w:rsidRPr="007C28A5">
              <w:rPr>
                <w:rFonts w:ascii="Arial" w:hAnsi="Arial" w:cs="Arial"/>
                <w:bCs/>
                <w:sz w:val="20"/>
                <w:szCs w:val="20"/>
              </w:rPr>
              <w:t xml:space="preserve"> opciones del sistema. Desde esta misma pantalla se </w:t>
            </w:r>
            <w:proofErr w:type="spellStart"/>
            <w:r w:rsidRPr="007C28A5">
              <w:rPr>
                <w:rFonts w:ascii="Arial" w:hAnsi="Arial" w:cs="Arial"/>
                <w:bCs/>
                <w:sz w:val="20"/>
                <w:szCs w:val="20"/>
              </w:rPr>
              <w:t>vera</w:t>
            </w:r>
            <w:proofErr w:type="spellEnd"/>
            <w:r w:rsidRPr="007C28A5">
              <w:rPr>
                <w:rFonts w:ascii="Arial" w:hAnsi="Arial" w:cs="Arial"/>
                <w:bCs/>
                <w:sz w:val="20"/>
                <w:szCs w:val="20"/>
              </w:rPr>
              <w:t xml:space="preserve"> las notificaciones</w:t>
            </w:r>
          </w:p>
        </w:tc>
      </w:tr>
      <w:tr w:rsidR="007C28A5" w:rsidRPr="007C28A5" w14:paraId="47C453DF"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7CC259"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389232"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4D550C"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55ABEC92"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279C9"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2023/3/6</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9703D1"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7A1CB3"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Sin comentario</w:t>
            </w:r>
          </w:p>
        </w:tc>
      </w:tr>
    </w:tbl>
    <w:p w14:paraId="39BE4401" w14:textId="77777777" w:rsidR="007C28A5" w:rsidRPr="007C28A5" w:rsidRDefault="007C28A5" w:rsidP="007C28A5">
      <w:pPr>
        <w:rPr>
          <w:rFonts w:ascii="Arial" w:hAnsi="Arial" w:cs="Arial"/>
          <w:bCs/>
          <w:sz w:val="22"/>
          <w:szCs w:val="22"/>
          <w:lang w:val="es-MX"/>
        </w:rPr>
      </w:pPr>
      <w:r w:rsidRPr="007C28A5">
        <w:rPr>
          <w:rFonts w:ascii="Arial" w:hAnsi="Arial" w:cs="Arial"/>
          <w:b/>
          <w:bCs/>
          <w:sz w:val="22"/>
          <w:szCs w:val="22"/>
          <w:lang w:val="es-MX"/>
        </w:rPr>
        <w:lastRenderedPageBreak/>
        <w:t>Pantalla de monitoreo</w:t>
      </w:r>
    </w:p>
    <w:p w14:paraId="53439A47"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El monitoreo es el proceso que se le realizara a las incubadoras registradas en el sistema que están en un ciclo de incubación</w:t>
      </w:r>
    </w:p>
    <w:p w14:paraId="63826D4F"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5BB6581A" wp14:editId="7EAD0FA3">
            <wp:extent cx="1466491" cy="2607095"/>
            <wp:effectExtent l="190500" t="190500" r="191135" b="193675"/>
            <wp:docPr id="15"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81780" cy="2634275"/>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0DEA4A48" w14:textId="77777777" w:rsidTr="007F313D">
        <w:trPr>
          <w:trHeight w:val="318"/>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DA84F89"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CFFFA75"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338437A"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818B85"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D22BE3"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Nota</w:t>
            </w:r>
          </w:p>
        </w:tc>
      </w:tr>
      <w:tr w:rsidR="007C28A5" w:rsidRPr="007C28A5" w14:paraId="1533E344" w14:textId="77777777" w:rsidTr="007F313D">
        <w:trPr>
          <w:trHeight w:val="71"/>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0306E93" w14:textId="77777777" w:rsidR="007C28A5" w:rsidRPr="007C28A5" w:rsidRDefault="007C28A5"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D0EE3BD" w14:textId="77777777" w:rsidR="007C28A5" w:rsidRPr="007C28A5" w:rsidRDefault="007C28A5"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4389BA"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2D0763A9"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F8721FD" w14:textId="77777777" w:rsidR="007C28A5" w:rsidRPr="007C28A5" w:rsidRDefault="007C28A5"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E2FA759" w14:textId="77777777" w:rsidR="007C28A5" w:rsidRPr="007C28A5" w:rsidRDefault="007C28A5" w:rsidP="007F313D">
            <w:pPr>
              <w:rPr>
                <w:rFonts w:ascii="Arial" w:hAnsi="Arial" w:cs="Arial"/>
                <w:bCs/>
                <w:sz w:val="22"/>
                <w:szCs w:val="22"/>
                <w:lang w:val="en-US"/>
              </w:rPr>
            </w:pPr>
          </w:p>
        </w:tc>
      </w:tr>
      <w:tr w:rsidR="007C28A5" w:rsidRPr="007C28A5" w14:paraId="233B11C0" w14:textId="77777777" w:rsidTr="007F313D">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A26AB1"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03</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E3CA9D"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Nuevo</w:t>
            </w:r>
          </w:p>
          <w:p w14:paraId="5CE0B95C"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Fijo</w:t>
            </w:r>
          </w:p>
          <w:p w14:paraId="3433E47A"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D0DEEE"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79053CA7"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58F4DDF5"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3F39E"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5DD5D8A7"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6FE559DA"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B50292"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573076FA"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795129C9"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9BD0379" w14:textId="77777777" w:rsidR="007C28A5" w:rsidRPr="007C28A5" w:rsidRDefault="007C28A5" w:rsidP="007F313D">
            <w:pPr>
              <w:rPr>
                <w:rFonts w:ascii="Arial" w:hAnsi="Arial" w:cs="Arial"/>
                <w:bCs/>
                <w:sz w:val="22"/>
                <w:szCs w:val="22"/>
                <w:lang w:val="en-US"/>
              </w:rPr>
            </w:pPr>
          </w:p>
        </w:tc>
      </w:tr>
      <w:tr w:rsidR="007C28A5" w:rsidRPr="007C28A5" w14:paraId="16712094" w14:textId="77777777" w:rsidTr="007F313D">
        <w:trPr>
          <w:trHeight w:val="21"/>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24AF98"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2AD2F415" w14:textId="77777777" w:rsidTr="007F313D">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FB96C0" w14:textId="77777777" w:rsidR="007C28A5" w:rsidRPr="007C28A5" w:rsidRDefault="007C28A5" w:rsidP="007F313D">
            <w:pPr>
              <w:rPr>
                <w:rFonts w:ascii="Arial" w:hAnsi="Arial" w:cs="Arial"/>
                <w:bCs/>
                <w:sz w:val="20"/>
                <w:szCs w:val="20"/>
              </w:rPr>
            </w:pPr>
            <w:r w:rsidRPr="007C28A5">
              <w:rPr>
                <w:rFonts w:ascii="Arial" w:hAnsi="Arial" w:cs="Arial"/>
                <w:bCs/>
                <w:sz w:val="20"/>
                <w:szCs w:val="20"/>
              </w:rPr>
              <w:t xml:space="preserve">Se visualiza los parámetros actuales de la incubadora en proceso de monitoreo. Muestra través indicadores y </w:t>
            </w:r>
            <w:proofErr w:type="gramStart"/>
            <w:r w:rsidRPr="007C28A5">
              <w:rPr>
                <w:rFonts w:ascii="Arial" w:hAnsi="Arial" w:cs="Arial"/>
                <w:bCs/>
                <w:sz w:val="20"/>
                <w:szCs w:val="20"/>
              </w:rPr>
              <w:t>gráficos  los</w:t>
            </w:r>
            <w:proofErr w:type="gramEnd"/>
            <w:r w:rsidRPr="007C28A5">
              <w:rPr>
                <w:rFonts w:ascii="Arial" w:hAnsi="Arial" w:cs="Arial"/>
                <w:bCs/>
                <w:sz w:val="20"/>
                <w:szCs w:val="20"/>
              </w:rPr>
              <w:t xml:space="preserve"> datos como valor de temperatura, humedad, cantidad de volteo, días del ciclo y estado energético.</w:t>
            </w:r>
          </w:p>
        </w:tc>
      </w:tr>
      <w:tr w:rsidR="007C28A5" w:rsidRPr="007C28A5" w14:paraId="55E8056C" w14:textId="77777777" w:rsidTr="007F313D">
        <w:trPr>
          <w:trHeight w:val="246"/>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A832C"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B71C02"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BA374A"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263C5FB5"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4DDAC"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2023/3/8</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58D65E"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24A78A"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Sin comentario</w:t>
            </w:r>
          </w:p>
        </w:tc>
      </w:tr>
    </w:tbl>
    <w:p w14:paraId="75305EEB" w14:textId="77777777" w:rsidR="007C28A5" w:rsidRPr="00E70016" w:rsidRDefault="007C28A5" w:rsidP="007C28A5">
      <w:pPr>
        <w:rPr>
          <w:rFonts w:ascii="Arial" w:hAnsi="Arial" w:cs="Arial"/>
          <w:bCs/>
        </w:rPr>
      </w:pPr>
    </w:p>
    <w:p w14:paraId="12067217" w14:textId="77777777" w:rsidR="007C28A5" w:rsidRPr="007C28A5" w:rsidRDefault="007C28A5" w:rsidP="007C28A5">
      <w:pPr>
        <w:rPr>
          <w:rFonts w:ascii="Arial" w:hAnsi="Arial" w:cs="Arial"/>
          <w:b/>
          <w:sz w:val="22"/>
          <w:szCs w:val="22"/>
          <w:lang w:val="en-US"/>
        </w:rPr>
      </w:pPr>
      <w:r w:rsidRPr="007C28A5">
        <w:rPr>
          <w:rFonts w:ascii="Arial" w:hAnsi="Arial" w:cs="Arial"/>
          <w:b/>
          <w:bCs/>
          <w:sz w:val="22"/>
          <w:szCs w:val="22"/>
          <w:lang w:val="es-MX"/>
        </w:rPr>
        <w:t>Pantalla de notificaciones</w:t>
      </w:r>
    </w:p>
    <w:p w14:paraId="1C538B7D" w14:textId="77777777" w:rsidR="007C28A5" w:rsidRPr="007C28A5" w:rsidRDefault="007C28A5" w:rsidP="007C28A5">
      <w:pPr>
        <w:rPr>
          <w:rFonts w:ascii="Arial" w:hAnsi="Arial" w:cs="Arial"/>
          <w:bCs/>
          <w:sz w:val="22"/>
          <w:szCs w:val="22"/>
        </w:rPr>
      </w:pPr>
      <w:proofErr w:type="gramStart"/>
      <w:r w:rsidRPr="007C28A5">
        <w:rPr>
          <w:rFonts w:ascii="Arial" w:hAnsi="Arial" w:cs="Arial"/>
          <w:bCs/>
          <w:sz w:val="22"/>
          <w:szCs w:val="22"/>
        </w:rPr>
        <w:t>Las  notificaciones</w:t>
      </w:r>
      <w:proofErr w:type="gramEnd"/>
      <w:r w:rsidRPr="007C28A5">
        <w:rPr>
          <w:rFonts w:ascii="Arial" w:hAnsi="Arial" w:cs="Arial"/>
          <w:bCs/>
          <w:sz w:val="22"/>
          <w:szCs w:val="22"/>
        </w:rPr>
        <w:t xml:space="preserve"> juegan un papel esencial en el proceso de monitoreo, ya que brinda alertas en caso de alguna falla en el sistema.</w:t>
      </w:r>
    </w:p>
    <w:p w14:paraId="4C1AF78D"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2C2BBE19" wp14:editId="0303C35F">
            <wp:extent cx="1319842" cy="2346387"/>
            <wp:effectExtent l="190500" t="190500" r="185420" b="187325"/>
            <wp:docPr id="17"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29709" cy="2363929"/>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6A66F13A" w14:textId="77777777" w:rsidTr="007F313D">
        <w:trPr>
          <w:trHeight w:val="22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97BE74"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246FF"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1AA331"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F360B2"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D17AF5"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Nota</w:t>
            </w:r>
          </w:p>
        </w:tc>
      </w:tr>
      <w:tr w:rsidR="007C28A5" w:rsidRPr="007C28A5" w14:paraId="62941ECB" w14:textId="77777777" w:rsidTr="007F313D">
        <w:trPr>
          <w:trHeight w:val="6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A413150" w14:textId="77777777" w:rsidR="007C28A5" w:rsidRPr="007C28A5" w:rsidRDefault="007C28A5"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20D8B7B" w14:textId="77777777" w:rsidR="007C28A5" w:rsidRPr="007C28A5" w:rsidRDefault="007C28A5"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AC90C0"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6339EFE4"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0B4DC03" w14:textId="77777777" w:rsidR="007C28A5" w:rsidRPr="007C28A5" w:rsidRDefault="007C28A5"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569454A" w14:textId="77777777" w:rsidR="007C28A5" w:rsidRPr="007C28A5" w:rsidRDefault="007C28A5" w:rsidP="007F313D">
            <w:pPr>
              <w:rPr>
                <w:rFonts w:ascii="Arial" w:hAnsi="Arial" w:cs="Arial"/>
                <w:bCs/>
                <w:sz w:val="22"/>
                <w:szCs w:val="22"/>
                <w:lang w:val="en-US"/>
              </w:rPr>
            </w:pPr>
          </w:p>
        </w:tc>
      </w:tr>
      <w:tr w:rsidR="007C28A5" w:rsidRPr="007C28A5" w14:paraId="4280FF64" w14:textId="77777777" w:rsidTr="007F313D">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6E35C6"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04</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11D994"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highlight w:val="lightGray"/>
              </w:rPr>
              <w:t>Nuevo</w:t>
            </w:r>
          </w:p>
          <w:p w14:paraId="69D4C4C6"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Fijo</w:t>
            </w:r>
          </w:p>
          <w:p w14:paraId="228DE11C"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01A858"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32A40226"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Media</w:t>
            </w:r>
          </w:p>
          <w:p w14:paraId="58F33EE6"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C0E842"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319AD244"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Media</w:t>
            </w:r>
          </w:p>
          <w:p w14:paraId="1B814D94"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89D632"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Baja</w:t>
            </w:r>
          </w:p>
          <w:p w14:paraId="24EB152E"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69985775"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6003DD" w14:textId="77777777" w:rsidR="007C28A5" w:rsidRPr="007C28A5" w:rsidRDefault="007C28A5" w:rsidP="007F313D">
            <w:pPr>
              <w:rPr>
                <w:rFonts w:ascii="Arial" w:hAnsi="Arial" w:cs="Arial"/>
                <w:bCs/>
                <w:sz w:val="22"/>
                <w:szCs w:val="22"/>
                <w:lang w:val="en-US"/>
              </w:rPr>
            </w:pPr>
          </w:p>
        </w:tc>
      </w:tr>
      <w:tr w:rsidR="007C28A5" w:rsidRPr="007C28A5" w14:paraId="48712FF6" w14:textId="77777777" w:rsidTr="007F313D">
        <w:trPr>
          <w:trHeight w:val="18"/>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D26B74"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5CD6DC55" w14:textId="77777777" w:rsidTr="007F313D">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949BCA5" w14:textId="77777777" w:rsidR="007C28A5" w:rsidRPr="007C28A5" w:rsidRDefault="007C28A5" w:rsidP="007F313D">
            <w:pPr>
              <w:rPr>
                <w:rFonts w:ascii="Arial" w:hAnsi="Arial" w:cs="Arial"/>
                <w:bCs/>
                <w:sz w:val="22"/>
                <w:szCs w:val="22"/>
              </w:rPr>
            </w:pPr>
            <w:r w:rsidRPr="007C28A5">
              <w:rPr>
                <w:rFonts w:ascii="Arial" w:hAnsi="Arial" w:cs="Arial"/>
                <w:bCs/>
                <w:sz w:val="20"/>
                <w:szCs w:val="20"/>
              </w:rPr>
              <w:t xml:space="preserve">Se visualiza una lista de las notificaciones generadas por </w:t>
            </w:r>
            <w:proofErr w:type="gramStart"/>
            <w:r w:rsidRPr="007C28A5">
              <w:rPr>
                <w:rFonts w:ascii="Arial" w:hAnsi="Arial" w:cs="Arial"/>
                <w:bCs/>
                <w:sz w:val="20"/>
                <w:szCs w:val="20"/>
              </w:rPr>
              <w:t>alguna fallo</w:t>
            </w:r>
            <w:proofErr w:type="gramEnd"/>
            <w:r w:rsidRPr="007C28A5">
              <w:rPr>
                <w:rFonts w:ascii="Arial" w:hAnsi="Arial" w:cs="Arial"/>
                <w:bCs/>
                <w:sz w:val="20"/>
                <w:szCs w:val="20"/>
              </w:rPr>
              <w:t xml:space="preserve"> en el sistemas o estado de ciclos de incubación</w:t>
            </w:r>
            <w:r w:rsidRPr="007C28A5">
              <w:rPr>
                <w:rFonts w:ascii="Arial" w:hAnsi="Arial" w:cs="Arial"/>
                <w:bCs/>
                <w:sz w:val="22"/>
                <w:szCs w:val="22"/>
              </w:rPr>
              <w:t>.</w:t>
            </w:r>
          </w:p>
        </w:tc>
      </w:tr>
      <w:tr w:rsidR="007C28A5" w:rsidRPr="007C28A5" w14:paraId="4BE3C628" w14:textId="77777777" w:rsidTr="007F313D">
        <w:trPr>
          <w:trHeight w:val="88"/>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CF9347"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1E1EF"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5712E"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4F19851D"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35BB34"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2023/3/9</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5BAF74"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66CED5"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Sin comentario</w:t>
            </w:r>
          </w:p>
        </w:tc>
      </w:tr>
    </w:tbl>
    <w:p w14:paraId="16AE1A96" w14:textId="4108F0B1" w:rsidR="007C28A5" w:rsidRDefault="007C28A5" w:rsidP="003B4EE2">
      <w:pPr>
        <w:pStyle w:val="Textoindependiente1"/>
        <w:jc w:val="left"/>
        <w:rPr>
          <w:rStyle w:val="EstiloTimesNewRoman"/>
          <w:rFonts w:ascii="Arial" w:hAnsi="Arial" w:cs="Arial"/>
          <w:bCs/>
          <w:szCs w:val="22"/>
        </w:rPr>
      </w:pPr>
    </w:p>
    <w:p w14:paraId="58079147" w14:textId="77777777" w:rsidR="007C28A5" w:rsidRPr="007C28A5" w:rsidRDefault="007C28A5" w:rsidP="007C28A5">
      <w:pPr>
        <w:rPr>
          <w:rFonts w:ascii="Arial" w:hAnsi="Arial" w:cs="Arial"/>
          <w:b/>
          <w:sz w:val="22"/>
          <w:szCs w:val="22"/>
          <w:lang w:val="es-MX"/>
        </w:rPr>
      </w:pPr>
      <w:r w:rsidRPr="007C28A5">
        <w:rPr>
          <w:rFonts w:ascii="Arial" w:hAnsi="Arial" w:cs="Arial"/>
          <w:b/>
          <w:bCs/>
          <w:sz w:val="22"/>
          <w:szCs w:val="22"/>
          <w:lang w:val="es-MX"/>
        </w:rPr>
        <w:lastRenderedPageBreak/>
        <w:t>Pantalla Historial</w:t>
      </w:r>
    </w:p>
    <w:p w14:paraId="355D2F47"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En el historial se muestra la información almacenada en todo el ciclo de incubación hasta los datos actuales, más los datos de históricos de ciclos completados por fecha.</w:t>
      </w:r>
    </w:p>
    <w:p w14:paraId="52EB9281"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5ED35785" wp14:editId="3EC37CC6">
            <wp:extent cx="1421741" cy="2527540"/>
            <wp:effectExtent l="190500" t="190500" r="198120" b="196850"/>
            <wp:docPr id="18" name="Picture 5">
              <a:extLst xmlns:a="http://schemas.openxmlformats.org/drawingml/2006/main">
                <a:ext uri="{FF2B5EF4-FFF2-40B4-BE49-F238E27FC236}">
                  <a16:creationId xmlns:a16="http://schemas.microsoft.com/office/drawing/2014/main" id="{AE6D56FB-AFD4-00EE-52A1-7ECD7746A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6D56FB-AFD4-00EE-52A1-7ECD7746A2AB}"/>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1224" cy="2562177"/>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6B888BED" w14:textId="77777777" w:rsidTr="007F313D">
        <w:trPr>
          <w:trHeight w:val="20"/>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60454B"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F0D56"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DBF73D6"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4CB992E"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05BA5"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Nota</w:t>
            </w:r>
          </w:p>
        </w:tc>
      </w:tr>
      <w:tr w:rsidR="007C28A5" w:rsidRPr="007C28A5" w14:paraId="23BB548B" w14:textId="77777777" w:rsidTr="007F313D">
        <w:trPr>
          <w:trHeight w:val="255"/>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06CEBC5" w14:textId="77777777" w:rsidR="007C28A5" w:rsidRPr="007C28A5" w:rsidRDefault="007C28A5"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1D9DDB55" w14:textId="77777777" w:rsidR="007C28A5" w:rsidRPr="007C28A5" w:rsidRDefault="007C28A5"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F3FB9C"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6A085E32"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E128BCA" w14:textId="77777777" w:rsidR="007C28A5" w:rsidRPr="007C28A5" w:rsidRDefault="007C28A5"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889A63E" w14:textId="77777777" w:rsidR="007C28A5" w:rsidRPr="007C28A5" w:rsidRDefault="007C28A5" w:rsidP="007F313D">
            <w:pPr>
              <w:rPr>
                <w:rFonts w:ascii="Arial" w:hAnsi="Arial" w:cs="Arial"/>
                <w:bCs/>
                <w:sz w:val="22"/>
                <w:szCs w:val="22"/>
                <w:lang w:val="en-US"/>
              </w:rPr>
            </w:pPr>
          </w:p>
        </w:tc>
      </w:tr>
      <w:tr w:rsidR="007C28A5" w:rsidRPr="007C28A5" w14:paraId="41133B35" w14:textId="77777777" w:rsidTr="007F313D">
        <w:trPr>
          <w:trHeight w:val="975"/>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A71EED"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05</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5A6068"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highlight w:val="lightGray"/>
              </w:rPr>
              <w:t>Nuevo</w:t>
            </w:r>
          </w:p>
          <w:p w14:paraId="78316EB6"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Fijo</w:t>
            </w:r>
          </w:p>
          <w:p w14:paraId="1B7142EA"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20DC27"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7EAAB981"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Media</w:t>
            </w:r>
          </w:p>
          <w:p w14:paraId="769B74EF"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E1E464"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2903BC00"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Media</w:t>
            </w:r>
          </w:p>
          <w:p w14:paraId="0F502684"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E2599E"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Baja</w:t>
            </w:r>
          </w:p>
          <w:p w14:paraId="5694B6B3"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2231C2A0"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04468B" w14:textId="77777777" w:rsidR="007C28A5" w:rsidRPr="007C28A5" w:rsidRDefault="007C28A5" w:rsidP="007F313D">
            <w:pPr>
              <w:rPr>
                <w:rFonts w:ascii="Arial" w:hAnsi="Arial" w:cs="Arial"/>
                <w:bCs/>
                <w:sz w:val="22"/>
                <w:szCs w:val="22"/>
                <w:lang w:val="en-US"/>
              </w:rPr>
            </w:pPr>
          </w:p>
        </w:tc>
      </w:tr>
      <w:tr w:rsidR="007C28A5" w:rsidRPr="007C28A5" w14:paraId="553DB559" w14:textId="77777777" w:rsidTr="007F313D">
        <w:trPr>
          <w:trHeight w:val="340"/>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D32BA2"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61EFA6EF" w14:textId="77777777" w:rsidTr="007F313D">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B630CD2" w14:textId="77777777" w:rsidR="007C28A5" w:rsidRPr="007C28A5" w:rsidRDefault="007C28A5" w:rsidP="007F313D">
            <w:pPr>
              <w:rPr>
                <w:rFonts w:ascii="Arial" w:hAnsi="Arial" w:cs="Arial"/>
                <w:bCs/>
                <w:sz w:val="20"/>
                <w:szCs w:val="20"/>
              </w:rPr>
            </w:pPr>
            <w:r w:rsidRPr="007C28A5">
              <w:rPr>
                <w:rFonts w:ascii="Arial" w:hAnsi="Arial" w:cs="Arial"/>
                <w:bCs/>
                <w:sz w:val="20"/>
                <w:szCs w:val="20"/>
              </w:rPr>
              <w:t>Se muestra mediante gráficos el historial del ciclo en proceso hasta la fecha actual, también se realiza la búsqueda de ciclos históricos completados los cuales podremos exportar los datos hacia un documento externo para su análisis.</w:t>
            </w:r>
          </w:p>
        </w:tc>
      </w:tr>
      <w:tr w:rsidR="007C28A5" w:rsidRPr="007C28A5" w14:paraId="745FFB36" w14:textId="77777777" w:rsidTr="007F313D">
        <w:trPr>
          <w:trHeight w:val="295"/>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E40613"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9EC47"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56C7"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02E2C65F" w14:textId="77777777" w:rsidTr="007F313D">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354E8A"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2023/3/10</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2CACB"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FA8C3D"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Sin comentario</w:t>
            </w:r>
          </w:p>
        </w:tc>
      </w:tr>
    </w:tbl>
    <w:p w14:paraId="4EC395E6" w14:textId="1797C8A9" w:rsidR="007C28A5" w:rsidRDefault="007C28A5" w:rsidP="003B4EE2">
      <w:pPr>
        <w:pStyle w:val="Textoindependiente1"/>
        <w:jc w:val="left"/>
        <w:rPr>
          <w:rStyle w:val="EstiloTimesNewRoman"/>
          <w:rFonts w:ascii="Arial" w:hAnsi="Arial" w:cs="Arial"/>
          <w:bCs/>
          <w:szCs w:val="22"/>
        </w:rPr>
      </w:pPr>
    </w:p>
    <w:p w14:paraId="405A8281" w14:textId="77777777" w:rsidR="007C28A5" w:rsidRPr="007C28A5" w:rsidRDefault="007C28A5" w:rsidP="007C28A5">
      <w:pPr>
        <w:rPr>
          <w:rFonts w:ascii="Arial" w:hAnsi="Arial" w:cs="Arial"/>
          <w:bCs/>
          <w:sz w:val="22"/>
          <w:szCs w:val="22"/>
          <w:lang w:val="es-MX"/>
        </w:rPr>
      </w:pPr>
      <w:r w:rsidRPr="007C28A5">
        <w:rPr>
          <w:rFonts w:ascii="Arial" w:hAnsi="Arial" w:cs="Arial"/>
          <w:b/>
          <w:bCs/>
          <w:sz w:val="22"/>
          <w:szCs w:val="22"/>
          <w:lang w:val="es-MX"/>
        </w:rPr>
        <w:lastRenderedPageBreak/>
        <w:t>Pantalla Usuario</w:t>
      </w:r>
    </w:p>
    <w:p w14:paraId="6B4D628E"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El control de los usuarios que acceden al sistema es vital por eso en esta pantalla se administra los usuarios por los operarios.</w:t>
      </w:r>
    </w:p>
    <w:p w14:paraId="12CADDAC"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highlight w:val="lightGray"/>
          <w:lang w:val="es-MX" w:eastAsia="es-MX"/>
        </w:rPr>
        <w:drawing>
          <wp:inline distT="0" distB="0" distL="0" distR="0" wp14:anchorId="37398502" wp14:editId="1A41BF73">
            <wp:extent cx="1518249" cy="2699109"/>
            <wp:effectExtent l="190500" t="190500" r="196850" b="196850"/>
            <wp:docPr id="19"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544179" cy="2745207"/>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2D93EC7A" w14:textId="77777777" w:rsidTr="007F313D">
        <w:trPr>
          <w:trHeight w:val="22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A6BB2C"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667367E"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0A23966"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A80A551"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52F528"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Nota</w:t>
            </w:r>
          </w:p>
        </w:tc>
      </w:tr>
      <w:tr w:rsidR="007C28A5" w:rsidRPr="007C28A5" w14:paraId="586C12E6" w14:textId="77777777" w:rsidTr="007F313D">
        <w:trPr>
          <w:trHeight w:val="183"/>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EE3E25C" w14:textId="77777777" w:rsidR="007C28A5" w:rsidRPr="007C28A5" w:rsidRDefault="007C28A5"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276F9553" w14:textId="77777777" w:rsidR="007C28A5" w:rsidRPr="007C28A5" w:rsidRDefault="007C28A5"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C069F0"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36AD25C2"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B8E49D6" w14:textId="77777777" w:rsidR="007C28A5" w:rsidRPr="007C28A5" w:rsidRDefault="007C28A5"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CB35FBA" w14:textId="77777777" w:rsidR="007C28A5" w:rsidRPr="007C28A5" w:rsidRDefault="007C28A5" w:rsidP="007F313D">
            <w:pPr>
              <w:rPr>
                <w:rFonts w:ascii="Arial" w:hAnsi="Arial" w:cs="Arial"/>
                <w:bCs/>
                <w:sz w:val="22"/>
                <w:szCs w:val="22"/>
                <w:lang w:val="en-US"/>
              </w:rPr>
            </w:pPr>
          </w:p>
        </w:tc>
      </w:tr>
      <w:tr w:rsidR="007C28A5" w:rsidRPr="007C28A5" w14:paraId="6333383B" w14:textId="77777777" w:rsidTr="007F313D">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1DE177"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06</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5F58E4"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Nuevo</w:t>
            </w:r>
          </w:p>
          <w:p w14:paraId="32E1E152"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Fijo</w:t>
            </w:r>
          </w:p>
          <w:p w14:paraId="1E8DCD00"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340B"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Baja</w:t>
            </w:r>
          </w:p>
          <w:p w14:paraId="731F68ED"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1709519F"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8D0E9C"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Baja</w:t>
            </w:r>
          </w:p>
          <w:p w14:paraId="4D766C4F"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5325F348"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F2F02A"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Baja</w:t>
            </w:r>
          </w:p>
          <w:p w14:paraId="0FF46163"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Media</w:t>
            </w:r>
          </w:p>
          <w:p w14:paraId="2D48DC9F"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448871" w14:textId="77777777" w:rsidR="007C28A5" w:rsidRPr="007C28A5" w:rsidRDefault="007C28A5" w:rsidP="007F313D">
            <w:pPr>
              <w:rPr>
                <w:rFonts w:ascii="Arial" w:hAnsi="Arial" w:cs="Arial"/>
                <w:bCs/>
                <w:sz w:val="22"/>
                <w:szCs w:val="22"/>
                <w:lang w:val="en-US"/>
              </w:rPr>
            </w:pPr>
          </w:p>
        </w:tc>
      </w:tr>
      <w:tr w:rsidR="007C28A5" w:rsidRPr="007C28A5" w14:paraId="292ECD2D" w14:textId="77777777" w:rsidTr="007F313D">
        <w:trPr>
          <w:trHeight w:val="10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011FD4"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2DDD6700" w14:textId="77777777" w:rsidTr="007F313D">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8203EE" w14:textId="77777777" w:rsidR="007C28A5" w:rsidRPr="007C28A5" w:rsidRDefault="007C28A5" w:rsidP="007F313D">
            <w:pPr>
              <w:rPr>
                <w:rFonts w:ascii="Arial" w:hAnsi="Arial" w:cs="Arial"/>
                <w:bCs/>
                <w:sz w:val="22"/>
                <w:szCs w:val="22"/>
              </w:rPr>
            </w:pPr>
            <w:r w:rsidRPr="007C28A5">
              <w:rPr>
                <w:rFonts w:ascii="Arial" w:hAnsi="Arial" w:cs="Arial"/>
                <w:bCs/>
                <w:sz w:val="20"/>
                <w:szCs w:val="20"/>
              </w:rPr>
              <w:t xml:space="preserve">Se muestra los usuarios que están autorizados en el sistema por sus roles. Tiene la opción de si el usuario es de rol técnico podrá agregar operarios, </w:t>
            </w:r>
            <w:proofErr w:type="spellStart"/>
            <w:r w:rsidRPr="007C28A5">
              <w:rPr>
                <w:rFonts w:ascii="Arial" w:hAnsi="Arial" w:cs="Arial"/>
                <w:bCs/>
                <w:sz w:val="20"/>
                <w:szCs w:val="20"/>
              </w:rPr>
              <w:t>mas</w:t>
            </w:r>
            <w:proofErr w:type="spellEnd"/>
            <w:r w:rsidRPr="007C28A5">
              <w:rPr>
                <w:rFonts w:ascii="Arial" w:hAnsi="Arial" w:cs="Arial"/>
                <w:bCs/>
                <w:sz w:val="20"/>
                <w:szCs w:val="20"/>
              </w:rPr>
              <w:t xml:space="preserve"> editar los ciclos de incubación</w:t>
            </w:r>
            <w:r w:rsidRPr="007C28A5">
              <w:rPr>
                <w:rFonts w:ascii="Arial" w:hAnsi="Arial" w:cs="Arial"/>
                <w:bCs/>
                <w:sz w:val="22"/>
                <w:szCs w:val="22"/>
              </w:rPr>
              <w:t>.</w:t>
            </w:r>
          </w:p>
        </w:tc>
      </w:tr>
      <w:tr w:rsidR="007C28A5" w:rsidRPr="007C28A5" w14:paraId="7150DC00" w14:textId="77777777" w:rsidTr="007F313D">
        <w:trPr>
          <w:trHeight w:val="18"/>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44EB"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7F19DA6"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39BE92"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167F9310" w14:textId="77777777" w:rsidTr="007F313D">
        <w:trPr>
          <w:trHeight w:val="286"/>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14DAAB"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2023/3/12</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5B6E7"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67B28"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Sin comentario</w:t>
            </w:r>
          </w:p>
        </w:tc>
      </w:tr>
    </w:tbl>
    <w:p w14:paraId="19064574" w14:textId="77777777" w:rsidR="007C28A5" w:rsidRPr="007C28A5" w:rsidRDefault="007C28A5" w:rsidP="007C28A5">
      <w:pPr>
        <w:rPr>
          <w:rFonts w:ascii="Arial" w:hAnsi="Arial" w:cs="Arial"/>
          <w:b/>
          <w:sz w:val="22"/>
          <w:szCs w:val="22"/>
        </w:rPr>
      </w:pPr>
      <w:r w:rsidRPr="007C28A5">
        <w:rPr>
          <w:rFonts w:ascii="Arial" w:hAnsi="Arial" w:cs="Arial"/>
          <w:b/>
          <w:bCs/>
          <w:sz w:val="22"/>
          <w:szCs w:val="22"/>
          <w:lang w:val="es-MX"/>
        </w:rPr>
        <w:lastRenderedPageBreak/>
        <w:t>Ciclos de incubación</w:t>
      </w:r>
    </w:p>
    <w:p w14:paraId="20A3292B"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 xml:space="preserve">En esta pantalla se modifican por parte de los técnicos los parámetros de los ciclos de incubación. </w:t>
      </w:r>
    </w:p>
    <w:p w14:paraId="2E6F08AD"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78DD0D0C" wp14:editId="1E9283F0">
            <wp:extent cx="1587260" cy="2535555"/>
            <wp:effectExtent l="190500" t="190500" r="184785" b="188595"/>
            <wp:docPr id="20"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610661" cy="2572936"/>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7BEAB228" w14:textId="77777777" w:rsidTr="007F313D">
        <w:trPr>
          <w:trHeight w:val="31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AC9535" w14:textId="77777777" w:rsidR="007C28A5" w:rsidRPr="007C28A5" w:rsidRDefault="007C28A5" w:rsidP="007F313D">
            <w:pPr>
              <w:rPr>
                <w:rFonts w:ascii="Arial" w:hAnsi="Arial" w:cs="Arial"/>
                <w:b/>
                <w:sz w:val="22"/>
                <w:szCs w:val="22"/>
              </w:rPr>
            </w:pPr>
            <w:proofErr w:type="spellStart"/>
            <w:r w:rsidRPr="007C28A5">
              <w:rPr>
                <w:rFonts w:ascii="Arial" w:hAnsi="Arial" w:cs="Arial"/>
                <w:b/>
                <w:sz w:val="22"/>
                <w:szCs w:val="22"/>
                <w:lang w:val="en-US"/>
              </w:rPr>
              <w:t>Números</w:t>
            </w:r>
            <w:proofErr w:type="spellEnd"/>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E51395" w14:textId="77777777" w:rsidR="007C28A5" w:rsidRPr="007C28A5" w:rsidRDefault="007C28A5" w:rsidP="007F313D">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2D0263" w14:textId="77777777" w:rsidR="007C28A5" w:rsidRPr="007C28A5" w:rsidRDefault="007C28A5" w:rsidP="007F313D">
            <w:pPr>
              <w:jc w:val="center"/>
              <w:rPr>
                <w:rFonts w:ascii="Arial" w:hAnsi="Arial" w:cs="Arial"/>
                <w:b/>
                <w:sz w:val="22"/>
                <w:szCs w:val="22"/>
                <w:lang w:val="en-US"/>
              </w:rPr>
            </w:pPr>
            <w:proofErr w:type="spellStart"/>
            <w:r w:rsidRPr="007C28A5">
              <w:rPr>
                <w:rFonts w:ascii="Arial" w:hAnsi="Arial" w:cs="Arial"/>
                <w:b/>
                <w:sz w:val="22"/>
                <w:szCs w:val="22"/>
                <w:lang w:val="en-US"/>
              </w:rPr>
              <w:t>Dificultad</w:t>
            </w:r>
            <w:proofErr w:type="spellEnd"/>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C15FD6" w14:textId="77777777" w:rsidR="007C28A5" w:rsidRPr="007C28A5" w:rsidRDefault="007C28A5" w:rsidP="007F313D">
            <w:pPr>
              <w:jc w:val="center"/>
              <w:rPr>
                <w:rFonts w:ascii="Arial" w:hAnsi="Arial" w:cs="Arial"/>
                <w:b/>
                <w:sz w:val="22"/>
                <w:szCs w:val="22"/>
                <w:lang w:val="en-US"/>
              </w:rPr>
            </w:pPr>
            <w:proofErr w:type="spellStart"/>
            <w:r w:rsidRPr="007C28A5">
              <w:rPr>
                <w:rFonts w:ascii="Arial" w:hAnsi="Arial" w:cs="Arial"/>
                <w:b/>
                <w:sz w:val="22"/>
                <w:szCs w:val="22"/>
                <w:lang w:val="en-US"/>
              </w:rPr>
              <w:t>Prioridad</w:t>
            </w:r>
            <w:proofErr w:type="spellEnd"/>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8686B6" w14:textId="77777777" w:rsidR="007C28A5" w:rsidRPr="007C28A5" w:rsidRDefault="007C28A5" w:rsidP="007F313D">
            <w:pPr>
              <w:jc w:val="center"/>
              <w:rPr>
                <w:rFonts w:ascii="Arial" w:hAnsi="Arial" w:cs="Arial"/>
                <w:b/>
                <w:sz w:val="22"/>
                <w:szCs w:val="22"/>
                <w:lang w:val="en-US"/>
              </w:rPr>
            </w:pPr>
            <w:r w:rsidRPr="007C28A5">
              <w:rPr>
                <w:rFonts w:ascii="Arial" w:hAnsi="Arial" w:cs="Arial"/>
                <w:b/>
                <w:sz w:val="22"/>
                <w:szCs w:val="22"/>
                <w:lang w:val="en-US"/>
              </w:rPr>
              <w:t>Nota</w:t>
            </w:r>
          </w:p>
        </w:tc>
      </w:tr>
      <w:tr w:rsidR="007C28A5" w:rsidRPr="007C28A5" w14:paraId="38912D4F" w14:textId="77777777" w:rsidTr="007F313D">
        <w:trPr>
          <w:trHeight w:val="24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5C191A7" w14:textId="77777777" w:rsidR="007C28A5" w:rsidRPr="007C28A5" w:rsidRDefault="007C28A5" w:rsidP="007F313D">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1DFDADE1" w14:textId="77777777" w:rsidR="007C28A5" w:rsidRPr="007C28A5" w:rsidRDefault="007C28A5" w:rsidP="007F313D">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044E1B"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lang w:val="en-U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48353295" w14:textId="77777777" w:rsidR="007C28A5" w:rsidRPr="007C28A5" w:rsidRDefault="007C28A5" w:rsidP="007F313D">
            <w:pPr>
              <w:jc w:val="center"/>
              <w:rPr>
                <w:rFonts w:ascii="Arial" w:hAnsi="Arial" w:cs="Arial"/>
                <w:bCs/>
                <w:sz w:val="22"/>
                <w:szCs w:val="22"/>
                <w:lang w:val="en-US"/>
              </w:rPr>
            </w:pPr>
            <w:proofErr w:type="spellStart"/>
            <w:r w:rsidRPr="007C28A5">
              <w:rPr>
                <w:rFonts w:ascii="Arial" w:hAnsi="Arial" w:cs="Arial"/>
                <w:bCs/>
                <w:sz w:val="22"/>
                <w:szCs w:val="22"/>
                <w:lang w:val="en-US"/>
              </w:rPr>
              <w:t>Despues</w:t>
            </w:r>
            <w:proofErr w:type="spellEnd"/>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BE250A0" w14:textId="77777777" w:rsidR="007C28A5" w:rsidRPr="007C28A5" w:rsidRDefault="007C28A5" w:rsidP="007F313D">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43BE370" w14:textId="77777777" w:rsidR="007C28A5" w:rsidRPr="007C28A5" w:rsidRDefault="007C28A5" w:rsidP="007F313D">
            <w:pPr>
              <w:rPr>
                <w:rFonts w:ascii="Arial" w:hAnsi="Arial" w:cs="Arial"/>
                <w:bCs/>
                <w:sz w:val="22"/>
                <w:szCs w:val="22"/>
                <w:lang w:val="en-US"/>
              </w:rPr>
            </w:pPr>
          </w:p>
        </w:tc>
      </w:tr>
      <w:tr w:rsidR="007C28A5" w:rsidRPr="007C28A5" w14:paraId="0A3FEF60" w14:textId="77777777" w:rsidTr="007F313D">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83FFA6"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lang w:val="en-US"/>
              </w:rPr>
              <w:t>06</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F355E0"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highlight w:val="lightGray"/>
              </w:rPr>
              <w:t>Nuevo</w:t>
            </w:r>
          </w:p>
          <w:p w14:paraId="003252A9"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Fijo</w:t>
            </w:r>
          </w:p>
          <w:p w14:paraId="2599E088"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4791A9" w14:textId="77777777" w:rsidR="007C28A5" w:rsidRPr="007C28A5" w:rsidRDefault="007C28A5" w:rsidP="007F313D">
            <w:pPr>
              <w:jc w:val="center"/>
              <w:rPr>
                <w:rFonts w:ascii="Arial" w:hAnsi="Arial" w:cs="Arial"/>
                <w:bCs/>
                <w:sz w:val="22"/>
                <w:szCs w:val="22"/>
              </w:rPr>
            </w:pPr>
            <w:r w:rsidRPr="007C28A5">
              <w:rPr>
                <w:rFonts w:ascii="Arial" w:hAnsi="Arial" w:cs="Arial"/>
                <w:bCs/>
                <w:sz w:val="22"/>
                <w:szCs w:val="22"/>
                <w:highlight w:val="lightGray"/>
              </w:rPr>
              <w:t>Baja</w:t>
            </w:r>
          </w:p>
          <w:p w14:paraId="23ABB080" w14:textId="77777777" w:rsidR="007C28A5" w:rsidRPr="007C28A5" w:rsidRDefault="007C28A5" w:rsidP="007F313D">
            <w:pPr>
              <w:jc w:val="center"/>
              <w:rPr>
                <w:rFonts w:ascii="Arial" w:hAnsi="Arial" w:cs="Arial"/>
                <w:bCs/>
                <w:sz w:val="22"/>
                <w:szCs w:val="22"/>
              </w:rPr>
            </w:pPr>
            <w:r w:rsidRPr="007C28A5">
              <w:rPr>
                <w:rFonts w:ascii="Arial" w:hAnsi="Arial" w:cs="Arial"/>
                <w:bCs/>
                <w:sz w:val="22"/>
                <w:szCs w:val="22"/>
              </w:rPr>
              <w:t>Media</w:t>
            </w:r>
          </w:p>
          <w:p w14:paraId="0C9EE982"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70CCE2" w14:textId="77777777" w:rsidR="007C28A5" w:rsidRPr="007C28A5" w:rsidRDefault="007C28A5" w:rsidP="007F313D">
            <w:pPr>
              <w:jc w:val="center"/>
              <w:rPr>
                <w:rFonts w:ascii="Arial" w:hAnsi="Arial" w:cs="Arial"/>
                <w:bCs/>
                <w:sz w:val="22"/>
                <w:szCs w:val="22"/>
              </w:rPr>
            </w:pPr>
            <w:r w:rsidRPr="007C28A5">
              <w:rPr>
                <w:rFonts w:ascii="Arial" w:hAnsi="Arial" w:cs="Arial"/>
                <w:bCs/>
                <w:sz w:val="22"/>
                <w:szCs w:val="22"/>
              </w:rPr>
              <w:t>Baja</w:t>
            </w:r>
          </w:p>
          <w:p w14:paraId="4D70DDD5" w14:textId="77777777" w:rsidR="007C28A5" w:rsidRPr="007C28A5" w:rsidRDefault="007C28A5" w:rsidP="007F313D">
            <w:pPr>
              <w:jc w:val="center"/>
              <w:rPr>
                <w:rFonts w:ascii="Arial" w:hAnsi="Arial" w:cs="Arial"/>
                <w:bCs/>
                <w:sz w:val="22"/>
                <w:szCs w:val="22"/>
              </w:rPr>
            </w:pPr>
            <w:r w:rsidRPr="007C28A5">
              <w:rPr>
                <w:rFonts w:ascii="Arial" w:hAnsi="Arial" w:cs="Arial"/>
                <w:bCs/>
                <w:sz w:val="22"/>
                <w:szCs w:val="22"/>
                <w:highlight w:val="lightGray"/>
              </w:rPr>
              <w:t>Media</w:t>
            </w:r>
          </w:p>
          <w:p w14:paraId="7DFB0526"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017BAB" w14:textId="77777777" w:rsidR="007C28A5" w:rsidRPr="007C28A5" w:rsidRDefault="007C28A5" w:rsidP="007F313D">
            <w:pPr>
              <w:jc w:val="center"/>
              <w:rPr>
                <w:rFonts w:ascii="Arial" w:hAnsi="Arial" w:cs="Arial"/>
                <w:bCs/>
                <w:sz w:val="22"/>
                <w:szCs w:val="22"/>
              </w:rPr>
            </w:pPr>
            <w:r w:rsidRPr="007C28A5">
              <w:rPr>
                <w:rFonts w:ascii="Arial" w:hAnsi="Arial" w:cs="Arial"/>
                <w:bCs/>
                <w:sz w:val="22"/>
                <w:szCs w:val="22"/>
              </w:rPr>
              <w:t>Baja</w:t>
            </w:r>
          </w:p>
          <w:p w14:paraId="2DF20226" w14:textId="77777777" w:rsidR="007C28A5" w:rsidRPr="007C28A5" w:rsidRDefault="007C28A5" w:rsidP="007F313D">
            <w:pPr>
              <w:jc w:val="center"/>
              <w:rPr>
                <w:rFonts w:ascii="Arial" w:hAnsi="Arial" w:cs="Arial"/>
                <w:bCs/>
                <w:sz w:val="22"/>
                <w:szCs w:val="22"/>
              </w:rPr>
            </w:pPr>
            <w:r w:rsidRPr="007C28A5">
              <w:rPr>
                <w:rFonts w:ascii="Arial" w:hAnsi="Arial" w:cs="Arial"/>
                <w:bCs/>
                <w:sz w:val="22"/>
                <w:szCs w:val="22"/>
                <w:highlight w:val="lightGray"/>
              </w:rPr>
              <w:t>Media</w:t>
            </w:r>
          </w:p>
          <w:p w14:paraId="38493A08" w14:textId="77777777" w:rsidR="007C28A5" w:rsidRPr="007C28A5" w:rsidRDefault="007C28A5" w:rsidP="007F313D">
            <w:pPr>
              <w:jc w:val="center"/>
              <w:rPr>
                <w:rFonts w:ascii="Arial" w:hAnsi="Arial" w:cs="Arial"/>
                <w:bCs/>
                <w:sz w:val="22"/>
                <w:szCs w:val="22"/>
                <w:lang w:val="en-US"/>
              </w:rPr>
            </w:pPr>
            <w:r w:rsidRPr="007C28A5">
              <w:rPr>
                <w:rFonts w:ascii="Arial" w:hAnsi="Arial" w:cs="Arial"/>
                <w:bCs/>
                <w:sz w:val="22"/>
                <w:szCs w:val="22"/>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4410A8" w14:textId="77777777" w:rsidR="007C28A5" w:rsidRPr="007C28A5" w:rsidRDefault="007C28A5" w:rsidP="007F313D">
            <w:pPr>
              <w:rPr>
                <w:rFonts w:ascii="Arial" w:hAnsi="Arial" w:cs="Arial"/>
                <w:bCs/>
                <w:sz w:val="22"/>
                <w:szCs w:val="22"/>
                <w:lang w:val="en-US"/>
              </w:rPr>
            </w:pPr>
          </w:p>
        </w:tc>
      </w:tr>
      <w:tr w:rsidR="007C28A5" w:rsidRPr="007C28A5" w14:paraId="0AEEE6F5" w14:textId="77777777" w:rsidTr="007F313D">
        <w:trPr>
          <w:trHeight w:val="19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CEF08B" w14:textId="77777777" w:rsidR="007C28A5" w:rsidRPr="007C28A5" w:rsidRDefault="007C28A5" w:rsidP="007F313D">
            <w:pPr>
              <w:jc w:val="cente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5F522DD2" w14:textId="77777777" w:rsidTr="007F313D">
        <w:trPr>
          <w:trHeight w:val="82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1EEC0C" w14:textId="77777777" w:rsidR="007C28A5" w:rsidRPr="007C28A5" w:rsidRDefault="007C28A5" w:rsidP="007F313D">
            <w:pPr>
              <w:rPr>
                <w:rFonts w:ascii="Arial" w:hAnsi="Arial" w:cs="Arial"/>
                <w:bCs/>
                <w:sz w:val="20"/>
                <w:szCs w:val="20"/>
              </w:rPr>
            </w:pPr>
            <w:r w:rsidRPr="007C28A5">
              <w:rPr>
                <w:rFonts w:ascii="Arial" w:hAnsi="Arial" w:cs="Arial"/>
                <w:bCs/>
                <w:sz w:val="20"/>
                <w:szCs w:val="20"/>
              </w:rPr>
              <w:t>Se modifica los parámetros de los ciclos como la fecha de inicio, los tipos de huevos a incubar que determinara la cantidad de días de incubación, se listan las incubadoras que estarán en este ciclo y el operario encargado de este proceso</w:t>
            </w:r>
          </w:p>
        </w:tc>
      </w:tr>
      <w:tr w:rsidR="007C28A5" w:rsidRPr="007C28A5" w14:paraId="26D2B026" w14:textId="77777777" w:rsidTr="007F313D">
        <w:trPr>
          <w:trHeight w:val="331"/>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B4CA98" w14:textId="77777777" w:rsidR="007C28A5" w:rsidRPr="007C28A5" w:rsidRDefault="007C28A5" w:rsidP="007F313D">
            <w:pPr>
              <w:rPr>
                <w:rFonts w:ascii="Arial" w:hAnsi="Arial" w:cs="Arial"/>
                <w:b/>
                <w:sz w:val="22"/>
                <w:szCs w:val="22"/>
              </w:rPr>
            </w:pPr>
            <w:r w:rsidRPr="007C28A5">
              <w:rPr>
                <w:rFonts w:ascii="Arial" w:hAnsi="Arial" w:cs="Arial"/>
                <w:b/>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CD2C58" w14:textId="77777777" w:rsidR="007C28A5" w:rsidRPr="007C28A5" w:rsidRDefault="007C28A5" w:rsidP="007F313D">
            <w:pPr>
              <w:rPr>
                <w:rFonts w:ascii="Arial" w:hAnsi="Arial" w:cs="Arial"/>
                <w:b/>
                <w:sz w:val="22"/>
                <w:szCs w:val="22"/>
                <w:lang w:val="en-US"/>
              </w:rPr>
            </w:pPr>
            <w:r w:rsidRPr="007C28A5">
              <w:rPr>
                <w:rFonts w:ascii="Arial" w:hAnsi="Arial" w:cs="Arial"/>
                <w:b/>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B0103" w14:textId="77777777" w:rsidR="007C28A5" w:rsidRPr="007C28A5" w:rsidRDefault="007C28A5" w:rsidP="007F313D">
            <w:pPr>
              <w:rPr>
                <w:rFonts w:ascii="Arial" w:hAnsi="Arial" w:cs="Arial"/>
                <w:b/>
                <w:sz w:val="22"/>
                <w:szCs w:val="22"/>
                <w:lang w:val="en-US"/>
              </w:rPr>
            </w:pPr>
            <w:proofErr w:type="spellStart"/>
            <w:r w:rsidRPr="007C28A5">
              <w:rPr>
                <w:rFonts w:ascii="Arial" w:hAnsi="Arial" w:cs="Arial"/>
                <w:b/>
                <w:sz w:val="22"/>
                <w:szCs w:val="22"/>
                <w:lang w:val="en-US"/>
              </w:rPr>
              <w:t>Comentario</w:t>
            </w:r>
            <w:proofErr w:type="spellEnd"/>
          </w:p>
        </w:tc>
      </w:tr>
      <w:tr w:rsidR="007C28A5" w:rsidRPr="007C28A5" w14:paraId="3F959FA1" w14:textId="77777777" w:rsidTr="007F313D">
        <w:trPr>
          <w:trHeight w:val="250"/>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BC7665"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lang w:val="en-US"/>
              </w:rPr>
              <w:t>2023/3/13</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703AB"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F47E13" w14:textId="77777777" w:rsidR="007C28A5" w:rsidRPr="007C28A5" w:rsidRDefault="007C28A5" w:rsidP="007F313D">
            <w:pPr>
              <w:rPr>
                <w:rFonts w:ascii="Arial" w:hAnsi="Arial" w:cs="Arial"/>
                <w:bCs/>
                <w:sz w:val="22"/>
                <w:szCs w:val="22"/>
                <w:lang w:val="en-US"/>
              </w:rPr>
            </w:pPr>
            <w:r w:rsidRPr="007C28A5">
              <w:rPr>
                <w:rFonts w:ascii="Arial" w:hAnsi="Arial" w:cs="Arial"/>
                <w:bCs/>
                <w:sz w:val="22"/>
                <w:szCs w:val="22"/>
                <w:lang w:val="en-US"/>
              </w:rPr>
              <w:t xml:space="preserve">Sin </w:t>
            </w:r>
            <w:proofErr w:type="spellStart"/>
            <w:r w:rsidRPr="007C28A5">
              <w:rPr>
                <w:rFonts w:ascii="Arial" w:hAnsi="Arial" w:cs="Arial"/>
                <w:bCs/>
                <w:sz w:val="22"/>
                <w:szCs w:val="22"/>
                <w:lang w:val="en-US"/>
              </w:rPr>
              <w:t>comentarario</w:t>
            </w:r>
            <w:proofErr w:type="spellEnd"/>
          </w:p>
        </w:tc>
      </w:tr>
    </w:tbl>
    <w:p w14:paraId="22001831" w14:textId="1C2F9481" w:rsidR="007C28A5" w:rsidRDefault="007C28A5" w:rsidP="003B4EE2">
      <w:pPr>
        <w:pStyle w:val="Textoindependiente1"/>
        <w:jc w:val="left"/>
        <w:rPr>
          <w:rStyle w:val="EstiloTimesNewRoman"/>
          <w:rFonts w:ascii="Arial" w:hAnsi="Arial" w:cs="Arial"/>
          <w:bCs/>
          <w:szCs w:val="22"/>
        </w:rPr>
      </w:pPr>
    </w:p>
    <w:p w14:paraId="5FFE0503" w14:textId="77777777" w:rsidR="007C28A5" w:rsidRPr="007C28A5" w:rsidRDefault="007C28A5" w:rsidP="007C28A5">
      <w:pPr>
        <w:rPr>
          <w:rFonts w:ascii="Arial" w:hAnsi="Arial" w:cs="Arial"/>
          <w:b/>
          <w:sz w:val="22"/>
          <w:szCs w:val="22"/>
          <w:lang w:val="es-MX"/>
        </w:rPr>
      </w:pPr>
      <w:r w:rsidRPr="007C28A5">
        <w:rPr>
          <w:rFonts w:ascii="Arial" w:hAnsi="Arial" w:cs="Arial"/>
          <w:b/>
          <w:sz w:val="22"/>
          <w:szCs w:val="22"/>
          <w:lang w:val="es-MX"/>
        </w:rPr>
        <w:lastRenderedPageBreak/>
        <w:t>2.2 Arquitectura</w:t>
      </w:r>
    </w:p>
    <w:p w14:paraId="2F133E99" w14:textId="77777777" w:rsidR="007C28A5" w:rsidRPr="007C28A5" w:rsidRDefault="007C28A5" w:rsidP="007C28A5">
      <w:pPr>
        <w:rPr>
          <w:rFonts w:ascii="Arial" w:hAnsi="Arial" w:cs="Arial"/>
          <w:sz w:val="22"/>
          <w:szCs w:val="22"/>
          <w:lang w:val="es-MX"/>
        </w:rPr>
      </w:pPr>
      <w:r w:rsidRPr="007C28A5">
        <w:rPr>
          <w:rFonts w:ascii="Arial" w:hAnsi="Arial" w:cs="Arial"/>
          <w:sz w:val="22"/>
          <w:szCs w:val="22"/>
          <w:lang w:val="es-MX"/>
        </w:rPr>
        <w:t xml:space="preserve">Para desarrollar la aplicación “INCUBA” en Android se utiliza el patrón Modelo Vista Controlador (MVC), este modelo surge con el objetivo de reducir el esfuerzo de programación necesario en la implementación de sistemas múltiples y sincronizados de los mismos datos, a partir de estandarizar el diseño de las aplicaciones. El patrón MVC es un paradigma que divide las partes que conforman una aplicación en el Modelo, las Vistas y los Controladores, permitiendo la implementación por separado de cada elemento, garantizando así la actualización y mantenimiento del software de forma sencilla y en un reducido espacio de tiempo. A partir del uso de </w:t>
      </w:r>
      <w:proofErr w:type="spellStart"/>
      <w:r w:rsidRPr="007C28A5">
        <w:rPr>
          <w:rFonts w:ascii="Arial" w:hAnsi="Arial" w:cs="Arial"/>
          <w:sz w:val="22"/>
          <w:szCs w:val="22"/>
          <w:lang w:val="es-MX"/>
        </w:rPr>
        <w:t>frameworks</w:t>
      </w:r>
      <w:proofErr w:type="spellEnd"/>
      <w:r w:rsidRPr="007C28A5">
        <w:rPr>
          <w:rFonts w:ascii="Arial" w:hAnsi="Arial" w:cs="Arial"/>
          <w:sz w:val="22"/>
          <w:szCs w:val="22"/>
          <w:lang w:val="es-MX"/>
        </w:rPr>
        <w:t xml:space="preserve"> basados en el patrón MVC se puede lograr una mejor organización del trabajo y mayor especialización de los desarrolladores y diseñadores (17).</w:t>
      </w:r>
    </w:p>
    <w:p w14:paraId="10554CC0" w14:textId="77777777" w:rsidR="007C28A5" w:rsidRPr="007C28A5" w:rsidRDefault="007C28A5" w:rsidP="007C28A5">
      <w:pPr>
        <w:rPr>
          <w:rFonts w:ascii="Arial" w:hAnsi="Arial" w:cs="Arial"/>
          <w:sz w:val="22"/>
          <w:szCs w:val="22"/>
          <w:lang w:val="es-MX"/>
        </w:rPr>
      </w:pPr>
      <w:r w:rsidRPr="007C28A5">
        <w:rPr>
          <w:rFonts w:ascii="Arial" w:hAnsi="Arial" w:cs="Arial"/>
          <w:sz w:val="22"/>
          <w:szCs w:val="22"/>
          <w:lang w:val="es-MX"/>
        </w:rPr>
        <w:t>En la actualidad, en cualquier lugar del mundo los que desarrollan aplicaciones informáticas centran su atención en dos aspectos fundamentales: cómo lograr construir mejores aplicaciones en menos tiempo, y cómo utilizar mayor cantidad de estándares en el diseño de las aplicaciones que permitan mayor reutilización del código y mejores mantenimientos de los sistemas desarrollados. Teniendo en cuenta el creciente uso de la programación orientada a objeto en la concepción e implementación de este tipo de aplicaciones, y la gran actualidad que tiene el uso de patrones internacionalmente aceptados (17).</w:t>
      </w:r>
    </w:p>
    <w:p w14:paraId="336E1B12" w14:textId="77777777" w:rsidR="007C28A5" w:rsidRPr="007C28A5" w:rsidRDefault="007C28A5" w:rsidP="007C28A5">
      <w:pPr>
        <w:rPr>
          <w:rFonts w:ascii="Arial" w:hAnsi="Arial" w:cs="Arial"/>
          <w:b/>
          <w:bCs/>
          <w:sz w:val="22"/>
          <w:szCs w:val="22"/>
        </w:rPr>
      </w:pPr>
      <w:r w:rsidRPr="007C28A5">
        <w:rPr>
          <w:rFonts w:ascii="Arial" w:hAnsi="Arial" w:cs="Arial"/>
          <w:sz w:val="22"/>
          <w:szCs w:val="22"/>
        </w:rPr>
        <w:t xml:space="preserve">La aplicación </w:t>
      </w:r>
      <w:proofErr w:type="spellStart"/>
      <w:r w:rsidRPr="007C28A5">
        <w:rPr>
          <w:rFonts w:ascii="Arial" w:hAnsi="Arial" w:cs="Arial"/>
          <w:sz w:val="22"/>
          <w:szCs w:val="22"/>
        </w:rPr>
        <w:t>esta</w:t>
      </w:r>
      <w:proofErr w:type="spellEnd"/>
      <w:r w:rsidRPr="007C28A5">
        <w:rPr>
          <w:rFonts w:ascii="Arial" w:hAnsi="Arial" w:cs="Arial"/>
          <w:sz w:val="22"/>
          <w:szCs w:val="22"/>
        </w:rPr>
        <w:t xml:space="preserve"> desarrollada en arquitectura MVC utilizando el IDE Android Studio, donde el Modelo queda conformado por el conjunto de clases que se utilizan para el correcto funcionamiento de </w:t>
      </w:r>
      <w:proofErr w:type="spellStart"/>
      <w:r w:rsidRPr="007C28A5">
        <w:rPr>
          <w:rFonts w:ascii="Arial" w:hAnsi="Arial" w:cs="Arial"/>
          <w:sz w:val="22"/>
          <w:szCs w:val="22"/>
        </w:rPr>
        <w:t>ActiveAndroid</w:t>
      </w:r>
      <w:proofErr w:type="spellEnd"/>
      <w:r w:rsidRPr="007C28A5">
        <w:rPr>
          <w:rFonts w:ascii="Arial" w:hAnsi="Arial" w:cs="Arial"/>
          <w:sz w:val="22"/>
          <w:szCs w:val="22"/>
        </w:rPr>
        <w:t xml:space="preserve"> para interactuar con la BD. La Vista está integrada por las clases que representan las pantallas que muestran información al usuario, en el caso de programación para Android estas están definidas por archivos XML que son los encargados de generar una interfaz gráfica. Como Controlador están las clases en </w:t>
      </w:r>
      <w:proofErr w:type="spellStart"/>
      <w:r w:rsidRPr="007C28A5">
        <w:rPr>
          <w:rFonts w:ascii="Arial" w:hAnsi="Arial" w:cs="Arial"/>
          <w:sz w:val="22"/>
          <w:szCs w:val="22"/>
        </w:rPr>
        <w:t>Kotlin</w:t>
      </w:r>
      <w:proofErr w:type="spellEnd"/>
      <w:r w:rsidRPr="007C28A5">
        <w:rPr>
          <w:rFonts w:ascii="Arial" w:hAnsi="Arial" w:cs="Arial"/>
          <w:sz w:val="22"/>
          <w:szCs w:val="22"/>
        </w:rPr>
        <w:t xml:space="preserve"> asociadas con las vistas XML, son las que realizan la parte funcional de la aplicación, se manipulan todos los eventos que ocurren en la misma y se controlan todos los componentes visuales para que se comporten de manera adecuada. Pueden definirse e implementarse otras clases controladoras con el fin de realizar otros procedimientos.</w:t>
      </w:r>
    </w:p>
    <w:p w14:paraId="221159A8" w14:textId="77777777" w:rsidR="007C28A5" w:rsidRPr="007C28A5" w:rsidRDefault="007C28A5" w:rsidP="007C28A5">
      <w:pPr>
        <w:rPr>
          <w:rFonts w:ascii="Arial" w:hAnsi="Arial" w:cs="Arial"/>
          <w:sz w:val="22"/>
          <w:szCs w:val="22"/>
        </w:rPr>
      </w:pPr>
      <w:r w:rsidRPr="007C28A5">
        <w:rPr>
          <w:rFonts w:ascii="Arial" w:hAnsi="Arial" w:cs="Arial"/>
          <w:sz w:val="22"/>
          <w:szCs w:val="22"/>
        </w:rPr>
        <w:t>El diseño modular permite a los diseñadores y a los desarrolladores trabajar conjuntamente y hacer cambios en una parte de la aplicación sin que las demás se vean afectadas. Desde el punto de vista del usuario, todo comienza en el controlador.</w:t>
      </w:r>
    </w:p>
    <w:p w14:paraId="0EA94CE3"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Según </w:t>
      </w:r>
      <w:proofErr w:type="spellStart"/>
      <w:r w:rsidRPr="007C28A5">
        <w:rPr>
          <w:rFonts w:ascii="Arial" w:hAnsi="Arial" w:cs="Arial"/>
          <w:sz w:val="22"/>
          <w:szCs w:val="22"/>
        </w:rPr>
        <w:t>Catalani</w:t>
      </w:r>
      <w:proofErr w:type="spellEnd"/>
      <w:r w:rsidRPr="007C28A5">
        <w:rPr>
          <w:rFonts w:ascii="Arial" w:hAnsi="Arial" w:cs="Arial"/>
          <w:sz w:val="22"/>
          <w:szCs w:val="22"/>
        </w:rPr>
        <w:t xml:space="preserve">, este modelo de arquitectura presenta varias ventajas </w:t>
      </w:r>
    </w:p>
    <w:p w14:paraId="0FF7658D" w14:textId="77777777" w:rsidR="007C28A5" w:rsidRPr="007C28A5" w:rsidRDefault="007C28A5" w:rsidP="007C28A5">
      <w:pPr>
        <w:rPr>
          <w:rFonts w:ascii="Arial" w:hAnsi="Arial" w:cs="Arial"/>
          <w:sz w:val="22"/>
          <w:szCs w:val="22"/>
        </w:rPr>
      </w:pPr>
      <w:r w:rsidRPr="007C28A5">
        <w:rPr>
          <w:rFonts w:ascii="Arial" w:hAnsi="Arial" w:cs="Arial"/>
          <w:sz w:val="22"/>
          <w:szCs w:val="22"/>
        </w:rPr>
        <w:lastRenderedPageBreak/>
        <w:t>1. Separación clara entre los componentes de un programa; lo cual permite su implementación por separado.</w:t>
      </w:r>
    </w:p>
    <w:p w14:paraId="20FF97D5" w14:textId="77777777" w:rsidR="007C28A5" w:rsidRPr="007C28A5" w:rsidRDefault="007C28A5" w:rsidP="007C28A5">
      <w:pPr>
        <w:rPr>
          <w:rFonts w:ascii="Arial" w:hAnsi="Arial" w:cs="Arial"/>
          <w:sz w:val="22"/>
          <w:szCs w:val="22"/>
        </w:rPr>
      </w:pPr>
      <w:r w:rsidRPr="007C28A5">
        <w:rPr>
          <w:rFonts w:ascii="Arial" w:hAnsi="Arial" w:cs="Arial"/>
          <w:sz w:val="22"/>
          <w:szCs w:val="22"/>
        </w:rPr>
        <w:t>2. Interfaz de Programación de Aplicaciones API (</w:t>
      </w:r>
      <w:proofErr w:type="spellStart"/>
      <w:r w:rsidRPr="007C28A5">
        <w:rPr>
          <w:rFonts w:ascii="Arial" w:hAnsi="Arial" w:cs="Arial"/>
          <w:sz w:val="22"/>
          <w:szCs w:val="22"/>
        </w:rPr>
        <w:t>Application</w:t>
      </w:r>
      <w:proofErr w:type="spellEnd"/>
      <w:r w:rsidRPr="007C28A5">
        <w:rPr>
          <w:rFonts w:ascii="Arial" w:hAnsi="Arial" w:cs="Arial"/>
          <w:sz w:val="22"/>
          <w:szCs w:val="22"/>
        </w:rPr>
        <w:t xml:space="preserve"> </w:t>
      </w:r>
      <w:proofErr w:type="spellStart"/>
      <w:r w:rsidRPr="007C28A5">
        <w:rPr>
          <w:rFonts w:ascii="Arial" w:hAnsi="Arial" w:cs="Arial"/>
          <w:sz w:val="22"/>
          <w:szCs w:val="22"/>
        </w:rPr>
        <w:t>Programming</w:t>
      </w:r>
      <w:proofErr w:type="spellEnd"/>
      <w:r w:rsidRPr="007C28A5">
        <w:rPr>
          <w:rFonts w:ascii="Arial" w:hAnsi="Arial" w:cs="Arial"/>
          <w:sz w:val="22"/>
          <w:szCs w:val="22"/>
        </w:rPr>
        <w:t xml:space="preserve"> Interface) muy bien definida; cualquiera que use el API podrá reemplazar el Modelo, la Vista o el Controlador, sin aparente dificultad.</w:t>
      </w:r>
    </w:p>
    <w:p w14:paraId="08709668" w14:textId="77777777" w:rsidR="007C28A5" w:rsidRPr="007C28A5" w:rsidRDefault="007C28A5" w:rsidP="007C28A5">
      <w:pPr>
        <w:rPr>
          <w:rFonts w:ascii="Arial" w:hAnsi="Arial" w:cs="Arial"/>
          <w:sz w:val="22"/>
          <w:szCs w:val="22"/>
        </w:rPr>
      </w:pPr>
      <w:r w:rsidRPr="007C28A5">
        <w:rPr>
          <w:rFonts w:ascii="Arial" w:hAnsi="Arial" w:cs="Arial"/>
          <w:sz w:val="22"/>
          <w:szCs w:val="22"/>
        </w:rPr>
        <w:t>3. Conexión entre el Modelo y sus Vistas dinámicas; se produce en tiempo de ejecución.</w:t>
      </w:r>
    </w:p>
    <w:p w14:paraId="6246C6F5"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Al desarrollar una aplicación para dispositivos móviles utilizando Android Studio, el Modelo queda conformado por el conjunto de clases que se utilizan para el correcto funcionamiento de </w:t>
      </w:r>
      <w:proofErr w:type="spellStart"/>
      <w:r w:rsidRPr="007C28A5">
        <w:rPr>
          <w:rFonts w:ascii="Arial" w:hAnsi="Arial" w:cs="Arial"/>
          <w:sz w:val="22"/>
          <w:szCs w:val="22"/>
        </w:rPr>
        <w:t>ActiveAndroid</w:t>
      </w:r>
      <w:proofErr w:type="spellEnd"/>
      <w:r w:rsidRPr="007C28A5">
        <w:rPr>
          <w:rFonts w:ascii="Arial" w:hAnsi="Arial" w:cs="Arial"/>
          <w:sz w:val="22"/>
          <w:szCs w:val="22"/>
        </w:rPr>
        <w:t xml:space="preserve"> para interactuar con la BD.</w:t>
      </w:r>
      <w:r w:rsidRPr="007C28A5">
        <w:rPr>
          <w:sz w:val="22"/>
          <w:szCs w:val="22"/>
        </w:rPr>
        <w:t xml:space="preserve"> </w:t>
      </w:r>
      <w:r w:rsidRPr="007C28A5">
        <w:rPr>
          <w:rFonts w:ascii="Arial" w:hAnsi="Arial" w:cs="Arial"/>
          <w:sz w:val="22"/>
          <w:szCs w:val="22"/>
        </w:rPr>
        <w:t>La Vista está integrada por las clases que representan las pantallas que muestran información al usuario, en el caso de programación para Android estas están definidas por archivos XML que son los encargados de generar una interfaz gráfica. Como Controlador están las clases en Java asociadas con las vistas XML, son las que realizan la parte funcional de la aplicación, se manipulan todos los eventos que ocurren en la misma y se controlan todos los componentes visuales para que se comporten de manera adecuada. Pueden definirse e implementarse otras clases controladoras con el fin de realizar otros procedimientos.</w:t>
      </w:r>
    </w:p>
    <w:p w14:paraId="504B812A" w14:textId="77777777" w:rsidR="007C28A5" w:rsidRPr="007C28A5" w:rsidRDefault="007C28A5" w:rsidP="007C28A5">
      <w:pPr>
        <w:rPr>
          <w:rFonts w:ascii="Arial" w:hAnsi="Arial" w:cs="Arial"/>
          <w:sz w:val="22"/>
          <w:szCs w:val="22"/>
        </w:rPr>
      </w:pPr>
    </w:p>
    <w:p w14:paraId="7BA71221" w14:textId="77777777" w:rsidR="007C28A5" w:rsidRPr="007C28A5" w:rsidRDefault="007C28A5" w:rsidP="007C28A5">
      <w:pPr>
        <w:rPr>
          <w:rFonts w:ascii="Arial" w:hAnsi="Arial" w:cs="Arial"/>
          <w:b/>
          <w:bCs/>
          <w:sz w:val="22"/>
          <w:szCs w:val="22"/>
        </w:rPr>
      </w:pPr>
      <w:r w:rsidRPr="007C28A5">
        <w:rPr>
          <w:rFonts w:ascii="Arial" w:hAnsi="Arial" w:cs="Arial"/>
          <w:b/>
          <w:bCs/>
          <w:sz w:val="22"/>
          <w:szCs w:val="22"/>
        </w:rPr>
        <w:t>2.3 Patrones utilizados</w:t>
      </w:r>
    </w:p>
    <w:p w14:paraId="536F6F14" w14:textId="77777777" w:rsidR="007C28A5" w:rsidRPr="007C28A5" w:rsidRDefault="007C28A5" w:rsidP="007C28A5">
      <w:pPr>
        <w:rPr>
          <w:rFonts w:ascii="Arial" w:hAnsi="Arial" w:cs="Arial"/>
          <w:b/>
          <w:bCs/>
          <w:i/>
          <w:iCs/>
          <w:sz w:val="22"/>
          <w:szCs w:val="22"/>
        </w:rPr>
      </w:pPr>
      <w:r w:rsidRPr="007C28A5">
        <w:rPr>
          <w:rFonts w:ascii="Arial" w:hAnsi="Arial" w:cs="Arial"/>
          <w:b/>
          <w:bCs/>
          <w:i/>
          <w:iCs/>
          <w:sz w:val="22"/>
          <w:szCs w:val="22"/>
        </w:rPr>
        <w:t>Patrones GRASP</w:t>
      </w:r>
    </w:p>
    <w:p w14:paraId="75052C1A"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(Patrones de Software de Asignación de Responsabilidad General, del inglés General </w:t>
      </w:r>
      <w:proofErr w:type="spellStart"/>
      <w:r w:rsidRPr="007C28A5">
        <w:rPr>
          <w:rFonts w:ascii="Arial" w:hAnsi="Arial" w:cs="Arial"/>
          <w:sz w:val="22"/>
          <w:szCs w:val="22"/>
        </w:rPr>
        <w:t>Responsibility</w:t>
      </w:r>
      <w:proofErr w:type="spellEnd"/>
      <w:r w:rsidRPr="007C28A5">
        <w:rPr>
          <w:rFonts w:ascii="Arial" w:hAnsi="Arial" w:cs="Arial"/>
          <w:sz w:val="22"/>
          <w:szCs w:val="22"/>
        </w:rPr>
        <w:t xml:space="preserve"> </w:t>
      </w:r>
      <w:proofErr w:type="spellStart"/>
      <w:r w:rsidRPr="007C28A5">
        <w:rPr>
          <w:rFonts w:ascii="Arial" w:hAnsi="Arial" w:cs="Arial"/>
          <w:sz w:val="22"/>
          <w:szCs w:val="22"/>
        </w:rPr>
        <w:t>Assignment</w:t>
      </w:r>
      <w:proofErr w:type="spellEnd"/>
      <w:r w:rsidRPr="007C28A5">
        <w:rPr>
          <w:rFonts w:ascii="Arial" w:hAnsi="Arial" w:cs="Arial"/>
          <w:sz w:val="22"/>
          <w:szCs w:val="22"/>
        </w:rPr>
        <w:t xml:space="preserve"> Software </w:t>
      </w:r>
      <w:proofErr w:type="spellStart"/>
      <w:r w:rsidRPr="007C28A5">
        <w:rPr>
          <w:rFonts w:ascii="Arial" w:hAnsi="Arial" w:cs="Arial"/>
          <w:sz w:val="22"/>
          <w:szCs w:val="22"/>
        </w:rPr>
        <w:t>Patterns</w:t>
      </w:r>
      <w:proofErr w:type="spellEnd"/>
      <w:r w:rsidRPr="007C28A5">
        <w:rPr>
          <w:rFonts w:ascii="Arial" w:hAnsi="Arial" w:cs="Arial"/>
          <w:sz w:val="22"/>
          <w:szCs w:val="22"/>
        </w:rPr>
        <w:t xml:space="preserve">) describen los principios fundamentales de la asignación de responsabilidades a objetos, expresados en formas de patrones. A </w:t>
      </w:r>
      <w:proofErr w:type="gramStart"/>
      <w:r w:rsidRPr="007C28A5">
        <w:rPr>
          <w:rFonts w:ascii="Arial" w:hAnsi="Arial" w:cs="Arial"/>
          <w:sz w:val="22"/>
          <w:szCs w:val="22"/>
        </w:rPr>
        <w:t>continuación</w:t>
      </w:r>
      <w:proofErr w:type="gramEnd"/>
      <w:r w:rsidRPr="007C28A5">
        <w:rPr>
          <w:rFonts w:ascii="Arial" w:hAnsi="Arial" w:cs="Arial"/>
          <w:sz w:val="22"/>
          <w:szCs w:val="22"/>
        </w:rPr>
        <w:t xml:space="preserve"> se explican los principales patrones utilizados (6). Patrones GRASP utilizados:</w:t>
      </w:r>
    </w:p>
    <w:p w14:paraId="6279D97B"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Creador:</w:t>
      </w:r>
      <w:r w:rsidRPr="007C28A5">
        <w:rPr>
          <w:rFonts w:ascii="Arial" w:hAnsi="Arial" w:cs="Arial"/>
          <w:sz w:val="22"/>
          <w:szCs w:val="22"/>
        </w:rPr>
        <w:t xml:space="preserve"> Define quien es el encargado (o quien debería tener la responsabilidad) de crear un determinado objeto. Asigna la responsabilidad a una clase de crear objetos, práctica muy frecuente en los sistemas orientados a objetos. Entre sus beneficios se encuentra el brindar soporte a un bajo acoplamiento lo que trae como consecuencia una menor dependencia respecto al mantenimiento y la reutilización en mayor medida. </w:t>
      </w:r>
    </w:p>
    <w:p w14:paraId="77991D38"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Alta Cohesión:</w:t>
      </w:r>
      <w:r w:rsidRPr="007C28A5">
        <w:rPr>
          <w:rFonts w:ascii="Arial" w:hAnsi="Arial" w:cs="Arial"/>
          <w:sz w:val="22"/>
          <w:szCs w:val="22"/>
        </w:rPr>
        <w:t xml:space="preserve"> Asigna las responsabilidades en función de mantener la complejidad dentro de los límites posibles. La cohesión es una medida que refleja cuán enfocadas y relacionadas se encuentran las responsabilidades en una clase. Las clases que presentan una alta cohesión se </w:t>
      </w:r>
      <w:r w:rsidRPr="007C28A5">
        <w:rPr>
          <w:rFonts w:ascii="Arial" w:hAnsi="Arial" w:cs="Arial"/>
          <w:sz w:val="22"/>
          <w:szCs w:val="22"/>
        </w:rPr>
        <w:lastRenderedPageBreak/>
        <w:t>caracterizan por poseer responsabilidades estrechamente relacionadas que no hagan un enorme trabajo.  Este patrón se evidencia en todas las clases teniendo en cuenta que todas almacenan información coherente y que están relacionadas con cada uno de los objetos que representa cada clase.</w:t>
      </w:r>
    </w:p>
    <w:p w14:paraId="4802EFDE" w14:textId="77777777" w:rsidR="007C28A5" w:rsidRPr="007C28A5" w:rsidRDefault="007C28A5" w:rsidP="007C28A5">
      <w:pPr>
        <w:rPr>
          <w:rFonts w:ascii="Arial" w:hAnsi="Arial" w:cs="Arial"/>
          <w:b/>
          <w:bCs/>
          <w:i/>
          <w:iCs/>
          <w:sz w:val="22"/>
          <w:szCs w:val="22"/>
        </w:rPr>
      </w:pPr>
      <w:r w:rsidRPr="007C28A5">
        <w:rPr>
          <w:rFonts w:ascii="Arial" w:hAnsi="Arial" w:cs="Arial"/>
          <w:b/>
          <w:bCs/>
          <w:i/>
          <w:iCs/>
          <w:sz w:val="22"/>
          <w:szCs w:val="22"/>
        </w:rPr>
        <w:t>Patrones GOF</w:t>
      </w:r>
    </w:p>
    <w:p w14:paraId="33B901AC"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Los patrones del Grupo de los Cuatro del inglés </w:t>
      </w:r>
      <w:proofErr w:type="spellStart"/>
      <w:r w:rsidRPr="007C28A5">
        <w:rPr>
          <w:rFonts w:ascii="Arial" w:hAnsi="Arial" w:cs="Arial"/>
          <w:sz w:val="22"/>
          <w:szCs w:val="22"/>
        </w:rPr>
        <w:t>The</w:t>
      </w:r>
      <w:proofErr w:type="spellEnd"/>
      <w:r w:rsidRPr="007C28A5">
        <w:rPr>
          <w:rFonts w:ascii="Arial" w:hAnsi="Arial" w:cs="Arial"/>
          <w:sz w:val="22"/>
          <w:szCs w:val="22"/>
        </w:rPr>
        <w:t xml:space="preserve"> </w:t>
      </w:r>
      <w:proofErr w:type="spellStart"/>
      <w:r w:rsidRPr="007C28A5">
        <w:rPr>
          <w:rFonts w:ascii="Arial" w:hAnsi="Arial" w:cs="Arial"/>
          <w:sz w:val="22"/>
          <w:szCs w:val="22"/>
        </w:rPr>
        <w:t>Gang</w:t>
      </w:r>
      <w:proofErr w:type="spellEnd"/>
      <w:r w:rsidRPr="007C28A5">
        <w:rPr>
          <w:rFonts w:ascii="Arial" w:hAnsi="Arial" w:cs="Arial"/>
          <w:sz w:val="22"/>
          <w:szCs w:val="22"/>
        </w:rPr>
        <w:t xml:space="preserve"> </w:t>
      </w:r>
      <w:proofErr w:type="spellStart"/>
      <w:r w:rsidRPr="007C28A5">
        <w:rPr>
          <w:rFonts w:ascii="Arial" w:hAnsi="Arial" w:cs="Arial"/>
          <w:sz w:val="22"/>
          <w:szCs w:val="22"/>
        </w:rPr>
        <w:t>of</w:t>
      </w:r>
      <w:proofErr w:type="spellEnd"/>
      <w:r w:rsidRPr="007C28A5">
        <w:rPr>
          <w:rFonts w:ascii="Arial" w:hAnsi="Arial" w:cs="Arial"/>
          <w:sz w:val="22"/>
          <w:szCs w:val="22"/>
        </w:rPr>
        <w:t xml:space="preserve"> </w:t>
      </w:r>
      <w:proofErr w:type="spellStart"/>
      <w:r w:rsidRPr="007C28A5">
        <w:rPr>
          <w:rFonts w:ascii="Arial" w:hAnsi="Arial" w:cs="Arial"/>
          <w:sz w:val="22"/>
          <w:szCs w:val="22"/>
        </w:rPr>
        <w:t>Four</w:t>
      </w:r>
      <w:proofErr w:type="spellEnd"/>
      <w:r w:rsidRPr="007C28A5">
        <w:rPr>
          <w:rFonts w:ascii="Arial" w:hAnsi="Arial" w:cs="Arial"/>
          <w:sz w:val="22"/>
          <w:szCs w:val="22"/>
        </w:rPr>
        <w:t xml:space="preserve"> proponen soluciones a problemas concretos, ya que no son teorías genéricas. Indican resoluciones técnicas basadas en Programación Orientada a Objetos (POO). Se dividen en tres categorías: patrones de creación, patrones estructurales y patrones de comportamiento. A continuación, se describe el patrón utilizado en la solución (6):</w:t>
      </w:r>
    </w:p>
    <w:p w14:paraId="5B81FE25" w14:textId="77777777" w:rsidR="007C28A5" w:rsidRPr="007C28A5" w:rsidRDefault="007C28A5" w:rsidP="007C28A5">
      <w:pPr>
        <w:rPr>
          <w:rFonts w:ascii="Arial" w:hAnsi="Arial" w:cs="Arial"/>
          <w:sz w:val="22"/>
          <w:szCs w:val="22"/>
        </w:rPr>
      </w:pPr>
      <w:proofErr w:type="spellStart"/>
      <w:r w:rsidRPr="007C28A5">
        <w:rPr>
          <w:rFonts w:ascii="Arial" w:hAnsi="Arial" w:cs="Arial"/>
          <w:i/>
          <w:iCs/>
          <w:sz w:val="22"/>
          <w:szCs w:val="22"/>
          <w:u w:val="single"/>
        </w:rPr>
        <w:t>Singleton</w:t>
      </w:r>
      <w:proofErr w:type="spellEnd"/>
      <w:r w:rsidRPr="007C28A5">
        <w:rPr>
          <w:rFonts w:ascii="Arial" w:hAnsi="Arial" w:cs="Arial"/>
          <w:i/>
          <w:iCs/>
          <w:sz w:val="22"/>
          <w:szCs w:val="22"/>
          <w:u w:val="single"/>
        </w:rPr>
        <w:t xml:space="preserve"> (Instancia única):</w:t>
      </w:r>
      <w:r w:rsidRPr="007C28A5">
        <w:rPr>
          <w:rFonts w:ascii="Arial" w:hAnsi="Arial" w:cs="Arial"/>
          <w:sz w:val="22"/>
          <w:szCs w:val="22"/>
        </w:rPr>
        <w:t xml:space="preserve"> garantiza la existencia de una única instancia para una clase y la creación de un mecanismo de acceso global a dicha instancia.</w:t>
      </w:r>
    </w:p>
    <w:p w14:paraId="24FFC967"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El patrón de diseño </w:t>
      </w:r>
      <w:r w:rsidRPr="007C28A5">
        <w:rPr>
          <w:rFonts w:ascii="Arial" w:hAnsi="Arial" w:cs="Arial"/>
          <w:i/>
          <w:iCs/>
          <w:sz w:val="22"/>
          <w:szCs w:val="22"/>
          <w:u w:val="single"/>
        </w:rPr>
        <w:t>Maestro/Esclavo</w:t>
      </w:r>
      <w:r w:rsidRPr="007C28A5">
        <w:rPr>
          <w:rFonts w:ascii="Arial" w:hAnsi="Arial" w:cs="Arial"/>
          <w:sz w:val="22"/>
          <w:szCs w:val="22"/>
        </w:rPr>
        <w:t xml:space="preserve"> es usado cuando se tienen dos o más procesos que necesitan ejecutarse simultánea y continuamente, pero a diferentes velocidades. </w:t>
      </w:r>
      <w:proofErr w:type="spellStart"/>
      <w:r w:rsidRPr="007C28A5">
        <w:rPr>
          <w:rFonts w:ascii="Arial" w:hAnsi="Arial" w:cs="Arial"/>
          <w:sz w:val="22"/>
          <w:szCs w:val="22"/>
        </w:rPr>
        <w:t>National</w:t>
      </w:r>
      <w:proofErr w:type="spellEnd"/>
      <w:r w:rsidRPr="007C28A5">
        <w:rPr>
          <w:rFonts w:ascii="Arial" w:hAnsi="Arial" w:cs="Arial"/>
          <w:sz w:val="22"/>
          <w:szCs w:val="22"/>
        </w:rPr>
        <w:t xml:space="preserve"> Instruments lo describe como un patrón de diseño que consiste en múltiples ciclos paralelos. Cada ciclo puede ejecutar tareas a velocidades distintas. De estos, uno actúa como el maestro y los otros como esclavos. El ciclo maestro controla todos los ciclos esclavos y se comunica con ellos utilizando arquitecturas de mensajería (-).</w:t>
      </w:r>
    </w:p>
    <w:p w14:paraId="03DE46D8" w14:textId="77777777" w:rsidR="007C28A5" w:rsidRPr="007C28A5" w:rsidRDefault="007C28A5" w:rsidP="007C28A5">
      <w:pPr>
        <w:rPr>
          <w:rFonts w:ascii="Arial" w:hAnsi="Arial" w:cs="Arial"/>
          <w:b/>
          <w:bCs/>
          <w:sz w:val="22"/>
          <w:szCs w:val="22"/>
        </w:rPr>
      </w:pPr>
      <w:r w:rsidRPr="007C28A5">
        <w:rPr>
          <w:rFonts w:ascii="Arial" w:hAnsi="Arial" w:cs="Arial"/>
          <w:b/>
          <w:bCs/>
          <w:sz w:val="22"/>
          <w:szCs w:val="22"/>
        </w:rPr>
        <w:t>2.4 IMPACTO ECONÓMICO</w:t>
      </w:r>
    </w:p>
    <w:p w14:paraId="01507875" w14:textId="77777777" w:rsidR="007C28A5" w:rsidRPr="007C28A5" w:rsidRDefault="007C28A5" w:rsidP="007C28A5">
      <w:pPr>
        <w:rPr>
          <w:rFonts w:ascii="Arial" w:hAnsi="Arial" w:cs="Arial"/>
          <w:sz w:val="22"/>
          <w:szCs w:val="22"/>
        </w:rPr>
      </w:pPr>
      <w:r w:rsidRPr="007C28A5">
        <w:rPr>
          <w:rFonts w:ascii="Arial" w:hAnsi="Arial" w:cs="Arial"/>
          <w:sz w:val="22"/>
          <w:szCs w:val="22"/>
        </w:rPr>
        <w:t>Este trabajo brinda una solución al proceso de monitoreo en tiempo real a los operarios de los ciclos de incubación, ya que una alerta temprana salva un ciclo y así el futuro de la producción de la avicultura. Un error de monitoreo en este proceso provocaría que se perdiera miles de huevos lo que causaría perdidas de miles de pesos y afectaría la línea de producción del futuro animal.</w:t>
      </w:r>
    </w:p>
    <w:p w14:paraId="4EA3F63C" w14:textId="75DC5D9C" w:rsidR="007C28A5" w:rsidRPr="007C28A5" w:rsidRDefault="007C28A5" w:rsidP="003B4EE2">
      <w:pPr>
        <w:pStyle w:val="Textoindependiente1"/>
        <w:jc w:val="left"/>
        <w:rPr>
          <w:rStyle w:val="EstiloTimesNewRoman"/>
          <w:rFonts w:ascii="Arial" w:hAnsi="Arial" w:cs="Arial"/>
          <w:bCs/>
          <w:szCs w:val="22"/>
        </w:rPr>
        <w:sectPr w:rsidR="007C28A5" w:rsidRPr="007C28A5" w:rsidSect="003F12FE">
          <w:headerReference w:type="default" r:id="rId34"/>
          <w:pgSz w:w="12240" w:h="15840" w:code="1"/>
          <w:pgMar w:top="1440" w:right="1134" w:bottom="1440" w:left="1701" w:header="720" w:footer="720" w:gutter="0"/>
          <w:cols w:space="708"/>
          <w:docGrid w:linePitch="360"/>
        </w:sectPr>
      </w:pPr>
    </w:p>
    <w:p w14:paraId="032A3723" w14:textId="77777777" w:rsidR="006046D3" w:rsidRPr="005B46E4" w:rsidRDefault="006046D3" w:rsidP="00D75F2D">
      <w:pPr>
        <w:pStyle w:val="Heading0"/>
        <w:jc w:val="center"/>
        <w:rPr>
          <w:kern w:val="32"/>
          <w:lang w:val="es-ES" w:eastAsia="en-US"/>
        </w:rPr>
      </w:pPr>
      <w:bookmarkStart w:id="10" w:name="_Toc12979362"/>
      <w:bookmarkStart w:id="11" w:name="_Toc133918231"/>
      <w:bookmarkStart w:id="12" w:name="_Toc133993851"/>
      <w:bookmarkStart w:id="13" w:name="_Toc134491804"/>
      <w:r w:rsidRPr="005B46E4">
        <w:rPr>
          <w:kern w:val="32"/>
          <w:lang w:val="es-ES" w:eastAsia="en-US"/>
        </w:rPr>
        <w:lastRenderedPageBreak/>
        <w:t>CONCLUSIONES</w:t>
      </w:r>
      <w:bookmarkEnd w:id="10"/>
      <w:r w:rsidRPr="005B46E4">
        <w:rPr>
          <w:kern w:val="32"/>
          <w:lang w:val="es-ES" w:eastAsia="en-US"/>
        </w:rPr>
        <w:t xml:space="preserve"> Y RECOMENDACIONES</w:t>
      </w:r>
      <w:bookmarkEnd w:id="11"/>
      <w:bookmarkEnd w:id="12"/>
      <w:bookmarkEnd w:id="13"/>
    </w:p>
    <w:p w14:paraId="48621A3A" w14:textId="77777777" w:rsidR="00D75F2D" w:rsidRPr="007C28A5" w:rsidRDefault="00D75F2D" w:rsidP="00D75F2D">
      <w:pPr>
        <w:rPr>
          <w:rFonts w:ascii="Arial" w:hAnsi="Arial" w:cs="Arial"/>
          <w:sz w:val="22"/>
          <w:szCs w:val="22"/>
        </w:rPr>
      </w:pPr>
      <w:bookmarkStart w:id="14" w:name="_GoBack"/>
      <w:bookmarkEnd w:id="14"/>
      <w:r w:rsidRPr="007C28A5">
        <w:rPr>
          <w:rFonts w:ascii="Arial" w:hAnsi="Arial" w:cs="Arial"/>
          <w:sz w:val="22"/>
          <w:szCs w:val="22"/>
        </w:rPr>
        <w:t>En el capítulo, se identificaron los grupos de interés que intervienen de alguna forma en el desarrollo de la aplicación. Se realizó la captura de requisitos funcionales como no funcionales que marcan los objetivos y restricciones para tener en cuenta durante todo el proceso de desarrollo.</w:t>
      </w:r>
    </w:p>
    <w:p w14:paraId="7694F497" w14:textId="77777777" w:rsidR="00D75F2D" w:rsidRPr="007C28A5" w:rsidRDefault="00D75F2D" w:rsidP="00D75F2D">
      <w:pPr>
        <w:rPr>
          <w:rFonts w:ascii="Arial" w:hAnsi="Arial" w:cs="Arial"/>
          <w:sz w:val="22"/>
          <w:szCs w:val="22"/>
        </w:rPr>
      </w:pPr>
      <w:r w:rsidRPr="007C28A5">
        <w:rPr>
          <w:rFonts w:ascii="Arial" w:hAnsi="Arial" w:cs="Arial"/>
          <w:sz w:val="22"/>
          <w:szCs w:val="22"/>
        </w:rPr>
        <w:t>Se diseñaron los principales artefactos de la metodología Mobile-D que posibilitaron; conocer la arquitectura del sistema de monitoreo, confeccionar el diseño de base de datos para la aplicación, así como identificar las bibliotecas o dependencias necesarias mediante el diagrama de componentes.</w:t>
      </w:r>
    </w:p>
    <w:p w14:paraId="4B7836AC" w14:textId="77777777" w:rsidR="00D75F2D" w:rsidRPr="007C28A5" w:rsidRDefault="00D75F2D" w:rsidP="00D75F2D">
      <w:pPr>
        <w:rPr>
          <w:rFonts w:ascii="Arial" w:hAnsi="Arial" w:cs="Arial"/>
          <w:sz w:val="22"/>
          <w:szCs w:val="22"/>
        </w:rPr>
      </w:pPr>
      <w:r w:rsidRPr="007C28A5">
        <w:rPr>
          <w:rFonts w:ascii="Arial" w:hAnsi="Arial" w:cs="Arial"/>
          <w:sz w:val="22"/>
          <w:szCs w:val="22"/>
        </w:rPr>
        <w:t xml:space="preserve">El capítulo viabilizó la realización de prototipados para las principales interfaces de usuario, así como sus respectivos </w:t>
      </w:r>
      <w:proofErr w:type="spellStart"/>
      <w:r w:rsidRPr="007C28A5">
        <w:rPr>
          <w:rFonts w:ascii="Arial" w:hAnsi="Arial" w:cs="Arial"/>
          <w:sz w:val="22"/>
          <w:szCs w:val="22"/>
        </w:rPr>
        <w:t>storycards</w:t>
      </w:r>
      <w:proofErr w:type="spellEnd"/>
      <w:r w:rsidRPr="007C28A5">
        <w:rPr>
          <w:rFonts w:ascii="Arial" w:hAnsi="Arial" w:cs="Arial"/>
          <w:sz w:val="22"/>
          <w:szCs w:val="22"/>
        </w:rPr>
        <w:t xml:space="preserve"> para su futura </w:t>
      </w:r>
      <w:proofErr w:type="spellStart"/>
      <w:proofErr w:type="gramStart"/>
      <w:r w:rsidRPr="007C28A5">
        <w:rPr>
          <w:rFonts w:ascii="Arial" w:hAnsi="Arial" w:cs="Arial"/>
          <w:sz w:val="22"/>
          <w:szCs w:val="22"/>
        </w:rPr>
        <w:t>implementación.Se</w:t>
      </w:r>
      <w:proofErr w:type="spellEnd"/>
      <w:proofErr w:type="gramEnd"/>
      <w:r w:rsidRPr="007C28A5">
        <w:rPr>
          <w:rFonts w:ascii="Arial" w:hAnsi="Arial" w:cs="Arial"/>
          <w:sz w:val="22"/>
          <w:szCs w:val="22"/>
        </w:rPr>
        <w:t xml:space="preserve"> identifica la arquitectura MVC y los patrones que deben ser utilizados en este proyecto.</w:t>
      </w:r>
    </w:p>
    <w:p w14:paraId="4BB50E9D" w14:textId="77777777" w:rsidR="006046D3" w:rsidRPr="005B46E4" w:rsidRDefault="006046D3" w:rsidP="005A1014">
      <w:pPr>
        <w:pStyle w:val="Textoindependiente1"/>
      </w:pPr>
    </w:p>
    <w:p w14:paraId="7BFE77EB" w14:textId="77777777" w:rsidR="006046D3" w:rsidRPr="005B46E4" w:rsidRDefault="006046D3" w:rsidP="005A1014">
      <w:pPr>
        <w:pStyle w:val="Textoindependiente1"/>
        <w:rPr>
          <w:rStyle w:val="EstiloTimesNewRoman"/>
        </w:rPr>
        <w:sectPr w:rsidR="006046D3" w:rsidRPr="005B46E4" w:rsidSect="003F12FE">
          <w:headerReference w:type="default" r:id="rId35"/>
          <w:type w:val="nextColumn"/>
          <w:pgSz w:w="12240" w:h="15840" w:code="1"/>
          <w:pgMar w:top="1440" w:right="1134" w:bottom="1440" w:left="1701" w:header="720" w:footer="720" w:gutter="0"/>
          <w:cols w:space="708"/>
          <w:docGrid w:linePitch="360"/>
        </w:sectPr>
      </w:pPr>
    </w:p>
    <w:p w14:paraId="18A0029F" w14:textId="6E25A288" w:rsidR="00EE77BC" w:rsidRPr="00EE77BC" w:rsidRDefault="00EF7B15" w:rsidP="00EE77BC">
      <w:pPr>
        <w:pStyle w:val="Heading0"/>
        <w:rPr>
          <w:rFonts w:cs="Arial"/>
          <w:b w:val="0"/>
          <w:sz w:val="22"/>
          <w:szCs w:val="22"/>
          <w:lang w:val="en-US"/>
        </w:rPr>
      </w:pPr>
      <w:bookmarkStart w:id="15" w:name="_Toc12979365"/>
      <w:bookmarkStart w:id="16" w:name="_Toc133918234"/>
      <w:bookmarkStart w:id="17" w:name="_Toc133993852"/>
      <w:bookmarkStart w:id="18" w:name="_Toc134491805"/>
      <w:r w:rsidRPr="00EE77BC">
        <w:rPr>
          <w:kern w:val="32"/>
          <w:sz w:val="22"/>
          <w:szCs w:val="22"/>
          <w:lang w:val="es-ES" w:eastAsia="en-US"/>
        </w:rPr>
        <w:lastRenderedPageBreak/>
        <w:t>REFERENCIAS B</w:t>
      </w:r>
      <w:r w:rsidR="006046D3" w:rsidRPr="00EE77BC">
        <w:rPr>
          <w:kern w:val="32"/>
          <w:sz w:val="22"/>
          <w:szCs w:val="22"/>
          <w:lang w:val="es-ES" w:eastAsia="en-US"/>
        </w:rPr>
        <w:t>IBLIOGR</w:t>
      </w:r>
      <w:r w:rsidRPr="00EE77BC">
        <w:rPr>
          <w:kern w:val="32"/>
          <w:sz w:val="22"/>
          <w:szCs w:val="22"/>
          <w:lang w:val="es-ES" w:eastAsia="en-US"/>
        </w:rPr>
        <w:t>Á</w:t>
      </w:r>
      <w:r w:rsidR="006046D3" w:rsidRPr="00EE77BC">
        <w:rPr>
          <w:kern w:val="32"/>
          <w:sz w:val="22"/>
          <w:szCs w:val="22"/>
          <w:lang w:val="es-ES" w:eastAsia="en-US"/>
        </w:rPr>
        <w:t>F</w:t>
      </w:r>
      <w:r w:rsidRPr="00EE77BC">
        <w:rPr>
          <w:kern w:val="32"/>
          <w:sz w:val="22"/>
          <w:szCs w:val="22"/>
          <w:lang w:val="es-ES" w:eastAsia="en-US"/>
        </w:rPr>
        <w:t>IC</w:t>
      </w:r>
      <w:r w:rsidR="006046D3" w:rsidRPr="00EE77BC">
        <w:rPr>
          <w:kern w:val="32"/>
          <w:sz w:val="22"/>
          <w:szCs w:val="22"/>
          <w:lang w:val="es-ES" w:eastAsia="en-US"/>
        </w:rPr>
        <w:t>A</w:t>
      </w:r>
      <w:bookmarkEnd w:id="15"/>
      <w:r w:rsidRPr="00EE77BC">
        <w:rPr>
          <w:kern w:val="32"/>
          <w:sz w:val="22"/>
          <w:szCs w:val="22"/>
          <w:lang w:val="es-ES" w:eastAsia="en-US"/>
        </w:rPr>
        <w:t>S</w:t>
      </w:r>
      <w:bookmarkEnd w:id="16"/>
      <w:bookmarkEnd w:id="17"/>
      <w:bookmarkEnd w:id="18"/>
    </w:p>
    <w:sdt>
      <w:sdtPr>
        <w:rPr>
          <w:rFonts w:ascii="Arial" w:hAnsi="Arial" w:cs="Arial"/>
          <w:sz w:val="22"/>
          <w:szCs w:val="22"/>
        </w:rPr>
        <w:id w:val="111145805"/>
        <w:bibliography/>
      </w:sdtPr>
      <w:sdtEndPr>
        <w:rPr>
          <w:rFonts w:ascii="Times New Roman" w:hAnsi="Times New Roman" w:cs="Times New Roman"/>
        </w:rPr>
      </w:sdtEndPr>
      <w:sdtContent>
        <w:p w14:paraId="4D9140F0"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1.</w:t>
          </w:r>
          <w:r w:rsidRPr="00EE77BC">
            <w:rPr>
              <w:rFonts w:ascii="Arial" w:hAnsi="Arial" w:cs="Arial"/>
              <w:noProof/>
              <w:sz w:val="22"/>
              <w:szCs w:val="22"/>
              <w:lang w:val="en-US"/>
            </w:rPr>
            <w:tab/>
            <w:t>PIPPA E. wikihow. [Online].; 2019 [cited 2022 12 25. Available from:   HYPERLINK "https://es.wikihow.com/usar-una-incubadora-para-incubar-huevos"   https://es.wikihow.com/usar-una-incubadora-para-incubar-huevos .</w:t>
          </w:r>
        </w:p>
        <w:p w14:paraId="587521B7"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rPr>
            <w:t>2.</w:t>
          </w:r>
          <w:r w:rsidRPr="00EE77BC">
            <w:rPr>
              <w:rFonts w:ascii="Arial" w:hAnsi="Arial" w:cs="Arial"/>
              <w:noProof/>
              <w:sz w:val="22"/>
              <w:szCs w:val="22"/>
            </w:rPr>
            <w:tab/>
            <w:t xml:space="preserve">Gallinas y Más. Gallinas. [Online].; 2018 [cited 2023 1 4. </w:t>
          </w:r>
          <w:r w:rsidRPr="00EE77BC">
            <w:rPr>
              <w:rFonts w:ascii="Arial" w:hAnsi="Arial" w:cs="Arial"/>
              <w:noProof/>
              <w:sz w:val="22"/>
              <w:szCs w:val="22"/>
              <w:lang w:val="en-US"/>
            </w:rPr>
            <w:t>Available from:   HYPERLINK "</w:t>
          </w:r>
          <w:r w:rsidRPr="00EE77BC">
            <w:rPr>
              <w:sz w:val="22"/>
              <w:szCs w:val="22"/>
              <w:lang w:val="en-US"/>
            </w:rPr>
            <w:t xml:space="preserve"> </w:t>
          </w:r>
          <w:r w:rsidRPr="00EE77BC">
            <w:rPr>
              <w:rFonts w:ascii="Arial" w:hAnsi="Arial" w:cs="Arial"/>
              <w:noProof/>
              <w:sz w:val="22"/>
              <w:szCs w:val="22"/>
              <w:lang w:val="en-US"/>
            </w:rPr>
            <w:t>https://gallinasymas.com/gallinas-como-funciona-una-incubadora-de-huevos-de-gallina/".</w:t>
          </w:r>
        </w:p>
        <w:p w14:paraId="209B566E"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3.</w:t>
          </w:r>
          <w:r w:rsidRPr="00EE77BC">
            <w:rPr>
              <w:rFonts w:ascii="Arial" w:hAnsi="Arial" w:cs="Arial"/>
              <w:noProof/>
              <w:sz w:val="22"/>
              <w:szCs w:val="22"/>
              <w:lang w:val="en-US"/>
            </w:rPr>
            <w:tab/>
            <w:t>SYSTEMS R. RIVER SYSTEMS. [Online].; 2021 [cited 2023 1 8. Available from:   HYPERLINK "https://www.riversystems.it/es/beneficios-incubadora-de-huevos-automatica/"   https://www.riversystems.it/es/beneficios-incubadora-de-huevos-automatica/ .</w:t>
          </w:r>
        </w:p>
        <w:p w14:paraId="024F717D"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4.</w:t>
          </w:r>
          <w:r w:rsidRPr="00EE77BC">
            <w:rPr>
              <w:rFonts w:ascii="Arial" w:hAnsi="Arial" w:cs="Arial"/>
              <w:noProof/>
              <w:sz w:val="22"/>
              <w:szCs w:val="22"/>
              <w:lang w:val="en-US"/>
            </w:rPr>
            <w:tab/>
            <w:t>LUETIĆ, M. 2021. Cross-Platform vs. Native Mobile Development. DECODE: DECODE.</w:t>
          </w:r>
        </w:p>
        <w:p w14:paraId="3CC16C60"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 PARADIGM, Visual. Visual paradigm for uml. Visual Paradigm for UML-UML tool for software application development. </w:t>
          </w:r>
          <w:r w:rsidRPr="00EE77BC">
            <w:rPr>
              <w:rFonts w:ascii="Arial" w:hAnsi="Arial" w:cs="Arial"/>
              <w:noProof/>
              <w:sz w:val="22"/>
              <w:szCs w:val="22"/>
              <w:lang w:val="es-MX"/>
            </w:rPr>
            <w:t>2013. P. 72.</w:t>
          </w:r>
        </w:p>
        <w:p w14:paraId="63677FE8"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Definicion de SDK.[online].[Accessed 11 1 2023].Available from: http://www.alegsa.com.ar/Dic/sdk.php</w:t>
          </w:r>
        </w:p>
        <w:p w14:paraId="14A2E0BE" w14:textId="77777777" w:rsidR="00EE77BC" w:rsidRPr="00EE77BC" w:rsidRDefault="00EE77BC" w:rsidP="00EE77BC">
          <w:pPr>
            <w:numPr>
              <w:ilvl w:val="0"/>
              <w:numId w:val="22"/>
            </w:numPr>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 </w:t>
          </w:r>
          <w:r w:rsidRPr="00EE77BC">
            <w:rPr>
              <w:rFonts w:ascii="Arial" w:hAnsi="Arial" w:cs="Arial"/>
              <w:noProof/>
              <w:sz w:val="22"/>
              <w:szCs w:val="22"/>
            </w:rPr>
            <w:t xml:space="preserve">HAT, R. 2021. El concepto de desarrollo de aplicaciones móviles para empresas. </w:t>
          </w:r>
          <w:r w:rsidRPr="00EE77BC">
            <w:rPr>
              <w:rFonts w:ascii="Arial" w:hAnsi="Arial" w:cs="Arial"/>
              <w:noProof/>
              <w:sz w:val="22"/>
              <w:szCs w:val="22"/>
              <w:lang w:val="en-US"/>
            </w:rPr>
            <w:t xml:space="preserve">Available: </w:t>
          </w:r>
        </w:p>
        <w:p w14:paraId="47949D5C"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https://www.redhat.com/es/topics/mobile.</w:t>
          </w:r>
        </w:p>
        <w:p w14:paraId="2B659F13"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OITCINTERFOR.[online].[Acessed 6 1 2023].Avalible from: https://www.oitcinterfor.org/sites/default/files/edit/docref/genero/monitoreo.pdf </w:t>
          </w:r>
        </w:p>
        <w:p w14:paraId="74946EC5"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color w:val="C00000"/>
              <w:sz w:val="22"/>
              <w:szCs w:val="22"/>
              <w:lang w:val="en-US"/>
            </w:rPr>
          </w:pPr>
          <w:r w:rsidRPr="00EE77BC">
            <w:rPr>
              <w:rFonts w:ascii="Arial" w:hAnsi="Arial" w:cs="Arial"/>
              <w:noProof/>
              <w:sz w:val="22"/>
              <w:szCs w:val="22"/>
              <w:lang w:val="en-US"/>
            </w:rPr>
            <w:t>SYSTEMS R. RIVER SYSTEMS. [Online].; 2021 [cited 2023 1 8. Available from:   HYPERLINK “https://www.riversystems.it/es/prodotto/river-covapp/”</w:t>
          </w:r>
          <w:r w:rsidRPr="00EE77BC">
            <w:rPr>
              <w:rFonts w:ascii="Arial" w:hAnsi="Arial" w:cs="Arial"/>
              <w:noProof/>
              <w:color w:val="C00000"/>
              <w:sz w:val="22"/>
              <w:szCs w:val="22"/>
              <w:lang w:val="en-US"/>
            </w:rPr>
            <w:t>.</w:t>
          </w:r>
        </w:p>
        <w:p w14:paraId="7D6A77B8"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s-MX"/>
            </w:rPr>
            <w:t xml:space="preserve">TALENT, I. D. 2017.Las ventajas de tener una aplicación móvil. </w:t>
          </w:r>
          <w:r w:rsidRPr="00EE77BC">
            <w:rPr>
              <w:rFonts w:ascii="Arial" w:hAnsi="Arial" w:cs="Arial"/>
              <w:noProof/>
              <w:sz w:val="22"/>
              <w:szCs w:val="22"/>
              <w:lang w:val="en-US"/>
            </w:rPr>
            <w:t xml:space="preserve">Available: </w:t>
          </w:r>
          <w:hyperlink r:id="rId36" w:history="1">
            <w:r w:rsidRPr="00EE77BC">
              <w:rPr>
                <w:rStyle w:val="Hyperlink"/>
                <w:rFonts w:ascii="Arial" w:hAnsi="Arial" w:cs="Arial"/>
                <w:noProof/>
                <w:sz w:val="22"/>
                <w:szCs w:val="22"/>
                <w:lang w:val="en-US"/>
              </w:rPr>
              <w:t>https://www.isdi.education/mx/blog/las-</w:t>
            </w:r>
          </w:hyperlink>
          <w:r w:rsidRPr="00EE77BC">
            <w:rPr>
              <w:rFonts w:ascii="Arial" w:hAnsi="Arial" w:cs="Arial"/>
              <w:noProof/>
              <w:sz w:val="22"/>
              <w:szCs w:val="22"/>
              <w:lang w:val="en-US"/>
            </w:rPr>
            <w:t>ventajas-de-tener-una-aplicacion-móvil [Accessed 2022/12/29].</w:t>
          </w:r>
        </w:p>
        <w:p w14:paraId="787FCD4B" w14:textId="77777777" w:rsidR="00EE77BC" w:rsidRPr="00EE77BC" w:rsidRDefault="00EE77BC" w:rsidP="00EE77BC">
          <w:pPr>
            <w:numPr>
              <w:ilvl w:val="0"/>
              <w:numId w:val="22"/>
            </w:numPr>
            <w:spacing w:after="160" w:line="259" w:lineRule="auto"/>
            <w:rPr>
              <w:rFonts w:ascii="Arial" w:hAnsi="Arial" w:cs="Arial"/>
              <w:noProof/>
              <w:sz w:val="22"/>
              <w:szCs w:val="22"/>
              <w:lang w:val="en-US"/>
            </w:rPr>
          </w:pPr>
          <w:r w:rsidRPr="00EE77BC">
            <w:rPr>
              <w:rFonts w:ascii="Arial" w:hAnsi="Arial" w:cs="Arial"/>
              <w:noProof/>
              <w:sz w:val="22"/>
              <w:szCs w:val="22"/>
              <w:lang w:val="en-US"/>
            </w:rPr>
            <w:t>STATS, S. G. 2021a. Desktop vs Mobile Market Share Cuba: 2011 - 2021 [Online]. Statcounter Global Stats: Statcounter Global Stats. Available: https://gs.statcounter.com/platform-marketshare/desktop-mobile/cuba#yearly-2011-2021/ [Accessed September 11 2021].</w:t>
          </w:r>
        </w:p>
        <w:p w14:paraId="59F3B566"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SIMS, G. 2019. I want to develop Android apps — What languages should I learn? Android Authority: Android Authority.</w:t>
          </w:r>
        </w:p>
        <w:p w14:paraId="7582ED55"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rPr>
          </w:pPr>
          <w:r w:rsidRPr="00EE77BC">
            <w:rPr>
              <w:rFonts w:ascii="Arial" w:hAnsi="Arial" w:cs="Arial"/>
              <w:noProof/>
              <w:sz w:val="22"/>
              <w:szCs w:val="22"/>
              <w:lang w:val="es-MX"/>
            </w:rPr>
            <w:t xml:space="preserve">RAFAEL, C. M. G. 2018. Tablero de control de indicadores de desempeño para plataforma Android. Universidad Central "Marta Abreu" de Las Vilas. </w:t>
          </w:r>
          <w:r w:rsidRPr="00EE77BC">
            <w:rPr>
              <w:rFonts w:ascii="Arial" w:hAnsi="Arial" w:cs="Arial"/>
              <w:noProof/>
              <w:sz w:val="22"/>
              <w:szCs w:val="22"/>
            </w:rPr>
            <w:t xml:space="preserve">VIQUE, R. R. 2011. Tecnología y Desarrollo en dispositivos móviles.  Availabl: </w:t>
          </w:r>
          <w:hyperlink r:id="rId37" w:history="1">
            <w:r w:rsidRPr="00EE77BC">
              <w:rPr>
                <w:rStyle w:val="Hyperlink"/>
                <w:rFonts w:ascii="Arial" w:hAnsi="Arial" w:cs="Arial"/>
                <w:noProof/>
                <w:sz w:val="22"/>
                <w:szCs w:val="22"/>
              </w:rPr>
              <w:t>https://desarrolloappandroid.files.wordpress.com/2013/06/tecnologia-desarrollo-dispositivos-moviles.pdf</w:t>
            </w:r>
          </w:hyperlink>
          <w:r w:rsidRPr="00EE77BC">
            <w:rPr>
              <w:rFonts w:ascii="Arial" w:hAnsi="Arial" w:cs="Arial"/>
              <w:noProof/>
              <w:sz w:val="22"/>
              <w:szCs w:val="22"/>
            </w:rPr>
            <w:t xml:space="preserve"> [Access ed September 12, 2021].</w:t>
          </w:r>
        </w:p>
        <w:p w14:paraId="3AD7C992" w14:textId="77777777" w:rsidR="00EE77BC" w:rsidRPr="00EE77BC" w:rsidRDefault="00EE77BC" w:rsidP="00EE77BC">
          <w:pPr>
            <w:numPr>
              <w:ilvl w:val="0"/>
              <w:numId w:val="22"/>
            </w:numPr>
            <w:spacing w:after="160" w:line="259" w:lineRule="auto"/>
            <w:rPr>
              <w:rFonts w:ascii="Arial" w:hAnsi="Arial" w:cs="Arial"/>
              <w:noProof/>
              <w:sz w:val="22"/>
              <w:szCs w:val="22"/>
              <w:lang w:val="en-US"/>
            </w:rPr>
          </w:pPr>
          <w:r w:rsidRPr="00EE77BC">
            <w:rPr>
              <w:rFonts w:ascii="Arial" w:hAnsi="Arial" w:cs="Arial"/>
              <w:noProof/>
              <w:sz w:val="22"/>
              <w:szCs w:val="22"/>
              <w:lang w:val="en-US"/>
            </w:rPr>
            <w:lastRenderedPageBreak/>
            <w:t>OBERLO. 2021. What percentage of internet traffic is mobile? [Online]. Oberlo: Oberlo. Available: https://www.oberlo.com/statistics/mobile-internet-traffic/ [Accessed September 10 2021].</w:t>
          </w:r>
          <w:r w:rsidRPr="00EE77BC">
            <w:rPr>
              <w:rFonts w:ascii="Arial" w:hAnsi="Arial" w:cs="Arial"/>
              <w:noProof/>
              <w:sz w:val="22"/>
              <w:szCs w:val="22"/>
              <w:lang w:val="en-US"/>
            </w:rPr>
            <w:cr/>
          </w:r>
        </w:p>
        <w:p w14:paraId="035CAAE7"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SOMMERVILLE, I. 2001. Software engineering, Harlow, England, Pearson Education Limited.</w:t>
          </w:r>
        </w:p>
        <w:p w14:paraId="151510A0"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rPr>
          </w:pPr>
          <w:r w:rsidRPr="00EE77BC">
            <w:rPr>
              <w:rFonts w:ascii="Arial" w:hAnsi="Arial" w:cs="Arial"/>
              <w:noProof/>
              <w:sz w:val="22"/>
              <w:szCs w:val="22"/>
            </w:rPr>
            <w:t>González, Y. D. and Y. F. Romero (2012). "Patrón Modelo-Vista-Controlador." Revista Telem@ tica 11(1): 47-57</w:t>
          </w:r>
        </w:p>
        <w:p w14:paraId="0B3D76BD" w14:textId="3D0D4952" w:rsidR="00B314FC" w:rsidRPr="005B46E4" w:rsidRDefault="00EE77BC" w:rsidP="00D75F2D"/>
      </w:sdtContent>
    </w:sdt>
    <w:p w14:paraId="5000DA18" w14:textId="77777777" w:rsidR="00B314FC" w:rsidRPr="005B46E4" w:rsidRDefault="00B314FC" w:rsidP="005A1014">
      <w:pPr>
        <w:pStyle w:val="Textoindependiente1"/>
      </w:pPr>
    </w:p>
    <w:p w14:paraId="4BBBB5B7" w14:textId="77777777" w:rsidR="00B314FC" w:rsidRPr="005B46E4" w:rsidRDefault="00B314FC" w:rsidP="005A1014">
      <w:pPr>
        <w:pStyle w:val="Textoindependiente1"/>
      </w:pPr>
    </w:p>
    <w:sectPr w:rsidR="00B314FC" w:rsidRPr="005B46E4" w:rsidSect="00E231B8">
      <w:headerReference w:type="default" r:id="rId38"/>
      <w:footerReference w:type="default" r:id="rId39"/>
      <w:pgSz w:w="12240" w:h="15840" w:code="1"/>
      <w:pgMar w:top="1440" w:right="1134" w:bottom="1440" w:left="1701" w:header="720" w:footer="720" w:gutter="0"/>
      <w:pgNumType w:fmt="lowerRoman"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ionis" w:date="2023-03-08T20:41:00Z" w:initials="D">
    <w:p w14:paraId="7CF9622B" w14:textId="77777777" w:rsidR="007C4419" w:rsidRDefault="007C4419" w:rsidP="007C4419">
      <w:pPr>
        <w:pStyle w:val="CommentText"/>
      </w:pPr>
      <w:r>
        <w:rPr>
          <w:rStyle w:val="CommentReference"/>
        </w:rPr>
        <w:annotationRef/>
      </w:r>
      <w: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962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9622B" w16cid:durableId="27CC3E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2E10F" w14:textId="77777777" w:rsidR="006E1DCF" w:rsidRDefault="006E1DCF">
      <w:r>
        <w:separator/>
      </w:r>
    </w:p>
  </w:endnote>
  <w:endnote w:type="continuationSeparator" w:id="0">
    <w:p w14:paraId="593534B1" w14:textId="77777777" w:rsidR="006E1DCF" w:rsidRDefault="006E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5373E" w14:textId="77777777" w:rsidR="00C2256E" w:rsidRDefault="00C225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52BCC" w14:textId="77777777" w:rsidR="00C2256E" w:rsidRDefault="00C225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05FB1" w14:textId="77777777" w:rsidR="00C2256E" w:rsidRDefault="00C2256E">
    <w:pPr>
      <w:pStyle w:val="Footer"/>
      <w:jc w:val="right"/>
    </w:pPr>
  </w:p>
  <w:p w14:paraId="59C3CBD6" w14:textId="77777777" w:rsidR="00C2256E" w:rsidRDefault="00C22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D425" w14:textId="77777777" w:rsidR="00C2256E" w:rsidRDefault="00C2256E">
    <w:pPr>
      <w:pStyle w:val="Footer"/>
      <w:jc w:val="right"/>
    </w:pPr>
    <w:r>
      <w:rPr>
        <w:noProof w:val="0"/>
      </w:rPr>
      <w:fldChar w:fldCharType="begin"/>
    </w:r>
    <w:r>
      <w:instrText xml:space="preserve"> PAGE   \* MERGEFORMAT </w:instrText>
    </w:r>
    <w:r>
      <w:rPr>
        <w:noProof w:val="0"/>
      </w:rPr>
      <w:fldChar w:fldCharType="separate"/>
    </w:r>
    <w:r w:rsidR="001C0285">
      <w:t>VIII</w:t>
    </w:r>
    <w:r>
      <w:fldChar w:fldCharType="end"/>
    </w:r>
  </w:p>
  <w:p w14:paraId="056B5C3F" w14:textId="77777777" w:rsidR="00C2256E" w:rsidRDefault="00C225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385923"/>
      <w:docPartObj>
        <w:docPartGallery w:val="Page Numbers (Bottom of Page)"/>
        <w:docPartUnique/>
      </w:docPartObj>
    </w:sdtPr>
    <w:sdtEndPr/>
    <w:sdtContent>
      <w:p w14:paraId="67FE4B3C" w14:textId="77777777" w:rsidR="00C2256E" w:rsidRDefault="00C2256E">
        <w:pPr>
          <w:pStyle w:val="Footer"/>
          <w:jc w:val="right"/>
        </w:pPr>
        <w:r>
          <w:fldChar w:fldCharType="begin"/>
        </w:r>
        <w:r>
          <w:instrText xml:space="preserve"> PAGE   \* MERGEFORMAT </w:instrText>
        </w:r>
        <w:r>
          <w:fldChar w:fldCharType="separate"/>
        </w:r>
        <w:r w:rsidR="001C0285">
          <w:t>12</w:t>
        </w:r>
        <w:r>
          <w:fldChar w:fldCharType="end"/>
        </w:r>
      </w:p>
    </w:sdtContent>
  </w:sdt>
  <w:p w14:paraId="219931D6" w14:textId="77777777" w:rsidR="00C2256E" w:rsidRDefault="00C225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8933D" w14:textId="77777777" w:rsidR="00C2256E" w:rsidRDefault="00C2256E">
    <w:pPr>
      <w:pStyle w:val="Footer"/>
      <w:jc w:val="right"/>
    </w:pPr>
    <w:r>
      <w:rPr>
        <w:noProof w:val="0"/>
      </w:rPr>
      <w:fldChar w:fldCharType="begin"/>
    </w:r>
    <w:r>
      <w:instrText xml:space="preserve"> PAGE   \* MERGEFORMAT </w:instrText>
    </w:r>
    <w:r>
      <w:rPr>
        <w:noProof w:val="0"/>
      </w:rPr>
      <w:fldChar w:fldCharType="separate"/>
    </w:r>
    <w:r w:rsidR="001C0285">
      <w:t>i</w:t>
    </w:r>
    <w:r>
      <w:fldChar w:fldCharType="end"/>
    </w:r>
  </w:p>
  <w:p w14:paraId="05255D10" w14:textId="77777777" w:rsidR="00C2256E" w:rsidRDefault="00C22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78A74" w14:textId="77777777" w:rsidR="006E1DCF" w:rsidRDefault="006E1DCF">
      <w:r>
        <w:separator/>
      </w:r>
    </w:p>
  </w:footnote>
  <w:footnote w:type="continuationSeparator" w:id="0">
    <w:p w14:paraId="06268E2A" w14:textId="77777777" w:rsidR="006E1DCF" w:rsidRDefault="006E1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B8B65" w14:textId="77777777" w:rsidR="00C2256E" w:rsidRDefault="00C2256E" w:rsidP="00264BF5">
    <w:pPr>
      <w:pStyle w:val="Header"/>
      <w:framePr w:wrap="around" w:vAnchor="text" w:hAnchor="margin" w:xAlign="right" w:y="1"/>
      <w:pBdr>
        <w:bottom w:val="none" w:sz="0" w:space="0" w:color="auto"/>
      </w:pBdr>
      <w:rPr>
        <w:rStyle w:val="PageNumber"/>
      </w:rPr>
    </w:pPr>
  </w:p>
  <w:p w14:paraId="2BDF8FB0" w14:textId="77777777" w:rsidR="00C2256E" w:rsidRPr="00D12A91" w:rsidRDefault="00C2256E" w:rsidP="009856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0656E" w14:textId="77777777" w:rsidR="00C2256E" w:rsidRDefault="00C2256E" w:rsidP="00264BF5">
    <w:pPr>
      <w:pStyle w:val="Header"/>
      <w:framePr w:wrap="around" w:vAnchor="text" w:hAnchor="margin" w:xAlign="right" w:y="1"/>
      <w:pBdr>
        <w:bottom w:val="none" w:sz="0" w:space="0" w:color="auto"/>
      </w:pBdr>
      <w:rPr>
        <w:rStyle w:val="PageNumber"/>
      </w:rPr>
    </w:pPr>
  </w:p>
  <w:p w14:paraId="440006BA" w14:textId="77777777" w:rsidR="00C2256E" w:rsidRPr="0008348A" w:rsidRDefault="00C2256E" w:rsidP="0008348A">
    <w:pPr>
      <w:pStyle w:val="Header"/>
    </w:pPr>
    <w:r w:rsidRPr="0008348A">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D02B" w14:textId="77777777" w:rsidR="00C2256E" w:rsidRPr="00A853FA" w:rsidRDefault="00C2256E" w:rsidP="0008348A">
    <w:pPr>
      <w:pStyle w:val="Header"/>
    </w:pPr>
    <w:r w:rsidRPr="00A853FA">
      <w:t>C</w:t>
    </w:r>
    <w:r>
      <w:t>apítulo</w:t>
    </w:r>
    <w:r w:rsidRPr="00A853FA">
      <w:t xml:space="preserve"> 1. </w:t>
    </w:r>
    <w:r>
      <w:t>Propuesta de sistema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CC1B7" w14:textId="77777777" w:rsidR="00C2256E" w:rsidRPr="00817A20" w:rsidRDefault="00C2256E" w:rsidP="00264BF5">
    <w:pPr>
      <w:pStyle w:val="Header"/>
      <w:ind w:right="360"/>
      <w:rPr>
        <w:rFonts w:cs="Arial"/>
        <w:iCs/>
      </w:rPr>
    </w:pPr>
    <w:r w:rsidRPr="0070443C">
      <w:rPr>
        <w:rFonts w:cs="Arial"/>
        <w:iCs/>
      </w:rPr>
      <w:t>Capitulo 3 .</w:t>
    </w:r>
    <w:r w:rsidRPr="0070443C">
      <w:rPr>
        <w:rFonts w:cs="Arial"/>
        <w:iCs/>
      </w:rPr>
      <w:tab/>
      <w:t>Especificación técnica del producto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6264F" w14:textId="77777777" w:rsidR="00C2256E" w:rsidRPr="00817A20" w:rsidRDefault="00C2256E" w:rsidP="00264BF5">
    <w:pPr>
      <w:pStyle w:val="Header"/>
      <w:ind w:right="360"/>
      <w:rPr>
        <w:rFonts w:cs="Arial"/>
        <w:iCs/>
      </w:rPr>
    </w:pPr>
    <w:r>
      <w:rPr>
        <w:rFonts w:cs="Arial"/>
        <w:iCs/>
      </w:rPr>
      <w:t>Conclusiones y</w:t>
    </w:r>
    <w:r w:rsidRPr="00817A20">
      <w:rPr>
        <w:rFonts w:cs="Arial"/>
        <w:iCs/>
      </w:rPr>
      <w:t xml:space="preserve"> Recomendaciones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D197" w14:textId="77777777" w:rsidR="00C2256E" w:rsidRPr="00817A20" w:rsidRDefault="00C2256E" w:rsidP="00264BF5">
    <w:pPr>
      <w:pStyle w:val="Header"/>
      <w:ind w:right="360"/>
      <w:rPr>
        <w:rFonts w:cs="Arial"/>
        <w:noProof w:val="0"/>
      </w:rPr>
    </w:pPr>
    <w:r w:rsidRPr="00817A20">
      <w:rPr>
        <w:rFonts w:cs="Arial"/>
        <w:noProof w:val="0"/>
      </w:rPr>
      <w:t>Anexos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7CC"/>
    <w:multiLevelType w:val="hybridMultilevel"/>
    <w:tmpl w:val="C130C9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7A902A1"/>
    <w:multiLevelType w:val="hybridMultilevel"/>
    <w:tmpl w:val="0D26B6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45FF5"/>
    <w:multiLevelType w:val="hybridMultilevel"/>
    <w:tmpl w:val="06CC02C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A3"/>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82050B"/>
    <w:multiLevelType w:val="hybridMultilevel"/>
    <w:tmpl w:val="5704C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C2E3C"/>
    <w:multiLevelType w:val="hybridMultilevel"/>
    <w:tmpl w:val="CAB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D72F9"/>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1E06BA"/>
    <w:multiLevelType w:val="hybridMultilevel"/>
    <w:tmpl w:val="5636AD28"/>
    <w:lvl w:ilvl="0" w:tplc="53FC8218">
      <w:start w:val="5"/>
      <w:numFmt w:val="decimal"/>
      <w:lvlText w:val="%1."/>
      <w:lvlJc w:val="left"/>
      <w:pPr>
        <w:tabs>
          <w:tab w:val="num" w:pos="360"/>
        </w:tabs>
        <w:ind w:left="360" w:hanging="360"/>
      </w:pPr>
      <w:rPr>
        <w:color w:val="auto"/>
      </w:rPr>
    </w:lvl>
    <w:lvl w:ilvl="1" w:tplc="BB900436" w:tentative="1">
      <w:start w:val="1"/>
      <w:numFmt w:val="decimal"/>
      <w:lvlText w:val="%2."/>
      <w:lvlJc w:val="left"/>
      <w:pPr>
        <w:tabs>
          <w:tab w:val="num" w:pos="1440"/>
        </w:tabs>
        <w:ind w:left="1440" w:hanging="360"/>
      </w:pPr>
    </w:lvl>
    <w:lvl w:ilvl="2" w:tplc="FF8E7A42" w:tentative="1">
      <w:start w:val="1"/>
      <w:numFmt w:val="decimal"/>
      <w:lvlText w:val="%3."/>
      <w:lvlJc w:val="left"/>
      <w:pPr>
        <w:tabs>
          <w:tab w:val="num" w:pos="2160"/>
        </w:tabs>
        <w:ind w:left="2160" w:hanging="360"/>
      </w:pPr>
    </w:lvl>
    <w:lvl w:ilvl="3" w:tplc="C0122764" w:tentative="1">
      <w:start w:val="1"/>
      <w:numFmt w:val="decimal"/>
      <w:lvlText w:val="%4."/>
      <w:lvlJc w:val="left"/>
      <w:pPr>
        <w:tabs>
          <w:tab w:val="num" w:pos="2880"/>
        </w:tabs>
        <w:ind w:left="2880" w:hanging="360"/>
      </w:pPr>
    </w:lvl>
    <w:lvl w:ilvl="4" w:tplc="8A60EF0A" w:tentative="1">
      <w:start w:val="1"/>
      <w:numFmt w:val="decimal"/>
      <w:lvlText w:val="%5."/>
      <w:lvlJc w:val="left"/>
      <w:pPr>
        <w:tabs>
          <w:tab w:val="num" w:pos="3600"/>
        </w:tabs>
        <w:ind w:left="3600" w:hanging="360"/>
      </w:pPr>
    </w:lvl>
    <w:lvl w:ilvl="5" w:tplc="FEEAF090" w:tentative="1">
      <w:start w:val="1"/>
      <w:numFmt w:val="decimal"/>
      <w:lvlText w:val="%6."/>
      <w:lvlJc w:val="left"/>
      <w:pPr>
        <w:tabs>
          <w:tab w:val="num" w:pos="4320"/>
        </w:tabs>
        <w:ind w:left="4320" w:hanging="360"/>
      </w:pPr>
    </w:lvl>
    <w:lvl w:ilvl="6" w:tplc="8042CE62" w:tentative="1">
      <w:start w:val="1"/>
      <w:numFmt w:val="decimal"/>
      <w:lvlText w:val="%7."/>
      <w:lvlJc w:val="left"/>
      <w:pPr>
        <w:tabs>
          <w:tab w:val="num" w:pos="5040"/>
        </w:tabs>
        <w:ind w:left="5040" w:hanging="360"/>
      </w:pPr>
    </w:lvl>
    <w:lvl w:ilvl="7" w:tplc="1696FD94" w:tentative="1">
      <w:start w:val="1"/>
      <w:numFmt w:val="decimal"/>
      <w:lvlText w:val="%8."/>
      <w:lvlJc w:val="left"/>
      <w:pPr>
        <w:tabs>
          <w:tab w:val="num" w:pos="5760"/>
        </w:tabs>
        <w:ind w:left="5760" w:hanging="360"/>
      </w:pPr>
    </w:lvl>
    <w:lvl w:ilvl="8" w:tplc="E30839EE" w:tentative="1">
      <w:start w:val="1"/>
      <w:numFmt w:val="decimal"/>
      <w:lvlText w:val="%9."/>
      <w:lvlJc w:val="left"/>
      <w:pPr>
        <w:tabs>
          <w:tab w:val="num" w:pos="6480"/>
        </w:tabs>
        <w:ind w:left="6480" w:hanging="360"/>
      </w:pPr>
    </w:lvl>
  </w:abstractNum>
  <w:abstractNum w:abstractNumId="8" w15:restartNumberingAfterBreak="0">
    <w:nsid w:val="3B2F4AA1"/>
    <w:multiLevelType w:val="multilevel"/>
    <w:tmpl w:val="F4D8A592"/>
    <w:lvl w:ilvl="0">
      <w:start w:val="1"/>
      <w:numFmt w:val="decimal"/>
      <w:pStyle w:val="ListBullet"/>
      <w:lvlText w:val="%1"/>
      <w:lvlJc w:val="left"/>
      <w:pPr>
        <w:tabs>
          <w:tab w:val="num" w:pos="1680"/>
        </w:tabs>
        <w:ind w:left="1660" w:hanging="340"/>
      </w:pPr>
      <w:rPr>
        <w:rFonts w:hint="default"/>
      </w:rPr>
    </w:lvl>
    <w:lvl w:ilvl="1">
      <w:start w:val="1"/>
      <w:numFmt w:val="decimal"/>
      <w:lvlText w:val="1.%2."/>
      <w:lvlJc w:val="left"/>
      <w:pPr>
        <w:tabs>
          <w:tab w:val="num" w:pos="2607"/>
        </w:tabs>
        <w:ind w:left="2112" w:hanging="72"/>
      </w:pPr>
      <w:rPr>
        <w:rFonts w:hint="default"/>
      </w:rPr>
    </w:lvl>
    <w:lvl w:ilvl="2">
      <w:start w:val="1"/>
      <w:numFmt w:val="decimal"/>
      <w:lvlText w:val="%1.%2.%3"/>
      <w:lvlJc w:val="left"/>
      <w:pPr>
        <w:tabs>
          <w:tab w:val="num" w:pos="2760"/>
        </w:tabs>
        <w:ind w:left="2544" w:hanging="504"/>
      </w:pPr>
      <w:rPr>
        <w:rFonts w:hint="default"/>
      </w:rPr>
    </w:lvl>
    <w:lvl w:ilvl="3">
      <w:start w:val="1"/>
      <w:numFmt w:val="decimal"/>
      <w:lvlText w:val="%1.%2.%3.%4."/>
      <w:lvlJc w:val="left"/>
      <w:pPr>
        <w:tabs>
          <w:tab w:val="num" w:pos="3120"/>
        </w:tabs>
        <w:ind w:left="3048" w:hanging="648"/>
      </w:pPr>
      <w:rPr>
        <w:rFonts w:hint="default"/>
      </w:rPr>
    </w:lvl>
    <w:lvl w:ilvl="4">
      <w:start w:val="1"/>
      <w:numFmt w:val="decimal"/>
      <w:lvlText w:val="%1.%2.%3.%4.%5."/>
      <w:lvlJc w:val="left"/>
      <w:pPr>
        <w:tabs>
          <w:tab w:val="num" w:pos="3840"/>
        </w:tabs>
        <w:ind w:left="3552" w:hanging="792"/>
      </w:pPr>
      <w:rPr>
        <w:rFonts w:hint="default"/>
      </w:rPr>
    </w:lvl>
    <w:lvl w:ilvl="5">
      <w:start w:val="1"/>
      <w:numFmt w:val="decimal"/>
      <w:lvlText w:val="%1.%2.%3.%4.%5.%6."/>
      <w:lvlJc w:val="left"/>
      <w:pPr>
        <w:tabs>
          <w:tab w:val="num" w:pos="4200"/>
        </w:tabs>
        <w:ind w:left="4056" w:hanging="936"/>
      </w:pPr>
      <w:rPr>
        <w:rFonts w:hint="default"/>
      </w:rPr>
    </w:lvl>
    <w:lvl w:ilvl="6">
      <w:start w:val="1"/>
      <w:numFmt w:val="decimal"/>
      <w:lvlText w:val="%1.%2.%3.%4.%5.%6.%7."/>
      <w:lvlJc w:val="left"/>
      <w:pPr>
        <w:tabs>
          <w:tab w:val="num" w:pos="4920"/>
        </w:tabs>
        <w:ind w:left="4560" w:hanging="1080"/>
      </w:pPr>
      <w:rPr>
        <w:rFonts w:hint="default"/>
      </w:rPr>
    </w:lvl>
    <w:lvl w:ilvl="7">
      <w:start w:val="1"/>
      <w:numFmt w:val="decimal"/>
      <w:lvlText w:val="%1.%2.%3.%4.%5.%6.%7.%8."/>
      <w:lvlJc w:val="left"/>
      <w:pPr>
        <w:tabs>
          <w:tab w:val="num" w:pos="5280"/>
        </w:tabs>
        <w:ind w:left="5064" w:hanging="1224"/>
      </w:pPr>
      <w:rPr>
        <w:rFonts w:hint="default"/>
      </w:rPr>
    </w:lvl>
    <w:lvl w:ilvl="8">
      <w:start w:val="1"/>
      <w:numFmt w:val="decimal"/>
      <w:lvlText w:val="%1.%2.%3.%4.%5.%6.%7.%8.%9."/>
      <w:lvlJc w:val="left"/>
      <w:pPr>
        <w:tabs>
          <w:tab w:val="num" w:pos="6000"/>
        </w:tabs>
        <w:ind w:left="5640" w:hanging="1440"/>
      </w:pPr>
      <w:rPr>
        <w:rFonts w:hint="default"/>
      </w:rPr>
    </w:lvl>
  </w:abstractNum>
  <w:abstractNum w:abstractNumId="9" w15:restartNumberingAfterBreak="0">
    <w:nsid w:val="3E2E33B6"/>
    <w:multiLevelType w:val="hybridMultilevel"/>
    <w:tmpl w:val="67BE4C1C"/>
    <w:lvl w:ilvl="0" w:tplc="0409000B">
      <w:start w:val="1"/>
      <w:numFmt w:val="bullet"/>
      <w:lvlText w:val=""/>
      <w:lvlJc w:val="left"/>
      <w:pPr>
        <w:ind w:left="720" w:hanging="360"/>
      </w:pPr>
      <w:rPr>
        <w:rFonts w:ascii="Wingdings" w:hAnsi="Wingdings" w:hint="default"/>
      </w:rPr>
    </w:lvl>
    <w:lvl w:ilvl="1" w:tplc="4AA4DA9C">
      <w:numFmt w:val="bullet"/>
      <w:pStyle w:val="ListParagraph"/>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65CC5"/>
    <w:multiLevelType w:val="hybridMultilevel"/>
    <w:tmpl w:val="99EA2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B407F"/>
    <w:multiLevelType w:val="hybridMultilevel"/>
    <w:tmpl w:val="180C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67A2"/>
    <w:multiLevelType w:val="hybridMultilevel"/>
    <w:tmpl w:val="91EC6E1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A14E7"/>
    <w:multiLevelType w:val="hybridMultilevel"/>
    <w:tmpl w:val="34D8A62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B2A79"/>
    <w:multiLevelType w:val="hybridMultilevel"/>
    <w:tmpl w:val="8F704B12"/>
    <w:lvl w:ilvl="0" w:tplc="3D50B084">
      <w:start w:val="1"/>
      <w:numFmt w:val="decimal"/>
      <w:pStyle w:val="Ttulo11"/>
      <w:lvlText w:val="CAPITULO %1."/>
      <w:lvlJc w:val="left"/>
      <w:pPr>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50F32F4C"/>
    <w:multiLevelType w:val="hybridMultilevel"/>
    <w:tmpl w:val="656A265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07CF1"/>
    <w:multiLevelType w:val="multilevel"/>
    <w:tmpl w:val="387EAD00"/>
    <w:lvl w:ilvl="0">
      <w:start w:val="1"/>
      <w:numFmt w:val="decimal"/>
      <w:pStyle w:val="Heading1"/>
      <w:lvlText w:val="%1 ."/>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DD75C61"/>
    <w:multiLevelType w:val="multilevel"/>
    <w:tmpl w:val="C21416C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660"/>
        </w:tabs>
        <w:ind w:left="660" w:hanging="570"/>
      </w:pPr>
      <w:rPr>
        <w:rFonts w:hint="default"/>
      </w:rPr>
    </w:lvl>
    <w:lvl w:ilvl="2">
      <w:start w:val="1"/>
      <w:numFmt w:val="decimal"/>
      <w:pStyle w:val="Ttulo31"/>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B375A0E"/>
    <w:multiLevelType w:val="hybridMultilevel"/>
    <w:tmpl w:val="2592C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A07C5C"/>
    <w:multiLevelType w:val="hybridMultilevel"/>
    <w:tmpl w:val="E41CC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614956"/>
    <w:multiLevelType w:val="hybridMultilevel"/>
    <w:tmpl w:val="5ACEEB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7"/>
  </w:num>
  <w:num w:numId="4">
    <w:abstractNumId w:val="16"/>
  </w:num>
  <w:num w:numId="5">
    <w:abstractNumId w:val="16"/>
    <w:lvlOverride w:ilvl="0">
      <w:lvl w:ilvl="0">
        <w:start w:val="1"/>
        <w:numFmt w:val="decimal"/>
        <w:pStyle w:val="Heading1"/>
        <w:lvlText w:val="CAPITULO %1 ."/>
        <w:lvlJc w:val="right"/>
        <w:pPr>
          <w:ind w:left="360" w:hanging="36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4"/>
  </w:num>
  <w:num w:numId="7">
    <w:abstractNumId w:val="12"/>
  </w:num>
  <w:num w:numId="8">
    <w:abstractNumId w:val="9"/>
  </w:num>
  <w:num w:numId="9">
    <w:abstractNumId w:val="2"/>
  </w:num>
  <w:num w:numId="10">
    <w:abstractNumId w:val="1"/>
  </w:num>
  <w:num w:numId="11">
    <w:abstractNumId w:val="20"/>
  </w:num>
  <w:num w:numId="12">
    <w:abstractNumId w:val="15"/>
  </w:num>
  <w:num w:numId="13">
    <w:abstractNumId w:val="5"/>
  </w:num>
  <w:num w:numId="14">
    <w:abstractNumId w:val="13"/>
  </w:num>
  <w:num w:numId="15">
    <w:abstractNumId w:val="10"/>
  </w:num>
  <w:num w:numId="16">
    <w:abstractNumId w:val="11"/>
  </w:num>
  <w:num w:numId="17">
    <w:abstractNumId w:val="0"/>
  </w:num>
  <w:num w:numId="18">
    <w:abstractNumId w:val="3"/>
  </w:num>
  <w:num w:numId="19">
    <w:abstractNumId w:val="6"/>
  </w:num>
  <w:num w:numId="20">
    <w:abstractNumId w:val="18"/>
  </w:num>
  <w:num w:numId="21">
    <w:abstractNumId w:val="19"/>
  </w:num>
  <w:num w:numId="22">
    <w:abstractNumId w:val="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BD2"/>
    <w:rsid w:val="00003EA1"/>
    <w:rsid w:val="00005160"/>
    <w:rsid w:val="0000761C"/>
    <w:rsid w:val="00011ECC"/>
    <w:rsid w:val="0001422F"/>
    <w:rsid w:val="000171F0"/>
    <w:rsid w:val="000318F5"/>
    <w:rsid w:val="000355DF"/>
    <w:rsid w:val="00046653"/>
    <w:rsid w:val="000526A4"/>
    <w:rsid w:val="00054158"/>
    <w:rsid w:val="000561D7"/>
    <w:rsid w:val="000606E8"/>
    <w:rsid w:val="000755BC"/>
    <w:rsid w:val="0008348A"/>
    <w:rsid w:val="00084D01"/>
    <w:rsid w:val="00087781"/>
    <w:rsid w:val="00087DE0"/>
    <w:rsid w:val="00095E14"/>
    <w:rsid w:val="0009605E"/>
    <w:rsid w:val="000A4754"/>
    <w:rsid w:val="000A4EB6"/>
    <w:rsid w:val="000A52B8"/>
    <w:rsid w:val="000B00B3"/>
    <w:rsid w:val="000B2D1C"/>
    <w:rsid w:val="000C2AB2"/>
    <w:rsid w:val="000D4E17"/>
    <w:rsid w:val="000E0FA8"/>
    <w:rsid w:val="000F1CA3"/>
    <w:rsid w:val="000F38FF"/>
    <w:rsid w:val="00123BB8"/>
    <w:rsid w:val="00125DCD"/>
    <w:rsid w:val="001459B6"/>
    <w:rsid w:val="00145C73"/>
    <w:rsid w:val="00147559"/>
    <w:rsid w:val="00153994"/>
    <w:rsid w:val="00155E29"/>
    <w:rsid w:val="0016571D"/>
    <w:rsid w:val="00172C23"/>
    <w:rsid w:val="001772AF"/>
    <w:rsid w:val="001812A4"/>
    <w:rsid w:val="0018230A"/>
    <w:rsid w:val="00184669"/>
    <w:rsid w:val="001867DB"/>
    <w:rsid w:val="00197B2A"/>
    <w:rsid w:val="001A73DF"/>
    <w:rsid w:val="001B1ABA"/>
    <w:rsid w:val="001B6E14"/>
    <w:rsid w:val="001C0285"/>
    <w:rsid w:val="001C104F"/>
    <w:rsid w:val="001D331F"/>
    <w:rsid w:val="001D41B4"/>
    <w:rsid w:val="001D6293"/>
    <w:rsid w:val="001D7513"/>
    <w:rsid w:val="001E12C4"/>
    <w:rsid w:val="001E5603"/>
    <w:rsid w:val="001E5C15"/>
    <w:rsid w:val="001E7844"/>
    <w:rsid w:val="001F0255"/>
    <w:rsid w:val="001F466A"/>
    <w:rsid w:val="001F4D16"/>
    <w:rsid w:val="0020448F"/>
    <w:rsid w:val="00206339"/>
    <w:rsid w:val="00210A33"/>
    <w:rsid w:val="00210FFA"/>
    <w:rsid w:val="00212B23"/>
    <w:rsid w:val="00215026"/>
    <w:rsid w:val="0021678F"/>
    <w:rsid w:val="0021793C"/>
    <w:rsid w:val="002264DD"/>
    <w:rsid w:val="00230E1E"/>
    <w:rsid w:val="00240F94"/>
    <w:rsid w:val="002425A3"/>
    <w:rsid w:val="0025281A"/>
    <w:rsid w:val="00264520"/>
    <w:rsid w:val="00264BF5"/>
    <w:rsid w:val="00264F66"/>
    <w:rsid w:val="002677C5"/>
    <w:rsid w:val="00267E78"/>
    <w:rsid w:val="002714B6"/>
    <w:rsid w:val="00283165"/>
    <w:rsid w:val="0028457C"/>
    <w:rsid w:val="00291950"/>
    <w:rsid w:val="0029519E"/>
    <w:rsid w:val="002A1E81"/>
    <w:rsid w:val="002A215C"/>
    <w:rsid w:val="002A6E9E"/>
    <w:rsid w:val="002B5DB5"/>
    <w:rsid w:val="002D2EC0"/>
    <w:rsid w:val="002D50B9"/>
    <w:rsid w:val="002D5A67"/>
    <w:rsid w:val="002D6690"/>
    <w:rsid w:val="002E6B4F"/>
    <w:rsid w:val="002F72BB"/>
    <w:rsid w:val="00301313"/>
    <w:rsid w:val="003035C0"/>
    <w:rsid w:val="003068FC"/>
    <w:rsid w:val="00310131"/>
    <w:rsid w:val="00313441"/>
    <w:rsid w:val="00313492"/>
    <w:rsid w:val="00320764"/>
    <w:rsid w:val="00333855"/>
    <w:rsid w:val="0033789B"/>
    <w:rsid w:val="00337B51"/>
    <w:rsid w:val="00342445"/>
    <w:rsid w:val="00350018"/>
    <w:rsid w:val="003522C6"/>
    <w:rsid w:val="0035442A"/>
    <w:rsid w:val="003568E0"/>
    <w:rsid w:val="00362630"/>
    <w:rsid w:val="00365E68"/>
    <w:rsid w:val="00385AAD"/>
    <w:rsid w:val="0038610D"/>
    <w:rsid w:val="00393757"/>
    <w:rsid w:val="003942A8"/>
    <w:rsid w:val="003A05F5"/>
    <w:rsid w:val="003A6C39"/>
    <w:rsid w:val="003B4EE2"/>
    <w:rsid w:val="003C0FE7"/>
    <w:rsid w:val="003D05C3"/>
    <w:rsid w:val="003D06BD"/>
    <w:rsid w:val="003D6B58"/>
    <w:rsid w:val="003E0DA2"/>
    <w:rsid w:val="003E113E"/>
    <w:rsid w:val="003E59DA"/>
    <w:rsid w:val="003E76F1"/>
    <w:rsid w:val="003E7C53"/>
    <w:rsid w:val="003F12FE"/>
    <w:rsid w:val="003F15B3"/>
    <w:rsid w:val="003F269A"/>
    <w:rsid w:val="003F6EFC"/>
    <w:rsid w:val="00407304"/>
    <w:rsid w:val="0040766A"/>
    <w:rsid w:val="00412559"/>
    <w:rsid w:val="004130FD"/>
    <w:rsid w:val="0041378E"/>
    <w:rsid w:val="00416593"/>
    <w:rsid w:val="004170B3"/>
    <w:rsid w:val="00425D60"/>
    <w:rsid w:val="0042672A"/>
    <w:rsid w:val="0043228D"/>
    <w:rsid w:val="0043340F"/>
    <w:rsid w:val="00445F0D"/>
    <w:rsid w:val="00453AAC"/>
    <w:rsid w:val="0046733E"/>
    <w:rsid w:val="004752C6"/>
    <w:rsid w:val="0048123C"/>
    <w:rsid w:val="0048474B"/>
    <w:rsid w:val="00486203"/>
    <w:rsid w:val="00495013"/>
    <w:rsid w:val="004963FB"/>
    <w:rsid w:val="004B2B93"/>
    <w:rsid w:val="004B3155"/>
    <w:rsid w:val="004D47DB"/>
    <w:rsid w:val="004D51B4"/>
    <w:rsid w:val="004E5EE6"/>
    <w:rsid w:val="004F1F3A"/>
    <w:rsid w:val="004F4B30"/>
    <w:rsid w:val="004F62F2"/>
    <w:rsid w:val="005024B8"/>
    <w:rsid w:val="0050373E"/>
    <w:rsid w:val="00503C28"/>
    <w:rsid w:val="005079E1"/>
    <w:rsid w:val="0051204B"/>
    <w:rsid w:val="00535750"/>
    <w:rsid w:val="005361EB"/>
    <w:rsid w:val="00543D92"/>
    <w:rsid w:val="00550960"/>
    <w:rsid w:val="00554F2B"/>
    <w:rsid w:val="005550B5"/>
    <w:rsid w:val="00557FBD"/>
    <w:rsid w:val="005670BD"/>
    <w:rsid w:val="00580630"/>
    <w:rsid w:val="00585AD9"/>
    <w:rsid w:val="00586609"/>
    <w:rsid w:val="0058792E"/>
    <w:rsid w:val="00594D61"/>
    <w:rsid w:val="005A0F8E"/>
    <w:rsid w:val="005A1014"/>
    <w:rsid w:val="005A5546"/>
    <w:rsid w:val="005B46E4"/>
    <w:rsid w:val="005C075C"/>
    <w:rsid w:val="005C1C1F"/>
    <w:rsid w:val="005D4CA8"/>
    <w:rsid w:val="005D58B2"/>
    <w:rsid w:val="005E1A4E"/>
    <w:rsid w:val="005E46F2"/>
    <w:rsid w:val="005E4ECC"/>
    <w:rsid w:val="005F1AAB"/>
    <w:rsid w:val="00601DB4"/>
    <w:rsid w:val="006024F0"/>
    <w:rsid w:val="006046D3"/>
    <w:rsid w:val="0061278B"/>
    <w:rsid w:val="00613471"/>
    <w:rsid w:val="006255C1"/>
    <w:rsid w:val="00626697"/>
    <w:rsid w:val="00632D05"/>
    <w:rsid w:val="00633AF7"/>
    <w:rsid w:val="006367AB"/>
    <w:rsid w:val="00636958"/>
    <w:rsid w:val="006440C2"/>
    <w:rsid w:val="006516DE"/>
    <w:rsid w:val="006623AF"/>
    <w:rsid w:val="00671147"/>
    <w:rsid w:val="00674173"/>
    <w:rsid w:val="00680EAF"/>
    <w:rsid w:val="00680F05"/>
    <w:rsid w:val="00682DEF"/>
    <w:rsid w:val="006830C1"/>
    <w:rsid w:val="006831BB"/>
    <w:rsid w:val="0069109D"/>
    <w:rsid w:val="006917F5"/>
    <w:rsid w:val="006A1639"/>
    <w:rsid w:val="006A3E5A"/>
    <w:rsid w:val="006A5F7A"/>
    <w:rsid w:val="006A604F"/>
    <w:rsid w:val="006A6BB2"/>
    <w:rsid w:val="006B4B88"/>
    <w:rsid w:val="006B654F"/>
    <w:rsid w:val="006B7828"/>
    <w:rsid w:val="006D2214"/>
    <w:rsid w:val="006D2C3B"/>
    <w:rsid w:val="006D77AF"/>
    <w:rsid w:val="006E1DCF"/>
    <w:rsid w:val="006E21AC"/>
    <w:rsid w:val="006E3575"/>
    <w:rsid w:val="007036B4"/>
    <w:rsid w:val="0070443C"/>
    <w:rsid w:val="0070634A"/>
    <w:rsid w:val="007118BB"/>
    <w:rsid w:val="00723D1E"/>
    <w:rsid w:val="0072587C"/>
    <w:rsid w:val="007447D4"/>
    <w:rsid w:val="00746F4E"/>
    <w:rsid w:val="00750875"/>
    <w:rsid w:val="00751643"/>
    <w:rsid w:val="00753EA3"/>
    <w:rsid w:val="0075683E"/>
    <w:rsid w:val="00761062"/>
    <w:rsid w:val="00761601"/>
    <w:rsid w:val="007632AB"/>
    <w:rsid w:val="007723DB"/>
    <w:rsid w:val="00782D3A"/>
    <w:rsid w:val="00786E33"/>
    <w:rsid w:val="00790717"/>
    <w:rsid w:val="0079555D"/>
    <w:rsid w:val="00795D85"/>
    <w:rsid w:val="00795D91"/>
    <w:rsid w:val="007A0575"/>
    <w:rsid w:val="007A1276"/>
    <w:rsid w:val="007A1F63"/>
    <w:rsid w:val="007A3F42"/>
    <w:rsid w:val="007A669F"/>
    <w:rsid w:val="007B388A"/>
    <w:rsid w:val="007B548B"/>
    <w:rsid w:val="007B5707"/>
    <w:rsid w:val="007C28A5"/>
    <w:rsid w:val="007C4419"/>
    <w:rsid w:val="007C6225"/>
    <w:rsid w:val="007D1684"/>
    <w:rsid w:val="007D54B0"/>
    <w:rsid w:val="007D56CD"/>
    <w:rsid w:val="007E1FD1"/>
    <w:rsid w:val="007E7123"/>
    <w:rsid w:val="007F4006"/>
    <w:rsid w:val="00817103"/>
    <w:rsid w:val="00817A20"/>
    <w:rsid w:val="00824AE7"/>
    <w:rsid w:val="008250DC"/>
    <w:rsid w:val="008362E5"/>
    <w:rsid w:val="0084235D"/>
    <w:rsid w:val="00855B2E"/>
    <w:rsid w:val="00856AFE"/>
    <w:rsid w:val="008630E8"/>
    <w:rsid w:val="00863CB3"/>
    <w:rsid w:val="008660A4"/>
    <w:rsid w:val="008701C5"/>
    <w:rsid w:val="008731CB"/>
    <w:rsid w:val="008776EB"/>
    <w:rsid w:val="0089322F"/>
    <w:rsid w:val="008936BD"/>
    <w:rsid w:val="008A258A"/>
    <w:rsid w:val="008A2C42"/>
    <w:rsid w:val="008B78E2"/>
    <w:rsid w:val="008D3380"/>
    <w:rsid w:val="008D6C28"/>
    <w:rsid w:val="008D7D33"/>
    <w:rsid w:val="008E1E55"/>
    <w:rsid w:val="008E5141"/>
    <w:rsid w:val="008F2DE7"/>
    <w:rsid w:val="008F4439"/>
    <w:rsid w:val="00902C7A"/>
    <w:rsid w:val="0091413C"/>
    <w:rsid w:val="0091512C"/>
    <w:rsid w:val="00923651"/>
    <w:rsid w:val="0093051F"/>
    <w:rsid w:val="00931E06"/>
    <w:rsid w:val="00932364"/>
    <w:rsid w:val="0093488E"/>
    <w:rsid w:val="009434E5"/>
    <w:rsid w:val="00950506"/>
    <w:rsid w:val="00960F60"/>
    <w:rsid w:val="009640BB"/>
    <w:rsid w:val="0096696E"/>
    <w:rsid w:val="00967313"/>
    <w:rsid w:val="00972399"/>
    <w:rsid w:val="009731AA"/>
    <w:rsid w:val="0097479B"/>
    <w:rsid w:val="00977484"/>
    <w:rsid w:val="00985656"/>
    <w:rsid w:val="00986AB8"/>
    <w:rsid w:val="0099111B"/>
    <w:rsid w:val="00996D57"/>
    <w:rsid w:val="009A6B3C"/>
    <w:rsid w:val="009B1903"/>
    <w:rsid w:val="009B5873"/>
    <w:rsid w:val="009C09B0"/>
    <w:rsid w:val="009C0F8C"/>
    <w:rsid w:val="009C5346"/>
    <w:rsid w:val="009D1C8E"/>
    <w:rsid w:val="009D4DA8"/>
    <w:rsid w:val="009D6284"/>
    <w:rsid w:val="009E33CE"/>
    <w:rsid w:val="009E65D9"/>
    <w:rsid w:val="009F3B5C"/>
    <w:rsid w:val="00A10C52"/>
    <w:rsid w:val="00A12801"/>
    <w:rsid w:val="00A17213"/>
    <w:rsid w:val="00A17BD2"/>
    <w:rsid w:val="00A33EEA"/>
    <w:rsid w:val="00A347F1"/>
    <w:rsid w:val="00A413A8"/>
    <w:rsid w:val="00A563E3"/>
    <w:rsid w:val="00A56FA5"/>
    <w:rsid w:val="00A60232"/>
    <w:rsid w:val="00A613F6"/>
    <w:rsid w:val="00A66B37"/>
    <w:rsid w:val="00A6700C"/>
    <w:rsid w:val="00A67254"/>
    <w:rsid w:val="00A70BEA"/>
    <w:rsid w:val="00A74A64"/>
    <w:rsid w:val="00A853FA"/>
    <w:rsid w:val="00A879E7"/>
    <w:rsid w:val="00A923BC"/>
    <w:rsid w:val="00A9517D"/>
    <w:rsid w:val="00A97DD9"/>
    <w:rsid w:val="00AA2FB2"/>
    <w:rsid w:val="00AA7E69"/>
    <w:rsid w:val="00AB22FC"/>
    <w:rsid w:val="00AB348C"/>
    <w:rsid w:val="00AB6954"/>
    <w:rsid w:val="00AC5FB1"/>
    <w:rsid w:val="00AD16DC"/>
    <w:rsid w:val="00AE396E"/>
    <w:rsid w:val="00AF457C"/>
    <w:rsid w:val="00AF6086"/>
    <w:rsid w:val="00AF6440"/>
    <w:rsid w:val="00B00A20"/>
    <w:rsid w:val="00B06B63"/>
    <w:rsid w:val="00B11AF3"/>
    <w:rsid w:val="00B15045"/>
    <w:rsid w:val="00B16119"/>
    <w:rsid w:val="00B16A83"/>
    <w:rsid w:val="00B234CD"/>
    <w:rsid w:val="00B26339"/>
    <w:rsid w:val="00B26CB8"/>
    <w:rsid w:val="00B312D6"/>
    <w:rsid w:val="00B314FC"/>
    <w:rsid w:val="00B3582E"/>
    <w:rsid w:val="00B36C94"/>
    <w:rsid w:val="00B42AC2"/>
    <w:rsid w:val="00B509EB"/>
    <w:rsid w:val="00B650ED"/>
    <w:rsid w:val="00B66A2A"/>
    <w:rsid w:val="00B764E8"/>
    <w:rsid w:val="00B836FD"/>
    <w:rsid w:val="00B93208"/>
    <w:rsid w:val="00B9646E"/>
    <w:rsid w:val="00BA45A2"/>
    <w:rsid w:val="00BA72A7"/>
    <w:rsid w:val="00BB4A76"/>
    <w:rsid w:val="00BB61D0"/>
    <w:rsid w:val="00BC3E28"/>
    <w:rsid w:val="00BC4FEC"/>
    <w:rsid w:val="00BD1D11"/>
    <w:rsid w:val="00BD2204"/>
    <w:rsid w:val="00BD55AB"/>
    <w:rsid w:val="00BD5A01"/>
    <w:rsid w:val="00BE1C48"/>
    <w:rsid w:val="00BE2E72"/>
    <w:rsid w:val="00BF417B"/>
    <w:rsid w:val="00BF54BC"/>
    <w:rsid w:val="00C0257A"/>
    <w:rsid w:val="00C03ED2"/>
    <w:rsid w:val="00C12153"/>
    <w:rsid w:val="00C162CD"/>
    <w:rsid w:val="00C2256E"/>
    <w:rsid w:val="00C266F9"/>
    <w:rsid w:val="00C3112A"/>
    <w:rsid w:val="00C329D4"/>
    <w:rsid w:val="00C34542"/>
    <w:rsid w:val="00C422A9"/>
    <w:rsid w:val="00C4663A"/>
    <w:rsid w:val="00C56286"/>
    <w:rsid w:val="00C6593A"/>
    <w:rsid w:val="00C70C3D"/>
    <w:rsid w:val="00C73B31"/>
    <w:rsid w:val="00C75883"/>
    <w:rsid w:val="00C81490"/>
    <w:rsid w:val="00C821A5"/>
    <w:rsid w:val="00C85403"/>
    <w:rsid w:val="00C86877"/>
    <w:rsid w:val="00C93218"/>
    <w:rsid w:val="00C958DF"/>
    <w:rsid w:val="00C95DE5"/>
    <w:rsid w:val="00C9616A"/>
    <w:rsid w:val="00CA4739"/>
    <w:rsid w:val="00CB6995"/>
    <w:rsid w:val="00CC2367"/>
    <w:rsid w:val="00CD1016"/>
    <w:rsid w:val="00CF1A2E"/>
    <w:rsid w:val="00CF5D46"/>
    <w:rsid w:val="00CF62EE"/>
    <w:rsid w:val="00D01A4F"/>
    <w:rsid w:val="00D029B9"/>
    <w:rsid w:val="00D03652"/>
    <w:rsid w:val="00D04E2E"/>
    <w:rsid w:val="00D11537"/>
    <w:rsid w:val="00D11CB7"/>
    <w:rsid w:val="00D12A91"/>
    <w:rsid w:val="00D15897"/>
    <w:rsid w:val="00D17354"/>
    <w:rsid w:val="00D21DD1"/>
    <w:rsid w:val="00D22763"/>
    <w:rsid w:val="00D34F30"/>
    <w:rsid w:val="00D35812"/>
    <w:rsid w:val="00D36AEF"/>
    <w:rsid w:val="00D6694F"/>
    <w:rsid w:val="00D73C0F"/>
    <w:rsid w:val="00D745CA"/>
    <w:rsid w:val="00D74AD3"/>
    <w:rsid w:val="00D75F2D"/>
    <w:rsid w:val="00D766E8"/>
    <w:rsid w:val="00D7762E"/>
    <w:rsid w:val="00D81246"/>
    <w:rsid w:val="00D8265D"/>
    <w:rsid w:val="00D835FB"/>
    <w:rsid w:val="00DA14DD"/>
    <w:rsid w:val="00DA3ACD"/>
    <w:rsid w:val="00DB31D2"/>
    <w:rsid w:val="00DB7B3F"/>
    <w:rsid w:val="00DC674B"/>
    <w:rsid w:val="00DD28E4"/>
    <w:rsid w:val="00DD2E24"/>
    <w:rsid w:val="00DD4EEE"/>
    <w:rsid w:val="00DE4908"/>
    <w:rsid w:val="00DE5727"/>
    <w:rsid w:val="00DE63CD"/>
    <w:rsid w:val="00DF0F02"/>
    <w:rsid w:val="00DF2267"/>
    <w:rsid w:val="00DF660E"/>
    <w:rsid w:val="00E053A2"/>
    <w:rsid w:val="00E06769"/>
    <w:rsid w:val="00E1288A"/>
    <w:rsid w:val="00E1312E"/>
    <w:rsid w:val="00E1376F"/>
    <w:rsid w:val="00E17E3A"/>
    <w:rsid w:val="00E231B8"/>
    <w:rsid w:val="00E26181"/>
    <w:rsid w:val="00E26AC3"/>
    <w:rsid w:val="00E273DC"/>
    <w:rsid w:val="00E301E5"/>
    <w:rsid w:val="00E356AC"/>
    <w:rsid w:val="00E40666"/>
    <w:rsid w:val="00E42D0F"/>
    <w:rsid w:val="00E43812"/>
    <w:rsid w:val="00E45B41"/>
    <w:rsid w:val="00E46908"/>
    <w:rsid w:val="00E475B8"/>
    <w:rsid w:val="00E47A42"/>
    <w:rsid w:val="00E53FA7"/>
    <w:rsid w:val="00E60AED"/>
    <w:rsid w:val="00E735C4"/>
    <w:rsid w:val="00E73654"/>
    <w:rsid w:val="00E83A16"/>
    <w:rsid w:val="00E92364"/>
    <w:rsid w:val="00E92BDD"/>
    <w:rsid w:val="00E96E08"/>
    <w:rsid w:val="00E973F5"/>
    <w:rsid w:val="00E97A36"/>
    <w:rsid w:val="00EA343F"/>
    <w:rsid w:val="00EA35C3"/>
    <w:rsid w:val="00EA4015"/>
    <w:rsid w:val="00EC1CAE"/>
    <w:rsid w:val="00EC5AC9"/>
    <w:rsid w:val="00EC6529"/>
    <w:rsid w:val="00EC7726"/>
    <w:rsid w:val="00EC7A62"/>
    <w:rsid w:val="00ED2007"/>
    <w:rsid w:val="00EE77BC"/>
    <w:rsid w:val="00EF2660"/>
    <w:rsid w:val="00EF4A97"/>
    <w:rsid w:val="00EF57F7"/>
    <w:rsid w:val="00EF7054"/>
    <w:rsid w:val="00EF7B15"/>
    <w:rsid w:val="00F16AE6"/>
    <w:rsid w:val="00F31215"/>
    <w:rsid w:val="00F407F3"/>
    <w:rsid w:val="00F421D4"/>
    <w:rsid w:val="00F47A3E"/>
    <w:rsid w:val="00F56BE8"/>
    <w:rsid w:val="00F63A92"/>
    <w:rsid w:val="00F77E0E"/>
    <w:rsid w:val="00FA51CD"/>
    <w:rsid w:val="00FD09FA"/>
    <w:rsid w:val="00FD36FF"/>
    <w:rsid w:val="00FE04AB"/>
    <w:rsid w:val="00FE111B"/>
    <w:rsid w:val="00FE4DAD"/>
    <w:rsid w:val="00FE58A0"/>
    <w:rsid w:val="00FF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E20B94"/>
  <w15:docId w15:val="{FC7DEED0-4F25-41A6-9881-90C2755C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171F0"/>
    <w:pPr>
      <w:jc w:val="both"/>
    </w:pPr>
    <w:rPr>
      <w:sz w:val="24"/>
      <w:szCs w:val="24"/>
      <w:lang w:val="es-ES" w:eastAsia="es-ES"/>
    </w:rPr>
  </w:style>
  <w:style w:type="paragraph" w:styleId="Heading1">
    <w:name w:val="heading 1"/>
    <w:basedOn w:val="Normal"/>
    <w:next w:val="Textoindependiente1"/>
    <w:link w:val="Heading1Char"/>
    <w:uiPriority w:val="9"/>
    <w:qFormat/>
    <w:rsid w:val="00557FBD"/>
    <w:pPr>
      <w:keepNext/>
      <w:numPr>
        <w:numId w:val="5"/>
      </w:numPr>
      <w:spacing w:before="100" w:beforeAutospacing="1" w:after="240"/>
      <w:ind w:left="2410" w:hanging="357"/>
      <w:contextualSpacing/>
      <w:outlineLvl w:val="0"/>
    </w:pPr>
    <w:rPr>
      <w:rFonts w:ascii="Arial" w:hAnsi="Arial"/>
      <w:b/>
      <w:sz w:val="32"/>
      <w:szCs w:val="20"/>
      <w:lang w:val="es-ES_tradnl"/>
    </w:rPr>
  </w:style>
  <w:style w:type="paragraph" w:styleId="Heading2">
    <w:name w:val="heading 2"/>
    <w:basedOn w:val="Normal"/>
    <w:next w:val="Normal"/>
    <w:link w:val="Heading2Char"/>
    <w:qFormat/>
    <w:rsid w:val="009731AA"/>
    <w:pPr>
      <w:keepNext/>
      <w:numPr>
        <w:ilvl w:val="1"/>
        <w:numId w:val="4"/>
      </w:numPr>
      <w:spacing w:before="360"/>
      <w:outlineLvl w:val="1"/>
    </w:pPr>
    <w:rPr>
      <w:rFonts w:ascii="Arial" w:hAnsi="Arial"/>
      <w:b/>
      <w:szCs w:val="20"/>
      <w:lang w:val="es-ES_tradnl"/>
    </w:rPr>
  </w:style>
  <w:style w:type="paragraph" w:styleId="Heading3">
    <w:name w:val="heading 3"/>
    <w:basedOn w:val="Normal"/>
    <w:next w:val="Normal"/>
    <w:qFormat/>
    <w:rsid w:val="00B26339"/>
    <w:pPr>
      <w:keepNext/>
      <w:numPr>
        <w:ilvl w:val="2"/>
        <w:numId w:val="4"/>
      </w:numPr>
      <w:spacing w:after="60"/>
      <w:contextualSpacing/>
      <w:jc w:val="left"/>
      <w:outlineLvl w:val="2"/>
    </w:pPr>
    <w:rPr>
      <w:rFonts w:ascii="Arial" w:hAnsi="Arial"/>
      <w:b/>
      <w:noProof/>
      <w:szCs w:val="20"/>
    </w:rPr>
  </w:style>
  <w:style w:type="paragraph" w:styleId="Heading4">
    <w:name w:val="heading 4"/>
    <w:basedOn w:val="Normal"/>
    <w:next w:val="Normal"/>
    <w:link w:val="Heading4Char"/>
    <w:semiHidden/>
    <w:unhideWhenUsed/>
    <w:qFormat/>
    <w:rsid w:val="00BC4FE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C4FE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C4FE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C4FE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C4FE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C4FE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ia">
    <w:name w:val="Bibliografia"/>
    <w:basedOn w:val="Normal"/>
    <w:rsid w:val="00B42AC2"/>
    <w:pPr>
      <w:ind w:left="454" w:hanging="454"/>
    </w:pPr>
    <w:rPr>
      <w:rFonts w:ascii="Arial" w:hAnsi="Arial"/>
      <w:sz w:val="20"/>
      <w:szCs w:val="20"/>
      <w:lang w:val="es-ES_tradnl"/>
    </w:rPr>
  </w:style>
  <w:style w:type="paragraph" w:styleId="TableofFigures">
    <w:name w:val="table of figures"/>
    <w:basedOn w:val="Normal"/>
    <w:next w:val="Normal"/>
    <w:uiPriority w:val="99"/>
    <w:rsid w:val="00B42AC2"/>
    <w:pPr>
      <w:spacing w:after="0"/>
      <w:ind w:left="480" w:hanging="480"/>
      <w:jc w:val="left"/>
    </w:pPr>
    <w:rPr>
      <w:rFonts w:asciiTheme="minorHAnsi" w:hAnsiTheme="minorHAnsi" w:cstheme="minorHAnsi"/>
      <w:smallCaps/>
      <w:sz w:val="20"/>
      <w:szCs w:val="20"/>
    </w:rPr>
  </w:style>
  <w:style w:type="paragraph" w:customStyle="1" w:styleId="Encabezamiento">
    <w:name w:val="Encabezamiento"/>
    <w:basedOn w:val="Normal"/>
    <w:rsid w:val="00B42AC2"/>
    <w:pPr>
      <w:spacing w:line="240" w:lineRule="auto"/>
      <w:jc w:val="right"/>
    </w:pPr>
    <w:rPr>
      <w:b/>
      <w:sz w:val="36"/>
    </w:rPr>
  </w:style>
  <w:style w:type="paragraph" w:customStyle="1" w:styleId="Obrayautor">
    <w:name w:val="Obra y autor"/>
    <w:basedOn w:val="Normal"/>
    <w:rsid w:val="00B42AC2"/>
    <w:rPr>
      <w:i/>
    </w:rPr>
  </w:style>
  <w:style w:type="paragraph" w:customStyle="1" w:styleId="PiedeFirma">
    <w:name w:val="Pie de Firma"/>
    <w:basedOn w:val="Normal"/>
    <w:rsid w:val="00B42AC2"/>
    <w:pPr>
      <w:spacing w:line="240" w:lineRule="auto"/>
      <w:jc w:val="right"/>
    </w:pPr>
    <w:rPr>
      <w:sz w:val="22"/>
    </w:rPr>
  </w:style>
  <w:style w:type="paragraph" w:customStyle="1" w:styleId="Autor">
    <w:name w:val="Autor"/>
    <w:basedOn w:val="Obrayautor"/>
    <w:rsid w:val="00B42AC2"/>
    <w:rPr>
      <w:i w:val="0"/>
    </w:rPr>
  </w:style>
  <w:style w:type="character" w:styleId="PageNumber">
    <w:name w:val="page number"/>
    <w:basedOn w:val="DefaultParagraphFont"/>
    <w:rsid w:val="00264BF5"/>
    <w:rPr>
      <w:rFonts w:ascii="Times New Roman" w:hAnsi="Times New Roman"/>
      <w:sz w:val="24"/>
      <w:szCs w:val="24"/>
      <w:bdr w:val="none" w:sz="0" w:space="0" w:color="auto"/>
    </w:rPr>
  </w:style>
  <w:style w:type="paragraph" w:styleId="BodyText">
    <w:name w:val="Body Text"/>
    <w:basedOn w:val="Normal"/>
    <w:rsid w:val="00B42AC2"/>
    <w:pPr>
      <w:spacing w:line="240" w:lineRule="auto"/>
      <w:jc w:val="left"/>
    </w:pPr>
    <w:rPr>
      <w:sz w:val="18"/>
    </w:rPr>
  </w:style>
  <w:style w:type="paragraph" w:styleId="BodyTextIndent">
    <w:name w:val="Body Text Indent"/>
    <w:basedOn w:val="Normal"/>
    <w:rsid w:val="00B42AC2"/>
    <w:pPr>
      <w:ind w:firstLine="397"/>
    </w:pPr>
    <w:rPr>
      <w:szCs w:val="20"/>
      <w:lang w:val="es-ES_tradnl"/>
    </w:rPr>
  </w:style>
  <w:style w:type="paragraph" w:styleId="PlainText">
    <w:name w:val="Plain Text"/>
    <w:basedOn w:val="Normal"/>
    <w:rsid w:val="00B42AC2"/>
    <w:rPr>
      <w:sz w:val="20"/>
      <w:szCs w:val="20"/>
    </w:rPr>
  </w:style>
  <w:style w:type="paragraph" w:styleId="BodyText2">
    <w:name w:val="Body Text 2"/>
    <w:basedOn w:val="Normal"/>
    <w:rsid w:val="00B42AC2"/>
    <w:rPr>
      <w:b/>
      <w:i/>
      <w:szCs w:val="20"/>
      <w:lang w:val="es-ES_tradnl"/>
    </w:rPr>
  </w:style>
  <w:style w:type="character" w:styleId="Hyperlink">
    <w:name w:val="Hyperlink"/>
    <w:basedOn w:val="DefaultParagraphFont"/>
    <w:uiPriority w:val="99"/>
    <w:rsid w:val="00B42AC2"/>
    <w:rPr>
      <w:color w:val="0000FF"/>
      <w:u w:val="single"/>
    </w:rPr>
  </w:style>
  <w:style w:type="paragraph" w:styleId="TOC1">
    <w:name w:val="toc 1"/>
    <w:basedOn w:val="Normal"/>
    <w:next w:val="Normal"/>
    <w:autoRedefine/>
    <w:uiPriority w:val="39"/>
    <w:rsid w:val="00AF6086"/>
    <w:pPr>
      <w:tabs>
        <w:tab w:val="right" w:leader="dot" w:pos="9395"/>
      </w:tabs>
    </w:pPr>
    <w:rPr>
      <w:rFonts w:ascii="Arial" w:hAnsi="Arial"/>
      <w:noProof/>
      <w:szCs w:val="20"/>
    </w:rPr>
  </w:style>
  <w:style w:type="paragraph" w:styleId="TOC2">
    <w:name w:val="toc 2"/>
    <w:basedOn w:val="Normal"/>
    <w:next w:val="Normal"/>
    <w:autoRedefine/>
    <w:uiPriority w:val="39"/>
    <w:rsid w:val="00495013"/>
    <w:pPr>
      <w:tabs>
        <w:tab w:val="left" w:pos="880"/>
        <w:tab w:val="right" w:leader="dot" w:pos="8827"/>
      </w:tabs>
      <w:ind w:left="240"/>
      <w:jc w:val="left"/>
    </w:pPr>
    <w:rPr>
      <w:rFonts w:ascii="Arial" w:hAnsi="Arial"/>
      <w:noProof/>
    </w:rPr>
  </w:style>
  <w:style w:type="paragraph" w:styleId="TOC3">
    <w:name w:val="toc 3"/>
    <w:basedOn w:val="Normal"/>
    <w:next w:val="Normal"/>
    <w:autoRedefine/>
    <w:uiPriority w:val="39"/>
    <w:rsid w:val="00495013"/>
    <w:pPr>
      <w:ind w:left="480"/>
      <w:jc w:val="left"/>
    </w:pPr>
    <w:rPr>
      <w:rFonts w:ascii="Arial" w:hAnsi="Arial"/>
    </w:rPr>
  </w:style>
  <w:style w:type="paragraph" w:styleId="Header">
    <w:name w:val="header"/>
    <w:basedOn w:val="Normal"/>
    <w:rsid w:val="0008348A"/>
    <w:pPr>
      <w:pBdr>
        <w:bottom w:val="single" w:sz="4" w:space="1" w:color="auto"/>
      </w:pBdr>
      <w:spacing w:line="240" w:lineRule="auto"/>
      <w:contextualSpacing/>
      <w:jc w:val="center"/>
    </w:pPr>
    <w:rPr>
      <w:rFonts w:ascii="Arial" w:hAnsi="Arial"/>
      <w:i/>
      <w:noProof/>
      <w:sz w:val="20"/>
      <w:szCs w:val="20"/>
    </w:rPr>
  </w:style>
  <w:style w:type="paragraph" w:styleId="ListBullet">
    <w:name w:val="List Bullet"/>
    <w:basedOn w:val="Normal"/>
    <w:autoRedefine/>
    <w:rsid w:val="00B42AC2"/>
    <w:pPr>
      <w:numPr>
        <w:numId w:val="1"/>
      </w:numPr>
    </w:pPr>
    <w:rPr>
      <w:noProof/>
      <w:szCs w:val="20"/>
    </w:rPr>
  </w:style>
  <w:style w:type="paragraph" w:styleId="Title">
    <w:name w:val="Title"/>
    <w:basedOn w:val="Normal"/>
    <w:link w:val="TitleChar"/>
    <w:uiPriority w:val="10"/>
    <w:qFormat/>
    <w:rsid w:val="00B42AC2"/>
    <w:pPr>
      <w:spacing w:after="60"/>
      <w:jc w:val="left"/>
      <w:outlineLvl w:val="0"/>
    </w:pPr>
    <w:rPr>
      <w:rFonts w:cs="Arial"/>
      <w:b/>
      <w:bCs/>
      <w:noProof/>
      <w:kern w:val="28"/>
      <w:sz w:val="32"/>
      <w:szCs w:val="32"/>
    </w:rPr>
  </w:style>
  <w:style w:type="paragraph" w:styleId="Footer">
    <w:name w:val="footer"/>
    <w:basedOn w:val="Normal"/>
    <w:link w:val="FooterChar"/>
    <w:uiPriority w:val="99"/>
    <w:rsid w:val="00D029B9"/>
    <w:pPr>
      <w:tabs>
        <w:tab w:val="center" w:pos="4252"/>
        <w:tab w:val="right" w:pos="8504"/>
      </w:tabs>
    </w:pPr>
    <w:rPr>
      <w:noProof/>
      <w:szCs w:val="20"/>
    </w:rPr>
  </w:style>
  <w:style w:type="table" w:styleId="TableGrid">
    <w:name w:val="Table Grid"/>
    <w:basedOn w:val="TableNormal"/>
    <w:uiPriority w:val="39"/>
    <w:rsid w:val="00FD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EncabezadoTimesNewRoman">
    <w:name w:val="Estilo Encabezado + Times New Roman"/>
    <w:basedOn w:val="Header"/>
    <w:rsid w:val="00B15045"/>
  </w:style>
  <w:style w:type="character" w:customStyle="1" w:styleId="EstiloTimesNewRoman">
    <w:name w:val="Estilo Times New Roman"/>
    <w:basedOn w:val="DefaultParagraphFont"/>
    <w:rsid w:val="00BA72A7"/>
    <w:rPr>
      <w:rFonts w:ascii="Times New Roman" w:hAnsi="Times New Roman"/>
    </w:rPr>
  </w:style>
  <w:style w:type="paragraph" w:customStyle="1" w:styleId="EstiloTtulo3Despus6pto">
    <w:name w:val="Estilo Título 3 + Después:  6 pto"/>
    <w:basedOn w:val="Heading3"/>
    <w:rsid w:val="00B00A20"/>
    <w:pPr>
      <w:spacing w:after="120"/>
    </w:pPr>
    <w:rPr>
      <w:bCs/>
    </w:rPr>
  </w:style>
  <w:style w:type="paragraph" w:customStyle="1" w:styleId="Tabla">
    <w:name w:val="Tabla"/>
    <w:basedOn w:val="Normal"/>
    <w:rsid w:val="00D04E2E"/>
    <w:pPr>
      <w:tabs>
        <w:tab w:val="left" w:pos="360"/>
      </w:tabs>
      <w:spacing w:before="60" w:after="60" w:line="240" w:lineRule="auto"/>
      <w:jc w:val="center"/>
    </w:pPr>
  </w:style>
  <w:style w:type="paragraph" w:customStyle="1" w:styleId="TituloTabla">
    <w:name w:val="TituloTabla"/>
    <w:basedOn w:val="Piefigura"/>
    <w:autoRedefine/>
    <w:qFormat/>
    <w:rsid w:val="00F421D4"/>
    <w:pPr>
      <w:keepNext/>
      <w:spacing w:before="240" w:after="120"/>
      <w:ind w:left="454"/>
    </w:pPr>
  </w:style>
  <w:style w:type="paragraph" w:styleId="BalloonText">
    <w:name w:val="Balloon Text"/>
    <w:basedOn w:val="Normal"/>
    <w:link w:val="BalloonTextChar"/>
    <w:rsid w:val="009141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1413C"/>
    <w:rPr>
      <w:rFonts w:ascii="Tahoma" w:hAnsi="Tahoma" w:cs="Tahoma"/>
      <w:sz w:val="16"/>
      <w:szCs w:val="16"/>
      <w:lang w:val="es-ES" w:eastAsia="es-ES"/>
    </w:rPr>
  </w:style>
  <w:style w:type="character" w:customStyle="1" w:styleId="TitleChar">
    <w:name w:val="Title Char"/>
    <w:basedOn w:val="DefaultParagraphFont"/>
    <w:link w:val="Title"/>
    <w:uiPriority w:val="10"/>
    <w:rsid w:val="006D2C3B"/>
    <w:rPr>
      <w:rFonts w:cs="Arial"/>
      <w:b/>
      <w:bCs/>
      <w:noProof/>
      <w:kern w:val="28"/>
      <w:sz w:val="32"/>
      <w:szCs w:val="32"/>
      <w:lang w:val="es-ES" w:eastAsia="es-ES"/>
    </w:rPr>
  </w:style>
  <w:style w:type="paragraph" w:customStyle="1" w:styleId="PalabrasClave">
    <w:name w:val="Palabras Clave"/>
    <w:basedOn w:val="Normal"/>
    <w:link w:val="PalabrasClaveCar"/>
    <w:rsid w:val="006D2C3B"/>
    <w:pPr>
      <w:widowControl w:val="0"/>
      <w:spacing w:before="60" w:line="240" w:lineRule="auto"/>
    </w:pPr>
    <w:rPr>
      <w:rFonts w:ascii="Arial" w:hAnsi="Arial"/>
      <w:b/>
      <w:i/>
      <w:sz w:val="20"/>
      <w:szCs w:val="20"/>
      <w:u w:val="single"/>
      <w:lang w:bidi="he-IL"/>
    </w:rPr>
  </w:style>
  <w:style w:type="character" w:customStyle="1" w:styleId="PalabrasClaveCar">
    <w:name w:val="Palabras Clave Car"/>
    <w:link w:val="PalabrasClave"/>
    <w:rsid w:val="006D2C3B"/>
    <w:rPr>
      <w:rFonts w:ascii="Arial" w:hAnsi="Arial"/>
      <w:b/>
      <w:i/>
      <w:u w:val="single"/>
      <w:lang w:val="es-ES" w:eastAsia="es-ES" w:bidi="he-IL"/>
    </w:rPr>
  </w:style>
  <w:style w:type="character" w:customStyle="1" w:styleId="Heading1Char">
    <w:name w:val="Heading 1 Char"/>
    <w:basedOn w:val="DefaultParagraphFont"/>
    <w:link w:val="Heading1"/>
    <w:uiPriority w:val="9"/>
    <w:rsid w:val="00557FBD"/>
    <w:rPr>
      <w:rFonts w:ascii="Arial" w:hAnsi="Arial"/>
      <w:b/>
      <w:sz w:val="32"/>
      <w:lang w:val="es-ES_tradnl" w:eastAsia="es-ES"/>
    </w:rPr>
  </w:style>
  <w:style w:type="paragraph" w:customStyle="1" w:styleId="Heading0">
    <w:name w:val="Heading 0"/>
    <w:basedOn w:val="Heading1"/>
    <w:next w:val="Normal"/>
    <w:qFormat/>
    <w:rsid w:val="00795D91"/>
    <w:pPr>
      <w:numPr>
        <w:numId w:val="0"/>
      </w:numPr>
    </w:pPr>
    <w:rPr>
      <w:caps/>
    </w:rPr>
  </w:style>
  <w:style w:type="paragraph" w:customStyle="1" w:styleId="Ttulo11">
    <w:name w:val="Título 11"/>
    <w:basedOn w:val="Heading1"/>
    <w:next w:val="Textoindependiente1"/>
    <w:link w:val="Ttulo1Char"/>
    <w:qFormat/>
    <w:rsid w:val="00931E06"/>
    <w:pPr>
      <w:numPr>
        <w:numId w:val="2"/>
      </w:numPr>
      <w:spacing w:before="2040"/>
      <w:jc w:val="left"/>
    </w:pPr>
    <w:rPr>
      <w:rFonts w:cs="Arial"/>
      <w:bCs/>
      <w:caps/>
      <w:kern w:val="32"/>
      <w:sz w:val="22"/>
      <w:szCs w:val="28"/>
      <w:lang w:val="es-ES" w:eastAsia="en-US"/>
    </w:rPr>
  </w:style>
  <w:style w:type="paragraph" w:customStyle="1" w:styleId="Textoindependiente1">
    <w:name w:val="Texto independiente1"/>
    <w:basedOn w:val="Normal"/>
    <w:link w:val="TextoindependienteChar"/>
    <w:qFormat/>
    <w:rsid w:val="00C12153"/>
    <w:pPr>
      <w:numPr>
        <w:ilvl w:val="12"/>
      </w:numPr>
    </w:pPr>
    <w:rPr>
      <w:rFonts w:ascii="Arial" w:hAnsi="Arial"/>
      <w:sz w:val="22"/>
    </w:rPr>
  </w:style>
  <w:style w:type="character" w:customStyle="1" w:styleId="Ttulo1Char">
    <w:name w:val="Título 1 Char"/>
    <w:basedOn w:val="Heading1Char"/>
    <w:link w:val="Ttulo11"/>
    <w:rsid w:val="00931E06"/>
    <w:rPr>
      <w:rFonts w:ascii="Arial" w:hAnsi="Arial" w:cs="Arial"/>
      <w:b/>
      <w:bCs/>
      <w:caps/>
      <w:kern w:val="32"/>
      <w:sz w:val="22"/>
      <w:szCs w:val="28"/>
      <w:lang w:val="es-ES" w:eastAsia="es-ES"/>
    </w:rPr>
  </w:style>
  <w:style w:type="paragraph" w:customStyle="1" w:styleId="Ttulo31">
    <w:name w:val="Título 31"/>
    <w:basedOn w:val="Heading3"/>
    <w:next w:val="Textoindependiente1"/>
    <w:qFormat/>
    <w:rsid w:val="00C95DE5"/>
    <w:pPr>
      <w:numPr>
        <w:numId w:val="3"/>
      </w:numPr>
      <w:spacing w:after="120"/>
    </w:pPr>
    <w:rPr>
      <w:sz w:val="22"/>
    </w:rPr>
  </w:style>
  <w:style w:type="character" w:customStyle="1" w:styleId="TextoindependienteChar">
    <w:name w:val="Texto independiente Char"/>
    <w:basedOn w:val="DefaultParagraphFont"/>
    <w:link w:val="Textoindependiente1"/>
    <w:rsid w:val="00C12153"/>
    <w:rPr>
      <w:rFonts w:ascii="Arial" w:hAnsi="Arial"/>
      <w:sz w:val="22"/>
      <w:szCs w:val="24"/>
      <w:lang w:val="es-ES" w:eastAsia="es-ES"/>
    </w:rPr>
  </w:style>
  <w:style w:type="paragraph" w:styleId="ListParagraph">
    <w:name w:val="List Paragraph"/>
    <w:basedOn w:val="Normal"/>
    <w:next w:val="Textoindependiente1"/>
    <w:autoRedefine/>
    <w:uiPriority w:val="34"/>
    <w:qFormat/>
    <w:rsid w:val="001E7844"/>
    <w:pPr>
      <w:numPr>
        <w:ilvl w:val="1"/>
        <w:numId w:val="8"/>
      </w:numPr>
      <w:contextualSpacing/>
    </w:pPr>
    <w:rPr>
      <w:rFonts w:ascii="Arial" w:hAnsi="Arial"/>
      <w:sz w:val="22"/>
    </w:rPr>
  </w:style>
  <w:style w:type="paragraph" w:customStyle="1" w:styleId="Ttulo0">
    <w:name w:val="Título 0"/>
    <w:basedOn w:val="Heading1"/>
    <w:next w:val="Textoindependiente1"/>
    <w:link w:val="Ttulo0Char"/>
    <w:qFormat/>
    <w:rsid w:val="00C12153"/>
    <w:rPr>
      <w:rFonts w:cs="Arial"/>
    </w:rPr>
  </w:style>
  <w:style w:type="paragraph" w:customStyle="1" w:styleId="Ttulo21">
    <w:name w:val="Título 21"/>
    <w:basedOn w:val="Heading2"/>
    <w:link w:val="Ttulo2Char"/>
    <w:qFormat/>
    <w:rsid w:val="0093488E"/>
    <w:pPr>
      <w:tabs>
        <w:tab w:val="num" w:pos="2607"/>
      </w:tabs>
      <w:ind w:left="2112" w:hanging="72"/>
    </w:pPr>
  </w:style>
  <w:style w:type="character" w:customStyle="1" w:styleId="Ttulo0Char">
    <w:name w:val="Título 0 Char"/>
    <w:basedOn w:val="Heading1Char"/>
    <w:link w:val="Ttulo0"/>
    <w:rsid w:val="00C12153"/>
    <w:rPr>
      <w:rFonts w:ascii="Arial" w:hAnsi="Arial" w:cs="Arial"/>
      <w:b/>
      <w:sz w:val="32"/>
      <w:lang w:val="es-ES_tradnl" w:eastAsia="es-ES"/>
    </w:rPr>
  </w:style>
  <w:style w:type="character" w:customStyle="1" w:styleId="Heading2Char">
    <w:name w:val="Heading 2 Char"/>
    <w:basedOn w:val="DefaultParagraphFont"/>
    <w:link w:val="Heading2"/>
    <w:rsid w:val="0093488E"/>
    <w:rPr>
      <w:rFonts w:ascii="Arial" w:hAnsi="Arial"/>
      <w:b/>
      <w:sz w:val="24"/>
      <w:lang w:val="es-ES_tradnl" w:eastAsia="es-ES"/>
    </w:rPr>
  </w:style>
  <w:style w:type="character" w:customStyle="1" w:styleId="Ttulo2Char">
    <w:name w:val="Título 2 Char"/>
    <w:basedOn w:val="Heading2Char"/>
    <w:link w:val="Ttulo21"/>
    <w:rsid w:val="0093488E"/>
    <w:rPr>
      <w:rFonts w:ascii="Arial" w:hAnsi="Arial"/>
      <w:b/>
      <w:sz w:val="24"/>
      <w:lang w:val="es-ES_tradnl" w:eastAsia="es-ES"/>
    </w:rPr>
  </w:style>
  <w:style w:type="character" w:customStyle="1" w:styleId="Heading4Char">
    <w:name w:val="Heading 4 Char"/>
    <w:basedOn w:val="DefaultParagraphFont"/>
    <w:link w:val="Heading4"/>
    <w:semiHidden/>
    <w:rsid w:val="00BC4FE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BC4FE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BC4FE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BC4FE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BC4FE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BC4FEC"/>
    <w:rPr>
      <w:rFonts w:asciiTheme="majorHAnsi" w:eastAsiaTheme="majorEastAsia" w:hAnsiTheme="majorHAnsi" w:cstheme="majorBidi"/>
      <w:i/>
      <w:iCs/>
      <w:color w:val="404040" w:themeColor="text1" w:themeTint="BF"/>
      <w:lang w:val="es-ES" w:eastAsia="es-ES"/>
    </w:rPr>
  </w:style>
  <w:style w:type="character" w:customStyle="1" w:styleId="FooterChar">
    <w:name w:val="Footer Char"/>
    <w:basedOn w:val="DefaultParagraphFont"/>
    <w:link w:val="Footer"/>
    <w:uiPriority w:val="99"/>
    <w:rsid w:val="00585AD9"/>
    <w:rPr>
      <w:noProof/>
      <w:sz w:val="24"/>
      <w:lang w:val="es-ES" w:eastAsia="es-ES"/>
    </w:rPr>
  </w:style>
  <w:style w:type="paragraph" w:styleId="Bibliography">
    <w:name w:val="Bibliography"/>
    <w:basedOn w:val="Normal"/>
    <w:next w:val="Normal"/>
    <w:uiPriority w:val="37"/>
    <w:unhideWhenUsed/>
    <w:rsid w:val="00E96E08"/>
  </w:style>
  <w:style w:type="paragraph" w:styleId="FootnoteText">
    <w:name w:val="footnote text"/>
    <w:basedOn w:val="Normal"/>
    <w:link w:val="FootnoteTextChar"/>
    <w:rsid w:val="005A0F8E"/>
    <w:pPr>
      <w:spacing w:line="240" w:lineRule="auto"/>
    </w:pPr>
    <w:rPr>
      <w:sz w:val="20"/>
      <w:szCs w:val="20"/>
    </w:rPr>
  </w:style>
  <w:style w:type="character" w:customStyle="1" w:styleId="FootnoteTextChar">
    <w:name w:val="Footnote Text Char"/>
    <w:basedOn w:val="DefaultParagraphFont"/>
    <w:link w:val="FootnoteText"/>
    <w:rsid w:val="005A0F8E"/>
    <w:rPr>
      <w:lang w:val="es-ES" w:eastAsia="es-ES"/>
    </w:rPr>
  </w:style>
  <w:style w:type="character" w:styleId="FootnoteReference">
    <w:name w:val="footnote reference"/>
    <w:basedOn w:val="DefaultParagraphFont"/>
    <w:rsid w:val="005A0F8E"/>
    <w:rPr>
      <w:vertAlign w:val="superscript"/>
    </w:rPr>
  </w:style>
  <w:style w:type="paragraph" w:styleId="NormalWeb">
    <w:name w:val="Normal (Web)"/>
    <w:basedOn w:val="Normal"/>
    <w:uiPriority w:val="99"/>
    <w:unhideWhenUsed/>
    <w:rsid w:val="00C85403"/>
    <w:pPr>
      <w:spacing w:before="100" w:beforeAutospacing="1" w:after="100" w:afterAutospacing="1" w:line="240" w:lineRule="auto"/>
      <w:jc w:val="left"/>
    </w:pPr>
  </w:style>
  <w:style w:type="paragraph" w:customStyle="1" w:styleId="Piefigura">
    <w:name w:val="Pie figura"/>
    <w:basedOn w:val="Textoindependiente1"/>
    <w:link w:val="PiefiguraChar"/>
    <w:qFormat/>
    <w:rsid w:val="00D745CA"/>
    <w:pPr>
      <w:keepLines/>
      <w:spacing w:before="120" w:after="240" w:line="240" w:lineRule="auto"/>
      <w:contextualSpacing/>
      <w:jc w:val="center"/>
    </w:pPr>
    <w:rPr>
      <w:i/>
      <w:sz w:val="20"/>
    </w:rPr>
  </w:style>
  <w:style w:type="paragraph" w:customStyle="1" w:styleId="Encabezadodetabla">
    <w:name w:val="Encabezado de tabla"/>
    <w:basedOn w:val="Textoindependiente1"/>
    <w:link w:val="EncabezadodetablaChar"/>
    <w:qFormat/>
    <w:rsid w:val="003E113E"/>
    <w:pPr>
      <w:keepNext/>
      <w:spacing w:before="240" w:line="240" w:lineRule="auto"/>
      <w:contextualSpacing/>
      <w:jc w:val="center"/>
    </w:pPr>
    <w:rPr>
      <w:rFonts w:cs="Arial"/>
      <w:i/>
      <w:sz w:val="20"/>
      <w:szCs w:val="18"/>
    </w:rPr>
  </w:style>
  <w:style w:type="character" w:customStyle="1" w:styleId="PiefiguraChar">
    <w:name w:val="Pie figura Char"/>
    <w:basedOn w:val="TextoindependienteChar"/>
    <w:link w:val="Piefigura"/>
    <w:rsid w:val="00D745CA"/>
    <w:rPr>
      <w:rFonts w:ascii="Arial" w:hAnsi="Arial"/>
      <w:i/>
      <w:sz w:val="22"/>
      <w:szCs w:val="24"/>
      <w:lang w:val="es-ES" w:eastAsia="es-ES"/>
    </w:rPr>
  </w:style>
  <w:style w:type="character" w:styleId="LineNumber">
    <w:name w:val="line number"/>
    <w:basedOn w:val="DefaultParagraphFont"/>
    <w:rsid w:val="00416593"/>
  </w:style>
  <w:style w:type="character" w:customStyle="1" w:styleId="EncabezadodetablaChar">
    <w:name w:val="Encabezado de tabla Char"/>
    <w:basedOn w:val="TextoindependienteChar"/>
    <w:link w:val="Encabezadodetabla"/>
    <w:rsid w:val="003E113E"/>
    <w:rPr>
      <w:rFonts w:ascii="Arial" w:hAnsi="Arial" w:cs="Arial"/>
      <w:i/>
      <w:sz w:val="22"/>
      <w:szCs w:val="18"/>
      <w:lang w:val="es-ES" w:eastAsia="es-ES"/>
    </w:rPr>
  </w:style>
  <w:style w:type="paragraph" w:styleId="Caption">
    <w:name w:val="caption"/>
    <w:basedOn w:val="Normal"/>
    <w:next w:val="Normal"/>
    <w:unhideWhenUsed/>
    <w:qFormat/>
    <w:rsid w:val="003A05F5"/>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B36C94"/>
    <w:pPr>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Cs w:val="32"/>
      <w:lang w:val="en-US" w:eastAsia="en-US"/>
    </w:rPr>
  </w:style>
  <w:style w:type="character" w:styleId="Emphasis">
    <w:name w:val="Emphasis"/>
    <w:basedOn w:val="DefaultParagraphFont"/>
    <w:qFormat/>
    <w:rsid w:val="00EC6529"/>
    <w:rPr>
      <w:i/>
      <w:iCs/>
    </w:rPr>
  </w:style>
  <w:style w:type="paragraph" w:styleId="Subtitle">
    <w:name w:val="Subtitle"/>
    <w:basedOn w:val="Normal"/>
    <w:next w:val="Normal"/>
    <w:link w:val="SubtitleChar"/>
    <w:qFormat/>
    <w:rsid w:val="00E053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053A2"/>
    <w:rPr>
      <w:rFonts w:asciiTheme="minorHAnsi" w:eastAsiaTheme="minorEastAsia" w:hAnsiTheme="minorHAnsi" w:cstheme="minorBidi"/>
      <w:color w:val="5A5A5A" w:themeColor="text1" w:themeTint="A5"/>
      <w:spacing w:val="15"/>
      <w:sz w:val="22"/>
      <w:szCs w:val="22"/>
      <w:lang w:val="es-ES" w:eastAsia="es-ES"/>
    </w:rPr>
  </w:style>
  <w:style w:type="character" w:styleId="CommentReference">
    <w:name w:val="annotation reference"/>
    <w:basedOn w:val="DefaultParagraphFont"/>
    <w:uiPriority w:val="99"/>
    <w:semiHidden/>
    <w:unhideWhenUsed/>
    <w:rsid w:val="00445F0D"/>
    <w:rPr>
      <w:sz w:val="16"/>
      <w:szCs w:val="16"/>
    </w:rPr>
  </w:style>
  <w:style w:type="paragraph" w:styleId="CommentText">
    <w:name w:val="annotation text"/>
    <w:basedOn w:val="Normal"/>
    <w:link w:val="CommentTextChar"/>
    <w:uiPriority w:val="99"/>
    <w:semiHidden/>
    <w:unhideWhenUsed/>
    <w:rsid w:val="00445F0D"/>
    <w:pPr>
      <w:spacing w:after="160" w:line="240" w:lineRule="auto"/>
      <w:jc w:val="left"/>
    </w:pPr>
    <w:rPr>
      <w:rFonts w:asciiTheme="minorHAnsi" w:eastAsiaTheme="minorHAnsi" w:hAnsiTheme="minorHAnsi" w:cstheme="minorBidi"/>
      <w:sz w:val="20"/>
      <w:szCs w:val="20"/>
      <w:lang w:val="es-CL" w:eastAsia="en-US"/>
    </w:rPr>
  </w:style>
  <w:style w:type="character" w:customStyle="1" w:styleId="CommentTextChar">
    <w:name w:val="Comment Text Char"/>
    <w:basedOn w:val="DefaultParagraphFont"/>
    <w:link w:val="CommentText"/>
    <w:uiPriority w:val="99"/>
    <w:semiHidden/>
    <w:rsid w:val="00445F0D"/>
    <w:rPr>
      <w:rFonts w:asciiTheme="minorHAnsi" w:eastAsiaTheme="minorHAnsi" w:hAnsiTheme="minorHAnsi" w:cstheme="minorBidi"/>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585">
      <w:bodyDiv w:val="1"/>
      <w:marLeft w:val="0"/>
      <w:marRight w:val="0"/>
      <w:marTop w:val="0"/>
      <w:marBottom w:val="0"/>
      <w:divBdr>
        <w:top w:val="none" w:sz="0" w:space="0" w:color="auto"/>
        <w:left w:val="none" w:sz="0" w:space="0" w:color="auto"/>
        <w:bottom w:val="none" w:sz="0" w:space="0" w:color="auto"/>
        <w:right w:val="none" w:sz="0" w:space="0" w:color="auto"/>
      </w:divBdr>
    </w:div>
    <w:div w:id="47455850">
      <w:bodyDiv w:val="1"/>
      <w:marLeft w:val="0"/>
      <w:marRight w:val="0"/>
      <w:marTop w:val="0"/>
      <w:marBottom w:val="0"/>
      <w:divBdr>
        <w:top w:val="none" w:sz="0" w:space="0" w:color="auto"/>
        <w:left w:val="none" w:sz="0" w:space="0" w:color="auto"/>
        <w:bottom w:val="none" w:sz="0" w:space="0" w:color="auto"/>
        <w:right w:val="none" w:sz="0" w:space="0" w:color="auto"/>
      </w:divBdr>
    </w:div>
    <w:div w:id="302737902">
      <w:bodyDiv w:val="1"/>
      <w:marLeft w:val="0"/>
      <w:marRight w:val="0"/>
      <w:marTop w:val="0"/>
      <w:marBottom w:val="0"/>
      <w:divBdr>
        <w:top w:val="none" w:sz="0" w:space="0" w:color="auto"/>
        <w:left w:val="none" w:sz="0" w:space="0" w:color="auto"/>
        <w:bottom w:val="none" w:sz="0" w:space="0" w:color="auto"/>
        <w:right w:val="none" w:sz="0" w:space="0" w:color="auto"/>
      </w:divBdr>
    </w:div>
    <w:div w:id="451174854">
      <w:bodyDiv w:val="1"/>
      <w:marLeft w:val="0"/>
      <w:marRight w:val="0"/>
      <w:marTop w:val="0"/>
      <w:marBottom w:val="0"/>
      <w:divBdr>
        <w:top w:val="none" w:sz="0" w:space="0" w:color="auto"/>
        <w:left w:val="none" w:sz="0" w:space="0" w:color="auto"/>
        <w:bottom w:val="none" w:sz="0" w:space="0" w:color="auto"/>
        <w:right w:val="none" w:sz="0" w:space="0" w:color="auto"/>
      </w:divBdr>
    </w:div>
    <w:div w:id="699939451">
      <w:bodyDiv w:val="1"/>
      <w:marLeft w:val="0"/>
      <w:marRight w:val="0"/>
      <w:marTop w:val="0"/>
      <w:marBottom w:val="0"/>
      <w:divBdr>
        <w:top w:val="none" w:sz="0" w:space="0" w:color="auto"/>
        <w:left w:val="none" w:sz="0" w:space="0" w:color="auto"/>
        <w:bottom w:val="none" w:sz="0" w:space="0" w:color="auto"/>
        <w:right w:val="none" w:sz="0" w:space="0" w:color="auto"/>
      </w:divBdr>
    </w:div>
    <w:div w:id="705377714">
      <w:bodyDiv w:val="1"/>
      <w:marLeft w:val="0"/>
      <w:marRight w:val="0"/>
      <w:marTop w:val="0"/>
      <w:marBottom w:val="0"/>
      <w:divBdr>
        <w:top w:val="none" w:sz="0" w:space="0" w:color="auto"/>
        <w:left w:val="none" w:sz="0" w:space="0" w:color="auto"/>
        <w:bottom w:val="none" w:sz="0" w:space="0" w:color="auto"/>
        <w:right w:val="none" w:sz="0" w:space="0" w:color="auto"/>
      </w:divBdr>
      <w:divsChild>
        <w:div w:id="23679620">
          <w:marLeft w:val="1598"/>
          <w:marRight w:val="0"/>
          <w:marTop w:val="86"/>
          <w:marBottom w:val="130"/>
          <w:divBdr>
            <w:top w:val="none" w:sz="0" w:space="0" w:color="auto"/>
            <w:left w:val="none" w:sz="0" w:space="0" w:color="auto"/>
            <w:bottom w:val="none" w:sz="0" w:space="0" w:color="auto"/>
            <w:right w:val="none" w:sz="0" w:space="0" w:color="auto"/>
          </w:divBdr>
        </w:div>
        <w:div w:id="979923916">
          <w:marLeft w:val="1598"/>
          <w:marRight w:val="0"/>
          <w:marTop w:val="86"/>
          <w:marBottom w:val="130"/>
          <w:divBdr>
            <w:top w:val="none" w:sz="0" w:space="0" w:color="auto"/>
            <w:left w:val="none" w:sz="0" w:space="0" w:color="auto"/>
            <w:bottom w:val="none" w:sz="0" w:space="0" w:color="auto"/>
            <w:right w:val="none" w:sz="0" w:space="0" w:color="auto"/>
          </w:divBdr>
        </w:div>
        <w:div w:id="1946108617">
          <w:marLeft w:val="1598"/>
          <w:marRight w:val="0"/>
          <w:marTop w:val="86"/>
          <w:marBottom w:val="130"/>
          <w:divBdr>
            <w:top w:val="none" w:sz="0" w:space="0" w:color="auto"/>
            <w:left w:val="none" w:sz="0" w:space="0" w:color="auto"/>
            <w:bottom w:val="none" w:sz="0" w:space="0" w:color="auto"/>
            <w:right w:val="none" w:sz="0" w:space="0" w:color="auto"/>
          </w:divBdr>
        </w:div>
      </w:divsChild>
    </w:div>
    <w:div w:id="948392291">
      <w:bodyDiv w:val="1"/>
      <w:marLeft w:val="0"/>
      <w:marRight w:val="0"/>
      <w:marTop w:val="0"/>
      <w:marBottom w:val="0"/>
      <w:divBdr>
        <w:top w:val="none" w:sz="0" w:space="0" w:color="auto"/>
        <w:left w:val="none" w:sz="0" w:space="0" w:color="auto"/>
        <w:bottom w:val="none" w:sz="0" w:space="0" w:color="auto"/>
        <w:right w:val="none" w:sz="0" w:space="0" w:color="auto"/>
      </w:divBdr>
    </w:div>
    <w:div w:id="1068383100">
      <w:bodyDiv w:val="1"/>
      <w:marLeft w:val="0"/>
      <w:marRight w:val="0"/>
      <w:marTop w:val="0"/>
      <w:marBottom w:val="0"/>
      <w:divBdr>
        <w:top w:val="none" w:sz="0" w:space="0" w:color="auto"/>
        <w:left w:val="none" w:sz="0" w:space="0" w:color="auto"/>
        <w:bottom w:val="none" w:sz="0" w:space="0" w:color="auto"/>
        <w:right w:val="none" w:sz="0" w:space="0" w:color="auto"/>
      </w:divBdr>
    </w:div>
    <w:div w:id="1159540819">
      <w:bodyDiv w:val="1"/>
      <w:marLeft w:val="0"/>
      <w:marRight w:val="0"/>
      <w:marTop w:val="0"/>
      <w:marBottom w:val="0"/>
      <w:divBdr>
        <w:top w:val="none" w:sz="0" w:space="0" w:color="auto"/>
        <w:left w:val="none" w:sz="0" w:space="0" w:color="auto"/>
        <w:bottom w:val="none" w:sz="0" w:space="0" w:color="auto"/>
        <w:right w:val="none" w:sz="0" w:space="0" w:color="auto"/>
      </w:divBdr>
    </w:div>
    <w:div w:id="1340618566">
      <w:bodyDiv w:val="1"/>
      <w:marLeft w:val="0"/>
      <w:marRight w:val="0"/>
      <w:marTop w:val="0"/>
      <w:marBottom w:val="0"/>
      <w:divBdr>
        <w:top w:val="none" w:sz="0" w:space="0" w:color="auto"/>
        <w:left w:val="none" w:sz="0" w:space="0" w:color="auto"/>
        <w:bottom w:val="none" w:sz="0" w:space="0" w:color="auto"/>
        <w:right w:val="none" w:sz="0" w:space="0" w:color="auto"/>
      </w:divBdr>
    </w:div>
    <w:div w:id="1422097543">
      <w:bodyDiv w:val="1"/>
      <w:marLeft w:val="0"/>
      <w:marRight w:val="0"/>
      <w:marTop w:val="0"/>
      <w:marBottom w:val="0"/>
      <w:divBdr>
        <w:top w:val="none" w:sz="0" w:space="0" w:color="auto"/>
        <w:left w:val="none" w:sz="0" w:space="0" w:color="auto"/>
        <w:bottom w:val="none" w:sz="0" w:space="0" w:color="auto"/>
        <w:right w:val="none" w:sz="0" w:space="0" w:color="auto"/>
      </w:divBdr>
    </w:div>
    <w:div w:id="1650287802">
      <w:bodyDiv w:val="1"/>
      <w:marLeft w:val="0"/>
      <w:marRight w:val="0"/>
      <w:marTop w:val="0"/>
      <w:marBottom w:val="0"/>
      <w:divBdr>
        <w:top w:val="none" w:sz="0" w:space="0" w:color="auto"/>
        <w:left w:val="none" w:sz="0" w:space="0" w:color="auto"/>
        <w:bottom w:val="none" w:sz="0" w:space="0" w:color="auto"/>
        <w:right w:val="none" w:sz="0" w:space="0" w:color="auto"/>
      </w:divBdr>
      <w:divsChild>
        <w:div w:id="474373058">
          <w:marLeft w:val="547"/>
          <w:marRight w:val="0"/>
          <w:marTop w:val="67"/>
          <w:marBottom w:val="0"/>
          <w:divBdr>
            <w:top w:val="none" w:sz="0" w:space="0" w:color="auto"/>
            <w:left w:val="none" w:sz="0" w:space="0" w:color="auto"/>
            <w:bottom w:val="none" w:sz="0" w:space="0" w:color="auto"/>
            <w:right w:val="none" w:sz="0" w:space="0" w:color="auto"/>
          </w:divBdr>
        </w:div>
        <w:div w:id="1260262744">
          <w:marLeft w:val="547"/>
          <w:marRight w:val="0"/>
          <w:marTop w:val="67"/>
          <w:marBottom w:val="0"/>
          <w:divBdr>
            <w:top w:val="none" w:sz="0" w:space="0" w:color="auto"/>
            <w:left w:val="none" w:sz="0" w:space="0" w:color="auto"/>
            <w:bottom w:val="none" w:sz="0" w:space="0" w:color="auto"/>
            <w:right w:val="none" w:sz="0" w:space="0" w:color="auto"/>
          </w:divBdr>
        </w:div>
        <w:div w:id="1267887888">
          <w:marLeft w:val="547"/>
          <w:marRight w:val="0"/>
          <w:marTop w:val="67"/>
          <w:marBottom w:val="0"/>
          <w:divBdr>
            <w:top w:val="none" w:sz="0" w:space="0" w:color="auto"/>
            <w:left w:val="none" w:sz="0" w:space="0" w:color="auto"/>
            <w:bottom w:val="none" w:sz="0" w:space="0" w:color="auto"/>
            <w:right w:val="none" w:sz="0" w:space="0" w:color="auto"/>
          </w:divBdr>
        </w:div>
        <w:div w:id="1546332285">
          <w:marLeft w:val="547"/>
          <w:marRight w:val="0"/>
          <w:marTop w:val="67"/>
          <w:marBottom w:val="0"/>
          <w:divBdr>
            <w:top w:val="none" w:sz="0" w:space="0" w:color="auto"/>
            <w:left w:val="none" w:sz="0" w:space="0" w:color="auto"/>
            <w:bottom w:val="none" w:sz="0" w:space="0" w:color="auto"/>
            <w:right w:val="none" w:sz="0" w:space="0" w:color="auto"/>
          </w:divBdr>
        </w:div>
        <w:div w:id="1586648586">
          <w:marLeft w:val="547"/>
          <w:marRight w:val="0"/>
          <w:marTop w:val="67"/>
          <w:marBottom w:val="0"/>
          <w:divBdr>
            <w:top w:val="none" w:sz="0" w:space="0" w:color="auto"/>
            <w:left w:val="none" w:sz="0" w:space="0" w:color="auto"/>
            <w:bottom w:val="none" w:sz="0" w:space="0" w:color="auto"/>
            <w:right w:val="none" w:sz="0" w:space="0" w:color="auto"/>
          </w:divBdr>
        </w:div>
      </w:divsChild>
    </w:div>
    <w:div w:id="1655450526">
      <w:bodyDiv w:val="1"/>
      <w:marLeft w:val="0"/>
      <w:marRight w:val="0"/>
      <w:marTop w:val="0"/>
      <w:marBottom w:val="0"/>
      <w:divBdr>
        <w:top w:val="none" w:sz="0" w:space="0" w:color="auto"/>
        <w:left w:val="none" w:sz="0" w:space="0" w:color="auto"/>
        <w:bottom w:val="none" w:sz="0" w:space="0" w:color="auto"/>
        <w:right w:val="none" w:sz="0" w:space="0" w:color="auto"/>
      </w:divBdr>
    </w:div>
    <w:div w:id="18581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21" Type="http://schemas.openxmlformats.org/officeDocument/2006/relationships/image" Target="media/image4.png"/><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3.xml"/><Relationship Id="rId29" Type="http://schemas.openxmlformats.org/officeDocument/2006/relationships/image" Target="media/image1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sarrolloappandroid.files.wordpress.com/2013/06/tecnologia-desarrollo-dispositivos-moviles.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isdi.education/mx/blog/las-"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Alejandro\Downloads\Plantilla_Trabajo_Diploma_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Sam06</b:Tag>
    <b:SourceType>Book</b:SourceType>
    <b:Guid>{24C7BD1F-A28F-4071-A91C-E809D75406D6}</b:Guid>
    <b:LCID>es-ES</b:LC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Istapalapa</b:City>
    <b:Publisher>Mc Graw Hill</b:Publisher>
    <b:RefOrder>2</b:RefOrder>
  </b:Source>
  <b:Source>
    <b:Tag>Min17</b:Tag>
    <b:SourceType>Book</b:SourceType>
    <b:Guid>{5DB7E166-3EE8-4E4B-990F-D6C73BF1DB22}</b:Guid>
    <b:Author>
      <b:Author>
        <b:Corporate>Ministerio de Educación Superior</b:Corporate>
      </b:Author>
    </b:Author>
    <b:Title>Plan de Estudios "E". Carrera Ingeniería Informática</b:Title>
    <b:Year>2017</b:Year>
    <b:RefOrder>1</b:RefOrder>
  </b:Source>
  <b:Source>
    <b:Tag>Dep19</b:Tag>
    <b:SourceType>Book</b:SourceType>
    <b:Guid>{DB6ECF4E-DE3D-4B53-9E59-ECDA81E29318}</b:Guid>
    <b:LCID>es-ES</b:LCID>
    <b:Author>
      <b:Author>
        <b:Corporate>Departamento de Telecomunicaciones y Electrónica</b:Corporate>
      </b:Author>
    </b:Author>
    <b:Title>Plantilla de Trabajo de Diploma</b:Title>
    <b:Year>2019</b:Year>
    <b:RefOrder>3</b:RefOrder>
  </b:Source>
</b:Sources>
</file>

<file path=customXml/itemProps1.xml><?xml version="1.0" encoding="utf-8"?>
<ds:datastoreItem xmlns:ds="http://schemas.openxmlformats.org/officeDocument/2006/customXml" ds:itemID="{47A91998-DA7D-45BA-AF24-F4013502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Plantilla_Trabajo_Diploma_2019.dotx</Template>
  <TotalTime>469</TotalTime>
  <Pages>46</Pages>
  <Words>7994</Words>
  <Characters>46090</Characters>
  <Application>Microsoft Office Word</Application>
  <DocSecurity>0</DocSecurity>
  <Lines>384</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DE LA ORIENTE</vt:lpstr>
      <vt:lpstr>UNIVERSIDAD DE LA ORIENTE</vt:lpstr>
    </vt:vector>
  </TitlesOfParts>
  <Company>ICT-CNIC</Company>
  <LinksUpToDate>false</LinksUpToDate>
  <CharactersWithSpaces>53977</CharactersWithSpaces>
  <SharedDoc>false</SharedDoc>
  <HLinks>
    <vt:vector size="198" baseType="variant">
      <vt:variant>
        <vt:i4>1441841</vt:i4>
      </vt:variant>
      <vt:variant>
        <vt:i4>194</vt:i4>
      </vt:variant>
      <vt:variant>
        <vt:i4>0</vt:i4>
      </vt:variant>
      <vt:variant>
        <vt:i4>5</vt:i4>
      </vt:variant>
      <vt:variant>
        <vt:lpwstr/>
      </vt:variant>
      <vt:variant>
        <vt:lpwstr>_Toc133918237</vt:lpwstr>
      </vt:variant>
      <vt:variant>
        <vt:i4>1441841</vt:i4>
      </vt:variant>
      <vt:variant>
        <vt:i4>188</vt:i4>
      </vt:variant>
      <vt:variant>
        <vt:i4>0</vt:i4>
      </vt:variant>
      <vt:variant>
        <vt:i4>5</vt:i4>
      </vt:variant>
      <vt:variant>
        <vt:lpwstr/>
      </vt:variant>
      <vt:variant>
        <vt:lpwstr>_Toc133918236</vt:lpwstr>
      </vt:variant>
      <vt:variant>
        <vt:i4>1441841</vt:i4>
      </vt:variant>
      <vt:variant>
        <vt:i4>182</vt:i4>
      </vt:variant>
      <vt:variant>
        <vt:i4>0</vt:i4>
      </vt:variant>
      <vt:variant>
        <vt:i4>5</vt:i4>
      </vt:variant>
      <vt:variant>
        <vt:lpwstr/>
      </vt:variant>
      <vt:variant>
        <vt:lpwstr>_Toc133918235</vt:lpwstr>
      </vt:variant>
      <vt:variant>
        <vt:i4>1441841</vt:i4>
      </vt:variant>
      <vt:variant>
        <vt:i4>176</vt:i4>
      </vt:variant>
      <vt:variant>
        <vt:i4>0</vt:i4>
      </vt:variant>
      <vt:variant>
        <vt:i4>5</vt:i4>
      </vt:variant>
      <vt:variant>
        <vt:lpwstr/>
      </vt:variant>
      <vt:variant>
        <vt:lpwstr>_Toc133918234</vt:lpwstr>
      </vt:variant>
      <vt:variant>
        <vt:i4>1441841</vt:i4>
      </vt:variant>
      <vt:variant>
        <vt:i4>170</vt:i4>
      </vt:variant>
      <vt:variant>
        <vt:i4>0</vt:i4>
      </vt:variant>
      <vt:variant>
        <vt:i4>5</vt:i4>
      </vt:variant>
      <vt:variant>
        <vt:lpwstr/>
      </vt:variant>
      <vt:variant>
        <vt:lpwstr>_Toc133918233</vt:lpwstr>
      </vt:variant>
      <vt:variant>
        <vt:i4>1441841</vt:i4>
      </vt:variant>
      <vt:variant>
        <vt:i4>164</vt:i4>
      </vt:variant>
      <vt:variant>
        <vt:i4>0</vt:i4>
      </vt:variant>
      <vt:variant>
        <vt:i4>5</vt:i4>
      </vt:variant>
      <vt:variant>
        <vt:lpwstr/>
      </vt:variant>
      <vt:variant>
        <vt:lpwstr>_Toc133918232</vt:lpwstr>
      </vt:variant>
      <vt:variant>
        <vt:i4>1441841</vt:i4>
      </vt:variant>
      <vt:variant>
        <vt:i4>158</vt:i4>
      </vt:variant>
      <vt:variant>
        <vt:i4>0</vt:i4>
      </vt:variant>
      <vt:variant>
        <vt:i4>5</vt:i4>
      </vt:variant>
      <vt:variant>
        <vt:lpwstr/>
      </vt:variant>
      <vt:variant>
        <vt:lpwstr>_Toc133918231</vt:lpwstr>
      </vt:variant>
      <vt:variant>
        <vt:i4>1441841</vt:i4>
      </vt:variant>
      <vt:variant>
        <vt:i4>152</vt:i4>
      </vt:variant>
      <vt:variant>
        <vt:i4>0</vt:i4>
      </vt:variant>
      <vt:variant>
        <vt:i4>5</vt:i4>
      </vt:variant>
      <vt:variant>
        <vt:lpwstr/>
      </vt:variant>
      <vt:variant>
        <vt:lpwstr>_Toc133918230</vt:lpwstr>
      </vt:variant>
      <vt:variant>
        <vt:i4>1507377</vt:i4>
      </vt:variant>
      <vt:variant>
        <vt:i4>146</vt:i4>
      </vt:variant>
      <vt:variant>
        <vt:i4>0</vt:i4>
      </vt:variant>
      <vt:variant>
        <vt:i4>5</vt:i4>
      </vt:variant>
      <vt:variant>
        <vt:lpwstr/>
      </vt:variant>
      <vt:variant>
        <vt:lpwstr>_Toc133918229</vt:lpwstr>
      </vt:variant>
      <vt:variant>
        <vt:i4>1507377</vt:i4>
      </vt:variant>
      <vt:variant>
        <vt:i4>140</vt:i4>
      </vt:variant>
      <vt:variant>
        <vt:i4>0</vt:i4>
      </vt:variant>
      <vt:variant>
        <vt:i4>5</vt:i4>
      </vt:variant>
      <vt:variant>
        <vt:lpwstr/>
      </vt:variant>
      <vt:variant>
        <vt:lpwstr>_Toc133918228</vt:lpwstr>
      </vt:variant>
      <vt:variant>
        <vt:i4>1507377</vt:i4>
      </vt:variant>
      <vt:variant>
        <vt:i4>134</vt:i4>
      </vt:variant>
      <vt:variant>
        <vt:i4>0</vt:i4>
      </vt:variant>
      <vt:variant>
        <vt:i4>5</vt:i4>
      </vt:variant>
      <vt:variant>
        <vt:lpwstr/>
      </vt:variant>
      <vt:variant>
        <vt:lpwstr>_Toc133918227</vt:lpwstr>
      </vt:variant>
      <vt:variant>
        <vt:i4>1507377</vt:i4>
      </vt:variant>
      <vt:variant>
        <vt:i4>128</vt:i4>
      </vt:variant>
      <vt:variant>
        <vt:i4>0</vt:i4>
      </vt:variant>
      <vt:variant>
        <vt:i4>5</vt:i4>
      </vt:variant>
      <vt:variant>
        <vt:lpwstr/>
      </vt:variant>
      <vt:variant>
        <vt:lpwstr>_Toc133918226</vt:lpwstr>
      </vt:variant>
      <vt:variant>
        <vt:i4>1507377</vt:i4>
      </vt:variant>
      <vt:variant>
        <vt:i4>122</vt:i4>
      </vt:variant>
      <vt:variant>
        <vt:i4>0</vt:i4>
      </vt:variant>
      <vt:variant>
        <vt:i4>5</vt:i4>
      </vt:variant>
      <vt:variant>
        <vt:lpwstr/>
      </vt:variant>
      <vt:variant>
        <vt:lpwstr>_Toc133918225</vt:lpwstr>
      </vt:variant>
      <vt:variant>
        <vt:i4>1507377</vt:i4>
      </vt:variant>
      <vt:variant>
        <vt:i4>116</vt:i4>
      </vt:variant>
      <vt:variant>
        <vt:i4>0</vt:i4>
      </vt:variant>
      <vt:variant>
        <vt:i4>5</vt:i4>
      </vt:variant>
      <vt:variant>
        <vt:lpwstr/>
      </vt:variant>
      <vt:variant>
        <vt:lpwstr>_Toc133918224</vt:lpwstr>
      </vt:variant>
      <vt:variant>
        <vt:i4>1507377</vt:i4>
      </vt:variant>
      <vt:variant>
        <vt:i4>110</vt:i4>
      </vt:variant>
      <vt:variant>
        <vt:i4>0</vt:i4>
      </vt:variant>
      <vt:variant>
        <vt:i4>5</vt:i4>
      </vt:variant>
      <vt:variant>
        <vt:lpwstr/>
      </vt:variant>
      <vt:variant>
        <vt:lpwstr>_Toc133918223</vt:lpwstr>
      </vt:variant>
      <vt:variant>
        <vt:i4>1507377</vt:i4>
      </vt:variant>
      <vt:variant>
        <vt:i4>104</vt:i4>
      </vt:variant>
      <vt:variant>
        <vt:i4>0</vt:i4>
      </vt:variant>
      <vt:variant>
        <vt:i4>5</vt:i4>
      </vt:variant>
      <vt:variant>
        <vt:lpwstr/>
      </vt:variant>
      <vt:variant>
        <vt:lpwstr>_Toc133918222</vt:lpwstr>
      </vt:variant>
      <vt:variant>
        <vt:i4>1507377</vt:i4>
      </vt:variant>
      <vt:variant>
        <vt:i4>98</vt:i4>
      </vt:variant>
      <vt:variant>
        <vt:i4>0</vt:i4>
      </vt:variant>
      <vt:variant>
        <vt:i4>5</vt:i4>
      </vt:variant>
      <vt:variant>
        <vt:lpwstr/>
      </vt:variant>
      <vt:variant>
        <vt:lpwstr>_Toc133918221</vt:lpwstr>
      </vt:variant>
      <vt:variant>
        <vt:i4>1507377</vt:i4>
      </vt:variant>
      <vt:variant>
        <vt:i4>92</vt:i4>
      </vt:variant>
      <vt:variant>
        <vt:i4>0</vt:i4>
      </vt:variant>
      <vt:variant>
        <vt:i4>5</vt:i4>
      </vt:variant>
      <vt:variant>
        <vt:lpwstr/>
      </vt:variant>
      <vt:variant>
        <vt:lpwstr>_Toc133918220</vt:lpwstr>
      </vt:variant>
      <vt:variant>
        <vt:i4>1310769</vt:i4>
      </vt:variant>
      <vt:variant>
        <vt:i4>86</vt:i4>
      </vt:variant>
      <vt:variant>
        <vt:i4>0</vt:i4>
      </vt:variant>
      <vt:variant>
        <vt:i4>5</vt:i4>
      </vt:variant>
      <vt:variant>
        <vt:lpwstr/>
      </vt:variant>
      <vt:variant>
        <vt:lpwstr>_Toc133918219</vt:lpwstr>
      </vt:variant>
      <vt:variant>
        <vt:i4>1310769</vt:i4>
      </vt:variant>
      <vt:variant>
        <vt:i4>80</vt:i4>
      </vt:variant>
      <vt:variant>
        <vt:i4>0</vt:i4>
      </vt:variant>
      <vt:variant>
        <vt:i4>5</vt:i4>
      </vt:variant>
      <vt:variant>
        <vt:lpwstr/>
      </vt:variant>
      <vt:variant>
        <vt:lpwstr>_Toc133918218</vt:lpwstr>
      </vt:variant>
      <vt:variant>
        <vt:i4>1310769</vt:i4>
      </vt:variant>
      <vt:variant>
        <vt:i4>74</vt:i4>
      </vt:variant>
      <vt:variant>
        <vt:i4>0</vt:i4>
      </vt:variant>
      <vt:variant>
        <vt:i4>5</vt:i4>
      </vt:variant>
      <vt:variant>
        <vt:lpwstr/>
      </vt:variant>
      <vt:variant>
        <vt:lpwstr>_Toc133918217</vt:lpwstr>
      </vt:variant>
      <vt:variant>
        <vt:i4>1310769</vt:i4>
      </vt:variant>
      <vt:variant>
        <vt:i4>68</vt:i4>
      </vt:variant>
      <vt:variant>
        <vt:i4>0</vt:i4>
      </vt:variant>
      <vt:variant>
        <vt:i4>5</vt:i4>
      </vt:variant>
      <vt:variant>
        <vt:lpwstr/>
      </vt:variant>
      <vt:variant>
        <vt:lpwstr>_Toc133918216</vt:lpwstr>
      </vt:variant>
      <vt:variant>
        <vt:i4>1310769</vt:i4>
      </vt:variant>
      <vt:variant>
        <vt:i4>62</vt:i4>
      </vt:variant>
      <vt:variant>
        <vt:i4>0</vt:i4>
      </vt:variant>
      <vt:variant>
        <vt:i4>5</vt:i4>
      </vt:variant>
      <vt:variant>
        <vt:lpwstr/>
      </vt:variant>
      <vt:variant>
        <vt:lpwstr>_Toc133918215</vt:lpwstr>
      </vt:variant>
      <vt:variant>
        <vt:i4>1310769</vt:i4>
      </vt:variant>
      <vt:variant>
        <vt:i4>56</vt:i4>
      </vt:variant>
      <vt:variant>
        <vt:i4>0</vt:i4>
      </vt:variant>
      <vt:variant>
        <vt:i4>5</vt:i4>
      </vt:variant>
      <vt:variant>
        <vt:lpwstr/>
      </vt:variant>
      <vt:variant>
        <vt:lpwstr>_Toc133918214</vt:lpwstr>
      </vt:variant>
      <vt:variant>
        <vt:i4>1310769</vt:i4>
      </vt:variant>
      <vt:variant>
        <vt:i4>50</vt:i4>
      </vt:variant>
      <vt:variant>
        <vt:i4>0</vt:i4>
      </vt:variant>
      <vt:variant>
        <vt:i4>5</vt:i4>
      </vt:variant>
      <vt:variant>
        <vt:lpwstr/>
      </vt:variant>
      <vt:variant>
        <vt:lpwstr>_Toc133918213</vt:lpwstr>
      </vt:variant>
      <vt:variant>
        <vt:i4>1310769</vt:i4>
      </vt:variant>
      <vt:variant>
        <vt:i4>44</vt:i4>
      </vt:variant>
      <vt:variant>
        <vt:i4>0</vt:i4>
      </vt:variant>
      <vt:variant>
        <vt:i4>5</vt:i4>
      </vt:variant>
      <vt:variant>
        <vt:lpwstr/>
      </vt:variant>
      <vt:variant>
        <vt:lpwstr>_Toc133918212</vt:lpwstr>
      </vt:variant>
      <vt:variant>
        <vt:i4>1310769</vt:i4>
      </vt:variant>
      <vt:variant>
        <vt:i4>38</vt:i4>
      </vt:variant>
      <vt:variant>
        <vt:i4>0</vt:i4>
      </vt:variant>
      <vt:variant>
        <vt:i4>5</vt:i4>
      </vt:variant>
      <vt:variant>
        <vt:lpwstr/>
      </vt:variant>
      <vt:variant>
        <vt:lpwstr>_Toc133918211</vt:lpwstr>
      </vt:variant>
      <vt:variant>
        <vt:i4>1310769</vt:i4>
      </vt:variant>
      <vt:variant>
        <vt:i4>32</vt:i4>
      </vt:variant>
      <vt:variant>
        <vt:i4>0</vt:i4>
      </vt:variant>
      <vt:variant>
        <vt:i4>5</vt:i4>
      </vt:variant>
      <vt:variant>
        <vt:lpwstr/>
      </vt:variant>
      <vt:variant>
        <vt:lpwstr>_Toc133918210</vt:lpwstr>
      </vt:variant>
      <vt:variant>
        <vt:i4>1376305</vt:i4>
      </vt:variant>
      <vt:variant>
        <vt:i4>26</vt:i4>
      </vt:variant>
      <vt:variant>
        <vt:i4>0</vt:i4>
      </vt:variant>
      <vt:variant>
        <vt:i4>5</vt:i4>
      </vt:variant>
      <vt:variant>
        <vt:lpwstr/>
      </vt:variant>
      <vt:variant>
        <vt:lpwstr>_Toc133918209</vt:lpwstr>
      </vt:variant>
      <vt:variant>
        <vt:i4>1376305</vt:i4>
      </vt:variant>
      <vt:variant>
        <vt:i4>20</vt:i4>
      </vt:variant>
      <vt:variant>
        <vt:i4>0</vt:i4>
      </vt:variant>
      <vt:variant>
        <vt:i4>5</vt:i4>
      </vt:variant>
      <vt:variant>
        <vt:lpwstr/>
      </vt:variant>
      <vt:variant>
        <vt:lpwstr>_Toc133918208</vt:lpwstr>
      </vt:variant>
      <vt:variant>
        <vt:i4>1376305</vt:i4>
      </vt:variant>
      <vt:variant>
        <vt:i4>14</vt:i4>
      </vt:variant>
      <vt:variant>
        <vt:i4>0</vt:i4>
      </vt:variant>
      <vt:variant>
        <vt:i4>5</vt:i4>
      </vt:variant>
      <vt:variant>
        <vt:lpwstr/>
      </vt:variant>
      <vt:variant>
        <vt:lpwstr>_Toc133918207</vt:lpwstr>
      </vt:variant>
      <vt:variant>
        <vt:i4>1376305</vt:i4>
      </vt:variant>
      <vt:variant>
        <vt:i4>8</vt:i4>
      </vt:variant>
      <vt:variant>
        <vt:i4>0</vt:i4>
      </vt:variant>
      <vt:variant>
        <vt:i4>5</vt:i4>
      </vt:variant>
      <vt:variant>
        <vt:lpwstr/>
      </vt:variant>
      <vt:variant>
        <vt:lpwstr>_Toc133918206</vt:lpwstr>
      </vt:variant>
      <vt:variant>
        <vt:i4>1376305</vt:i4>
      </vt:variant>
      <vt:variant>
        <vt:i4>2</vt:i4>
      </vt:variant>
      <vt:variant>
        <vt:i4>0</vt:i4>
      </vt:variant>
      <vt:variant>
        <vt:i4>5</vt:i4>
      </vt:variant>
      <vt:variant>
        <vt:lpwstr/>
      </vt:variant>
      <vt:variant>
        <vt:lpwstr>_Toc133918205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ORIENTE</dc:title>
  <dc:subject>Pautas para los trabajos de investigación</dc:subject>
  <dc:creator>Daniel Alejandro</dc:creator>
  <cp:keywords>metodología de investigación</cp:keywords>
  <dc:description/>
  <cp:lastModifiedBy>Administrator</cp:lastModifiedBy>
  <cp:revision>40</cp:revision>
  <cp:lastPrinted>2023-05-09T06:30:00Z</cp:lastPrinted>
  <dcterms:created xsi:type="dcterms:W3CDTF">2023-05-09T01:57:00Z</dcterms:created>
  <dcterms:modified xsi:type="dcterms:W3CDTF">2023-06-27T17:09:00Z</dcterms:modified>
</cp:coreProperties>
</file>